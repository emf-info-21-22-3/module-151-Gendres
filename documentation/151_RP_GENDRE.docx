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FF755" w14:textId="43D8EF46" w:rsidR="00F2727C" w:rsidRDefault="00A71A1C" w:rsidP="00A71A1C">
      <w:pPr>
        <w:pStyle w:val="Titre"/>
      </w:pPr>
      <w:proofErr w:type="gramStart"/>
      <w:r>
        <w:t xml:space="preserve">151 </w:t>
      </w:r>
      <w:r w:rsidR="008534AE">
        <w:t xml:space="preserve"> -</w:t>
      </w:r>
      <w:proofErr w:type="gramEnd"/>
      <w:r w:rsidR="008534AE">
        <w:t xml:space="preserve"> </w:t>
      </w:r>
      <w:r>
        <w:t>Intégrer des éléments de base de données dans des applications Web</w:t>
      </w:r>
      <w:r>
        <w:cr/>
      </w:r>
      <w:r w:rsidR="000D485F">
        <w:fldChar w:fldCharType="begin"/>
      </w:r>
      <w:r w:rsidR="000D485F">
        <w:instrText xml:space="preserve"> TITLE   \* MERGEFORMAT </w:instrText>
      </w:r>
      <w:r w:rsidR="000D485F">
        <w:fldChar w:fldCharType="end"/>
      </w:r>
    </w:p>
    <w:p w14:paraId="67C04354" w14:textId="52627E67" w:rsidR="0090120D" w:rsidRPr="0090120D" w:rsidRDefault="0090120D" w:rsidP="0090120D">
      <w:pPr>
        <w:pStyle w:val="TMIndex"/>
      </w:pPr>
      <w:r w:rsidRPr="0090120D">
        <w:t xml:space="preserve">Rapport </w:t>
      </w:r>
      <w:r w:rsidR="00A71A1C">
        <w:t>de Projet</w:t>
      </w:r>
    </w:p>
    <w:p w14:paraId="55E3EA58" w14:textId="77777777" w:rsidR="0090120D" w:rsidRPr="00DC044B" w:rsidRDefault="0090120D" w:rsidP="00DC044B">
      <w:pPr>
        <w:pStyle w:val="txt-justifi"/>
      </w:pPr>
    </w:p>
    <w:p w14:paraId="23A22356" w14:textId="4FCE40A4" w:rsidR="00BA149E" w:rsidRPr="009966A6" w:rsidRDefault="00AF667B" w:rsidP="007F7C2A">
      <w:pPr>
        <w:pStyle w:val="TxtCentr"/>
      </w:pPr>
      <w:r w:rsidRPr="009966A6">
        <w:t xml:space="preserve">Date de création : </w:t>
      </w:r>
      <w:r w:rsidRPr="009966A6">
        <w:fldChar w:fldCharType="begin"/>
      </w:r>
      <w:r w:rsidRPr="009966A6">
        <w:instrText xml:space="preserve"> CREATEDATE  \@ "dd.MM.yyyy"  \* MERGEFORMAT </w:instrText>
      </w:r>
      <w:r w:rsidRPr="009966A6">
        <w:fldChar w:fldCharType="separate"/>
      </w:r>
      <w:r w:rsidR="00363A50">
        <w:rPr>
          <w:noProof/>
        </w:rPr>
        <w:t>29.01.2024</w:t>
      </w:r>
      <w:r w:rsidRPr="009966A6">
        <w:fldChar w:fldCharType="end"/>
      </w:r>
      <w:r w:rsidR="00BA149E" w:rsidRPr="009966A6">
        <w:br/>
      </w:r>
      <w:r w:rsidR="00662779">
        <w:t>V</w:t>
      </w:r>
      <w:r w:rsidR="00BA149E" w:rsidRPr="009966A6">
        <w:t>ersion</w:t>
      </w:r>
      <w:r w:rsidR="00DA725F" w:rsidRPr="009966A6">
        <w:t xml:space="preserve"> </w:t>
      </w:r>
      <w:r w:rsidR="00CD3CA7">
        <w:t>2</w:t>
      </w:r>
      <w:r w:rsidR="00DA725F" w:rsidRPr="009966A6">
        <w:t xml:space="preserve"> du </w:t>
      </w:r>
      <w:r w:rsidR="008C5715" w:rsidRPr="009966A6">
        <w:fldChar w:fldCharType="begin"/>
      </w:r>
      <w:r w:rsidR="008C5715" w:rsidRPr="009966A6">
        <w:instrText xml:space="preserve"> SAVEDATE  \@ "dd.MM.yyyy"  \* MERGEFORMAT </w:instrText>
      </w:r>
      <w:r w:rsidR="008C5715" w:rsidRPr="009966A6">
        <w:fldChar w:fldCharType="separate"/>
      </w:r>
      <w:r w:rsidR="004A4055">
        <w:rPr>
          <w:noProof/>
        </w:rPr>
        <w:t>05.03.2024</w:t>
      </w:r>
      <w:r w:rsidR="008C5715" w:rsidRPr="009966A6">
        <w:fldChar w:fldCharType="end"/>
      </w:r>
    </w:p>
    <w:p w14:paraId="1E326D44" w14:textId="77777777" w:rsidR="00AF667B" w:rsidRDefault="00AF667B" w:rsidP="006B7FFD">
      <w:pPr>
        <w:pStyle w:val="Nom"/>
      </w:pPr>
      <w:r w:rsidRPr="00AF667B">
        <w:t xml:space="preserve">Simon Gendre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2"/>
        <w:gridCol w:w="2218"/>
        <w:gridCol w:w="1692"/>
      </w:tblGrid>
      <w:tr w:rsidR="00792897" w14:paraId="5E3D0FF5" w14:textId="77777777" w:rsidTr="00792897">
        <w:trPr>
          <w:trHeight w:val="917"/>
        </w:trPr>
        <w:tc>
          <w:tcPr>
            <w:tcW w:w="5152" w:type="dxa"/>
            <w:vMerge w:val="restart"/>
          </w:tcPr>
          <w:p w14:paraId="0F968713" w14:textId="77777777" w:rsidR="00792897" w:rsidRPr="009966A6" w:rsidRDefault="00792897" w:rsidP="009966A6">
            <w:pPr>
              <w:pStyle w:val="txt-justifi"/>
            </w:pPr>
            <w:r w:rsidRPr="009966A6">
              <w:rPr>
                <w:noProof/>
              </w:rPr>
              <w:drawing>
                <wp:inline distT="0" distB="0" distL="0" distR="0" wp14:anchorId="3521612F" wp14:editId="5C9A1BB1">
                  <wp:extent cx="2602230" cy="824230"/>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43632"/>
                          <a:stretch/>
                        </pic:blipFill>
                        <pic:spPr bwMode="auto">
                          <a:xfrm>
                            <a:off x="0" y="0"/>
                            <a:ext cx="2602230" cy="82423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218" w:type="dxa"/>
          </w:tcPr>
          <w:p w14:paraId="1CC88E50" w14:textId="77777777" w:rsidR="00792897" w:rsidRPr="009966A6" w:rsidRDefault="00792897" w:rsidP="00792897">
            <w:pPr>
              <w:pStyle w:val="Dates"/>
            </w:pPr>
            <w:r w:rsidRPr="009966A6">
              <w:t>Module du</w:t>
            </w:r>
            <w:r>
              <w:t xml:space="preserve"> : </w:t>
            </w:r>
          </w:p>
        </w:tc>
        <w:tc>
          <w:tcPr>
            <w:tcW w:w="1692" w:type="dxa"/>
          </w:tcPr>
          <w:p w14:paraId="5508658F" w14:textId="4366CADA" w:rsidR="00792897" w:rsidRDefault="00A71A1C" w:rsidP="00792897">
            <w:pPr>
              <w:pStyle w:val="Dates"/>
            </w:pPr>
            <w:r>
              <w:t>29.01.2024</w:t>
            </w:r>
            <w:r w:rsidR="00792897" w:rsidRPr="009966A6">
              <w:t xml:space="preserve"> </w:t>
            </w:r>
          </w:p>
          <w:p w14:paraId="3E2CF844" w14:textId="77777777" w:rsidR="00792897" w:rsidRPr="009966A6" w:rsidRDefault="00792897" w:rsidP="00DC044B">
            <w:pPr>
              <w:pStyle w:val="Dates"/>
            </w:pPr>
          </w:p>
        </w:tc>
      </w:tr>
      <w:tr w:rsidR="00792897" w14:paraId="5C32CBAA" w14:textId="77777777" w:rsidTr="00792897">
        <w:trPr>
          <w:trHeight w:val="917"/>
        </w:trPr>
        <w:tc>
          <w:tcPr>
            <w:tcW w:w="5152" w:type="dxa"/>
            <w:vMerge/>
          </w:tcPr>
          <w:p w14:paraId="679A203D" w14:textId="77777777" w:rsidR="00792897" w:rsidRPr="009966A6" w:rsidRDefault="00792897" w:rsidP="009966A6">
            <w:pPr>
              <w:pStyle w:val="txt-justifi"/>
              <w:rPr>
                <w:noProof/>
              </w:rPr>
            </w:pPr>
          </w:p>
        </w:tc>
        <w:tc>
          <w:tcPr>
            <w:tcW w:w="2218" w:type="dxa"/>
          </w:tcPr>
          <w:p w14:paraId="1ED3B621" w14:textId="77777777" w:rsidR="00792897" w:rsidRPr="009966A6" w:rsidRDefault="00792897" w:rsidP="00DC044B">
            <w:pPr>
              <w:pStyle w:val="Dates"/>
            </w:pPr>
            <w:r>
              <w:t>Au :</w:t>
            </w:r>
          </w:p>
        </w:tc>
        <w:tc>
          <w:tcPr>
            <w:tcW w:w="1692" w:type="dxa"/>
          </w:tcPr>
          <w:p w14:paraId="3AFECE08" w14:textId="306EC3A9" w:rsidR="00792897" w:rsidRPr="009966A6" w:rsidRDefault="00CD3CA7" w:rsidP="00DC044B">
            <w:pPr>
              <w:pStyle w:val="Dates"/>
            </w:pPr>
            <w:r>
              <w:t>05.03.2024</w:t>
            </w:r>
          </w:p>
        </w:tc>
      </w:tr>
    </w:tbl>
    <w:p w14:paraId="23BC32E5" w14:textId="77777777" w:rsidR="003D6B2A" w:rsidRPr="009966A6" w:rsidRDefault="003D6B2A" w:rsidP="009966A6">
      <w:pPr>
        <w:pStyle w:val="txt-justifi"/>
      </w:pPr>
    </w:p>
    <w:p w14:paraId="05F93185" w14:textId="77777777" w:rsidR="004C0D61" w:rsidRPr="009966A6" w:rsidRDefault="004C0D61" w:rsidP="009966A6">
      <w:pPr>
        <w:pStyle w:val="txt-justifi"/>
      </w:pPr>
      <w:r w:rsidRPr="009966A6">
        <w:br w:type="page"/>
      </w:r>
    </w:p>
    <w:p w14:paraId="43ED62E1" w14:textId="77777777" w:rsidR="004C0D61" w:rsidRPr="009966A6" w:rsidRDefault="004C0D61" w:rsidP="009966A6">
      <w:pPr>
        <w:pStyle w:val="txt-justifi"/>
        <w:sectPr w:rsidR="004C0D61" w:rsidRPr="009966A6" w:rsidSect="00984C0B">
          <w:footerReference w:type="default" r:id="rId9"/>
          <w:footerReference w:type="first" r:id="rId10"/>
          <w:pgSz w:w="11906" w:h="16838"/>
          <w:pgMar w:top="1417" w:right="1417" w:bottom="1417" w:left="1417" w:header="708" w:footer="708" w:gutter="0"/>
          <w:cols w:space="708"/>
          <w:docGrid w:linePitch="360"/>
        </w:sectPr>
      </w:pPr>
    </w:p>
    <w:p w14:paraId="04F727FC" w14:textId="77777777" w:rsidR="00AF667B" w:rsidRPr="00512CDD" w:rsidRDefault="00BF6642" w:rsidP="00512CDD">
      <w:pPr>
        <w:pStyle w:val="TMIndex"/>
      </w:pPr>
      <w:r w:rsidRPr="00512CDD">
        <w:lastRenderedPageBreak/>
        <w:t>Table des matières</w:t>
      </w:r>
    </w:p>
    <w:p w14:paraId="5FE471EA" w14:textId="331F5E89" w:rsidR="00A42312" w:rsidRDefault="002225FC">
      <w:pPr>
        <w:pStyle w:val="TM1"/>
        <w:rPr>
          <w:rFonts w:eastAsiaTheme="minorEastAsia" w:cstheme="minorBidi"/>
          <w:b w:val="0"/>
          <w:bCs w:val="0"/>
          <w:caps w:val="0"/>
          <w:noProof/>
          <w:kern w:val="2"/>
          <w:sz w:val="22"/>
          <w:szCs w:val="22"/>
          <w:lang w:eastAsia="fr-CH"/>
          <w14:ligatures w14:val="standardContextual"/>
        </w:rPr>
      </w:pPr>
      <w:r w:rsidRPr="009966A6">
        <w:fldChar w:fldCharType="begin"/>
      </w:r>
      <w:r w:rsidRPr="009966A6">
        <w:instrText xml:space="preserve"> TOC \o "1-3" \u </w:instrText>
      </w:r>
      <w:r w:rsidRPr="009966A6">
        <w:fldChar w:fldCharType="separate"/>
      </w:r>
      <w:r w:rsidR="00A42312">
        <w:rPr>
          <w:noProof/>
        </w:rPr>
        <w:t>1.</w:t>
      </w:r>
      <w:r w:rsidR="00A42312">
        <w:rPr>
          <w:rFonts w:eastAsiaTheme="minorEastAsia" w:cstheme="minorBidi"/>
          <w:b w:val="0"/>
          <w:bCs w:val="0"/>
          <w:caps w:val="0"/>
          <w:noProof/>
          <w:kern w:val="2"/>
          <w:sz w:val="22"/>
          <w:szCs w:val="22"/>
          <w:lang w:eastAsia="fr-CH"/>
          <w14:ligatures w14:val="standardContextual"/>
        </w:rPr>
        <w:tab/>
      </w:r>
      <w:r w:rsidR="00A42312">
        <w:rPr>
          <w:noProof/>
        </w:rPr>
        <w:t>Introduction</w:t>
      </w:r>
      <w:r w:rsidR="00A42312">
        <w:rPr>
          <w:noProof/>
        </w:rPr>
        <w:tab/>
      </w:r>
      <w:r w:rsidR="00A42312">
        <w:rPr>
          <w:noProof/>
        </w:rPr>
        <w:fldChar w:fldCharType="begin"/>
      </w:r>
      <w:r w:rsidR="00A42312">
        <w:rPr>
          <w:noProof/>
        </w:rPr>
        <w:instrText xml:space="preserve"> PAGEREF _Toc160525183 \h </w:instrText>
      </w:r>
      <w:r w:rsidR="00A42312">
        <w:rPr>
          <w:noProof/>
        </w:rPr>
      </w:r>
      <w:r w:rsidR="00A42312">
        <w:rPr>
          <w:noProof/>
        </w:rPr>
        <w:fldChar w:fldCharType="separate"/>
      </w:r>
      <w:r w:rsidR="004A4055">
        <w:rPr>
          <w:noProof/>
        </w:rPr>
        <w:t>3</w:t>
      </w:r>
      <w:r w:rsidR="00A42312">
        <w:rPr>
          <w:noProof/>
        </w:rPr>
        <w:fldChar w:fldCharType="end"/>
      </w:r>
    </w:p>
    <w:p w14:paraId="59F30FBF" w14:textId="59609574" w:rsidR="00A42312" w:rsidRDefault="00A42312">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1.1.</w:t>
      </w:r>
      <w:r>
        <w:rPr>
          <w:rFonts w:eastAsiaTheme="minorEastAsia" w:cstheme="minorBidi"/>
          <w:smallCaps w:val="0"/>
          <w:noProof/>
          <w:kern w:val="2"/>
          <w:sz w:val="22"/>
          <w:szCs w:val="22"/>
          <w:lang w:eastAsia="fr-CH"/>
          <w14:ligatures w14:val="standardContextual"/>
        </w:rPr>
        <w:tab/>
      </w:r>
      <w:r>
        <w:rPr>
          <w:noProof/>
        </w:rPr>
        <w:t>Le Projet</w:t>
      </w:r>
      <w:r>
        <w:rPr>
          <w:noProof/>
        </w:rPr>
        <w:tab/>
      </w:r>
      <w:r>
        <w:rPr>
          <w:noProof/>
        </w:rPr>
        <w:fldChar w:fldCharType="begin"/>
      </w:r>
      <w:r>
        <w:rPr>
          <w:noProof/>
        </w:rPr>
        <w:instrText xml:space="preserve"> PAGEREF _Toc160525184 \h </w:instrText>
      </w:r>
      <w:r>
        <w:rPr>
          <w:noProof/>
        </w:rPr>
      </w:r>
      <w:r>
        <w:rPr>
          <w:noProof/>
        </w:rPr>
        <w:fldChar w:fldCharType="separate"/>
      </w:r>
      <w:r w:rsidR="004A4055">
        <w:rPr>
          <w:noProof/>
        </w:rPr>
        <w:t>3</w:t>
      </w:r>
      <w:r>
        <w:rPr>
          <w:noProof/>
        </w:rPr>
        <w:fldChar w:fldCharType="end"/>
      </w:r>
    </w:p>
    <w:p w14:paraId="5CB0083F" w14:textId="1A46DE05" w:rsidR="00A42312" w:rsidRDefault="00A42312">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1.2.</w:t>
      </w:r>
      <w:r>
        <w:rPr>
          <w:rFonts w:eastAsiaTheme="minorEastAsia" w:cstheme="minorBidi"/>
          <w:smallCaps w:val="0"/>
          <w:noProof/>
          <w:kern w:val="2"/>
          <w:sz w:val="22"/>
          <w:szCs w:val="22"/>
          <w:lang w:eastAsia="fr-CH"/>
          <w14:ligatures w14:val="standardContextual"/>
        </w:rPr>
        <w:tab/>
      </w:r>
      <w:r>
        <w:rPr>
          <w:noProof/>
        </w:rPr>
        <w:t>Objectifs du module</w:t>
      </w:r>
      <w:r>
        <w:rPr>
          <w:noProof/>
        </w:rPr>
        <w:tab/>
      </w:r>
      <w:r>
        <w:rPr>
          <w:noProof/>
        </w:rPr>
        <w:fldChar w:fldCharType="begin"/>
      </w:r>
      <w:r>
        <w:rPr>
          <w:noProof/>
        </w:rPr>
        <w:instrText xml:space="preserve"> PAGEREF _Toc160525185 \h </w:instrText>
      </w:r>
      <w:r>
        <w:rPr>
          <w:noProof/>
        </w:rPr>
      </w:r>
      <w:r>
        <w:rPr>
          <w:noProof/>
        </w:rPr>
        <w:fldChar w:fldCharType="separate"/>
      </w:r>
      <w:r w:rsidR="004A4055">
        <w:rPr>
          <w:noProof/>
        </w:rPr>
        <w:t>3</w:t>
      </w:r>
      <w:r>
        <w:rPr>
          <w:noProof/>
        </w:rPr>
        <w:fldChar w:fldCharType="end"/>
      </w:r>
    </w:p>
    <w:p w14:paraId="68394E5F" w14:textId="03C801B9" w:rsidR="00A42312" w:rsidRDefault="00A42312">
      <w:pPr>
        <w:pStyle w:val="TM1"/>
        <w:rPr>
          <w:rFonts w:eastAsiaTheme="minorEastAsia" w:cstheme="minorBidi"/>
          <w:b w:val="0"/>
          <w:bCs w:val="0"/>
          <w:caps w:val="0"/>
          <w:noProof/>
          <w:kern w:val="2"/>
          <w:sz w:val="22"/>
          <w:szCs w:val="22"/>
          <w:lang w:eastAsia="fr-CH"/>
          <w14:ligatures w14:val="standardContextual"/>
        </w:rPr>
      </w:pPr>
      <w:r>
        <w:rPr>
          <w:noProof/>
        </w:rPr>
        <w:t>2.</w:t>
      </w:r>
      <w:r>
        <w:rPr>
          <w:rFonts w:eastAsiaTheme="minorEastAsia" w:cstheme="minorBidi"/>
          <w:b w:val="0"/>
          <w:bCs w:val="0"/>
          <w:caps w:val="0"/>
          <w:noProof/>
          <w:kern w:val="2"/>
          <w:sz w:val="22"/>
          <w:szCs w:val="22"/>
          <w:lang w:eastAsia="fr-CH"/>
          <w14:ligatures w14:val="standardContextual"/>
        </w:rPr>
        <w:tab/>
      </w:r>
      <w:r>
        <w:rPr>
          <w:noProof/>
        </w:rPr>
        <w:t>Analyse</w:t>
      </w:r>
      <w:r>
        <w:rPr>
          <w:noProof/>
        </w:rPr>
        <w:tab/>
      </w:r>
      <w:r>
        <w:rPr>
          <w:noProof/>
        </w:rPr>
        <w:fldChar w:fldCharType="begin"/>
      </w:r>
      <w:r>
        <w:rPr>
          <w:noProof/>
        </w:rPr>
        <w:instrText xml:space="preserve"> PAGEREF _Toc160525186 \h </w:instrText>
      </w:r>
      <w:r>
        <w:rPr>
          <w:noProof/>
        </w:rPr>
      </w:r>
      <w:r>
        <w:rPr>
          <w:noProof/>
        </w:rPr>
        <w:fldChar w:fldCharType="separate"/>
      </w:r>
      <w:r w:rsidR="004A4055">
        <w:rPr>
          <w:noProof/>
        </w:rPr>
        <w:t>4</w:t>
      </w:r>
      <w:r>
        <w:rPr>
          <w:noProof/>
        </w:rPr>
        <w:fldChar w:fldCharType="end"/>
      </w:r>
    </w:p>
    <w:p w14:paraId="79808B85" w14:textId="5992A583" w:rsidR="00A42312" w:rsidRDefault="00A42312">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2.1.</w:t>
      </w:r>
      <w:r>
        <w:rPr>
          <w:rFonts w:eastAsiaTheme="minorEastAsia" w:cstheme="minorBidi"/>
          <w:smallCaps w:val="0"/>
          <w:noProof/>
          <w:kern w:val="2"/>
          <w:sz w:val="22"/>
          <w:szCs w:val="22"/>
          <w:lang w:eastAsia="fr-CH"/>
          <w14:ligatures w14:val="standardContextual"/>
        </w:rPr>
        <w:tab/>
      </w:r>
      <w:r>
        <w:rPr>
          <w:noProof/>
        </w:rPr>
        <w:t>Le projet</w:t>
      </w:r>
      <w:r>
        <w:rPr>
          <w:noProof/>
        </w:rPr>
        <w:tab/>
      </w:r>
      <w:r>
        <w:rPr>
          <w:noProof/>
        </w:rPr>
        <w:fldChar w:fldCharType="begin"/>
      </w:r>
      <w:r>
        <w:rPr>
          <w:noProof/>
        </w:rPr>
        <w:instrText xml:space="preserve"> PAGEREF _Toc160525187 \h </w:instrText>
      </w:r>
      <w:r>
        <w:rPr>
          <w:noProof/>
        </w:rPr>
      </w:r>
      <w:r>
        <w:rPr>
          <w:noProof/>
        </w:rPr>
        <w:fldChar w:fldCharType="separate"/>
      </w:r>
      <w:r w:rsidR="004A4055">
        <w:rPr>
          <w:noProof/>
        </w:rPr>
        <w:t>4</w:t>
      </w:r>
      <w:r>
        <w:rPr>
          <w:noProof/>
        </w:rPr>
        <w:fldChar w:fldCharType="end"/>
      </w:r>
    </w:p>
    <w:p w14:paraId="53755491" w14:textId="7B8AE4D8" w:rsidR="00A42312" w:rsidRDefault="00A42312">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2.2.</w:t>
      </w:r>
      <w:r>
        <w:rPr>
          <w:rFonts w:eastAsiaTheme="minorEastAsia" w:cstheme="minorBidi"/>
          <w:smallCaps w:val="0"/>
          <w:noProof/>
          <w:kern w:val="2"/>
          <w:sz w:val="22"/>
          <w:szCs w:val="22"/>
          <w:lang w:eastAsia="fr-CH"/>
          <w14:ligatures w14:val="standardContextual"/>
        </w:rPr>
        <w:tab/>
      </w:r>
      <w:r>
        <w:rPr>
          <w:noProof/>
        </w:rPr>
        <w:t>Planning</w:t>
      </w:r>
      <w:r>
        <w:rPr>
          <w:noProof/>
        </w:rPr>
        <w:tab/>
      </w:r>
      <w:r>
        <w:rPr>
          <w:noProof/>
        </w:rPr>
        <w:fldChar w:fldCharType="begin"/>
      </w:r>
      <w:r>
        <w:rPr>
          <w:noProof/>
        </w:rPr>
        <w:instrText xml:space="preserve"> PAGEREF _Toc160525188 \h </w:instrText>
      </w:r>
      <w:r>
        <w:rPr>
          <w:noProof/>
        </w:rPr>
      </w:r>
      <w:r>
        <w:rPr>
          <w:noProof/>
        </w:rPr>
        <w:fldChar w:fldCharType="separate"/>
      </w:r>
      <w:r w:rsidR="004A4055">
        <w:rPr>
          <w:noProof/>
        </w:rPr>
        <w:t>4</w:t>
      </w:r>
      <w:r>
        <w:rPr>
          <w:noProof/>
        </w:rPr>
        <w:fldChar w:fldCharType="end"/>
      </w:r>
    </w:p>
    <w:p w14:paraId="573A2434" w14:textId="5D0AE166" w:rsidR="00A42312" w:rsidRDefault="00A42312">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2.2.1.</w:t>
      </w:r>
      <w:r>
        <w:rPr>
          <w:rFonts w:eastAsiaTheme="minorEastAsia" w:cstheme="minorBidi"/>
          <w:i w:val="0"/>
          <w:iCs w:val="0"/>
          <w:noProof/>
          <w:kern w:val="2"/>
          <w:sz w:val="22"/>
          <w:szCs w:val="22"/>
          <w:lang w:eastAsia="fr-CH"/>
          <w14:ligatures w14:val="standardContextual"/>
        </w:rPr>
        <w:tab/>
      </w:r>
      <w:r>
        <w:rPr>
          <w:noProof/>
        </w:rPr>
        <w:t>Use Cases</w:t>
      </w:r>
      <w:r>
        <w:rPr>
          <w:noProof/>
        </w:rPr>
        <w:tab/>
      </w:r>
      <w:r>
        <w:rPr>
          <w:noProof/>
        </w:rPr>
        <w:fldChar w:fldCharType="begin"/>
      </w:r>
      <w:r>
        <w:rPr>
          <w:noProof/>
        </w:rPr>
        <w:instrText xml:space="preserve"> PAGEREF _Toc160525189 \h </w:instrText>
      </w:r>
      <w:r>
        <w:rPr>
          <w:noProof/>
        </w:rPr>
      </w:r>
      <w:r>
        <w:rPr>
          <w:noProof/>
        </w:rPr>
        <w:fldChar w:fldCharType="separate"/>
      </w:r>
      <w:r w:rsidR="004A4055">
        <w:rPr>
          <w:noProof/>
        </w:rPr>
        <w:t>5</w:t>
      </w:r>
      <w:r>
        <w:rPr>
          <w:noProof/>
        </w:rPr>
        <w:fldChar w:fldCharType="end"/>
      </w:r>
    </w:p>
    <w:p w14:paraId="6C8BBD73" w14:textId="198D9E2A" w:rsidR="00A42312" w:rsidRDefault="00A42312">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2.3.</w:t>
      </w:r>
      <w:r>
        <w:rPr>
          <w:rFonts w:eastAsiaTheme="minorEastAsia" w:cstheme="minorBidi"/>
          <w:smallCaps w:val="0"/>
          <w:noProof/>
          <w:kern w:val="2"/>
          <w:sz w:val="22"/>
          <w:szCs w:val="22"/>
          <w:lang w:eastAsia="fr-CH"/>
          <w14:ligatures w14:val="standardContextual"/>
        </w:rPr>
        <w:tab/>
      </w:r>
      <w:r>
        <w:rPr>
          <w:noProof/>
        </w:rPr>
        <w:t>Maquettes</w:t>
      </w:r>
      <w:r>
        <w:rPr>
          <w:noProof/>
        </w:rPr>
        <w:tab/>
      </w:r>
      <w:r>
        <w:rPr>
          <w:noProof/>
        </w:rPr>
        <w:fldChar w:fldCharType="begin"/>
      </w:r>
      <w:r>
        <w:rPr>
          <w:noProof/>
        </w:rPr>
        <w:instrText xml:space="preserve"> PAGEREF _Toc160525190 \h </w:instrText>
      </w:r>
      <w:r>
        <w:rPr>
          <w:noProof/>
        </w:rPr>
      </w:r>
      <w:r>
        <w:rPr>
          <w:noProof/>
        </w:rPr>
        <w:fldChar w:fldCharType="separate"/>
      </w:r>
      <w:r w:rsidR="004A4055">
        <w:rPr>
          <w:noProof/>
        </w:rPr>
        <w:t>6</w:t>
      </w:r>
      <w:r>
        <w:rPr>
          <w:noProof/>
        </w:rPr>
        <w:fldChar w:fldCharType="end"/>
      </w:r>
    </w:p>
    <w:p w14:paraId="47EFC775" w14:textId="42A8B152" w:rsidR="00A42312" w:rsidRDefault="00A42312">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2.3.1.</w:t>
      </w:r>
      <w:r>
        <w:rPr>
          <w:rFonts w:eastAsiaTheme="minorEastAsia" w:cstheme="minorBidi"/>
          <w:i w:val="0"/>
          <w:iCs w:val="0"/>
          <w:noProof/>
          <w:kern w:val="2"/>
          <w:sz w:val="22"/>
          <w:szCs w:val="22"/>
          <w:lang w:eastAsia="fr-CH"/>
          <w14:ligatures w14:val="standardContextual"/>
        </w:rPr>
        <w:tab/>
      </w:r>
      <w:r>
        <w:rPr>
          <w:noProof/>
        </w:rPr>
        <w:t>Écran de login</w:t>
      </w:r>
      <w:r>
        <w:rPr>
          <w:noProof/>
        </w:rPr>
        <w:tab/>
      </w:r>
      <w:r>
        <w:rPr>
          <w:noProof/>
        </w:rPr>
        <w:fldChar w:fldCharType="begin"/>
      </w:r>
      <w:r>
        <w:rPr>
          <w:noProof/>
        </w:rPr>
        <w:instrText xml:space="preserve"> PAGEREF _Toc160525191 \h </w:instrText>
      </w:r>
      <w:r>
        <w:rPr>
          <w:noProof/>
        </w:rPr>
      </w:r>
      <w:r>
        <w:rPr>
          <w:noProof/>
        </w:rPr>
        <w:fldChar w:fldCharType="separate"/>
      </w:r>
      <w:r w:rsidR="004A4055">
        <w:rPr>
          <w:noProof/>
        </w:rPr>
        <w:t>6</w:t>
      </w:r>
      <w:r>
        <w:rPr>
          <w:noProof/>
        </w:rPr>
        <w:fldChar w:fldCharType="end"/>
      </w:r>
    </w:p>
    <w:p w14:paraId="54C3B5E2" w14:textId="2130A44A" w:rsidR="00A42312" w:rsidRDefault="00A42312">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2.3.2.</w:t>
      </w:r>
      <w:r>
        <w:rPr>
          <w:rFonts w:eastAsiaTheme="minorEastAsia" w:cstheme="minorBidi"/>
          <w:i w:val="0"/>
          <w:iCs w:val="0"/>
          <w:noProof/>
          <w:kern w:val="2"/>
          <w:sz w:val="22"/>
          <w:szCs w:val="22"/>
          <w:lang w:eastAsia="fr-CH"/>
          <w14:ligatures w14:val="standardContextual"/>
        </w:rPr>
        <w:tab/>
      </w:r>
      <w:r>
        <w:rPr>
          <w:noProof/>
        </w:rPr>
        <w:t>Mode invité</w:t>
      </w:r>
      <w:r>
        <w:rPr>
          <w:noProof/>
        </w:rPr>
        <w:tab/>
      </w:r>
      <w:r>
        <w:rPr>
          <w:noProof/>
        </w:rPr>
        <w:fldChar w:fldCharType="begin"/>
      </w:r>
      <w:r>
        <w:rPr>
          <w:noProof/>
        </w:rPr>
        <w:instrText xml:space="preserve"> PAGEREF _Toc160525192 \h </w:instrText>
      </w:r>
      <w:r>
        <w:rPr>
          <w:noProof/>
        </w:rPr>
      </w:r>
      <w:r>
        <w:rPr>
          <w:noProof/>
        </w:rPr>
        <w:fldChar w:fldCharType="separate"/>
      </w:r>
      <w:r w:rsidR="004A4055">
        <w:rPr>
          <w:noProof/>
        </w:rPr>
        <w:t>6</w:t>
      </w:r>
      <w:r>
        <w:rPr>
          <w:noProof/>
        </w:rPr>
        <w:fldChar w:fldCharType="end"/>
      </w:r>
    </w:p>
    <w:p w14:paraId="73258BE5" w14:textId="4FFF9595" w:rsidR="00A42312" w:rsidRDefault="00A42312">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2.3.3.</w:t>
      </w:r>
      <w:r>
        <w:rPr>
          <w:rFonts w:eastAsiaTheme="minorEastAsia" w:cstheme="minorBidi"/>
          <w:i w:val="0"/>
          <w:iCs w:val="0"/>
          <w:noProof/>
          <w:kern w:val="2"/>
          <w:sz w:val="22"/>
          <w:szCs w:val="22"/>
          <w:lang w:eastAsia="fr-CH"/>
          <w14:ligatures w14:val="standardContextual"/>
        </w:rPr>
        <w:tab/>
      </w:r>
      <w:r>
        <w:rPr>
          <w:noProof/>
        </w:rPr>
        <w:t>Mode connecté</w:t>
      </w:r>
      <w:r>
        <w:rPr>
          <w:noProof/>
        </w:rPr>
        <w:tab/>
      </w:r>
      <w:r>
        <w:rPr>
          <w:noProof/>
        </w:rPr>
        <w:fldChar w:fldCharType="begin"/>
      </w:r>
      <w:r>
        <w:rPr>
          <w:noProof/>
        </w:rPr>
        <w:instrText xml:space="preserve"> PAGEREF _Toc160525193 \h </w:instrText>
      </w:r>
      <w:r>
        <w:rPr>
          <w:noProof/>
        </w:rPr>
      </w:r>
      <w:r>
        <w:rPr>
          <w:noProof/>
        </w:rPr>
        <w:fldChar w:fldCharType="separate"/>
      </w:r>
      <w:r w:rsidR="004A4055">
        <w:rPr>
          <w:noProof/>
        </w:rPr>
        <w:t>7</w:t>
      </w:r>
      <w:r>
        <w:rPr>
          <w:noProof/>
        </w:rPr>
        <w:fldChar w:fldCharType="end"/>
      </w:r>
    </w:p>
    <w:p w14:paraId="0274C682" w14:textId="5DC9D571" w:rsidR="00A42312" w:rsidRDefault="00A42312">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2.4.</w:t>
      </w:r>
      <w:r>
        <w:rPr>
          <w:rFonts w:eastAsiaTheme="minorEastAsia" w:cstheme="minorBidi"/>
          <w:smallCaps w:val="0"/>
          <w:noProof/>
          <w:kern w:val="2"/>
          <w:sz w:val="22"/>
          <w:szCs w:val="22"/>
          <w:lang w:eastAsia="fr-CH"/>
          <w14:ligatures w14:val="standardContextual"/>
        </w:rPr>
        <w:tab/>
      </w:r>
      <w:r>
        <w:rPr>
          <w:noProof/>
        </w:rPr>
        <w:t>Diagrammes d’activités (une action)</w:t>
      </w:r>
      <w:r>
        <w:rPr>
          <w:noProof/>
        </w:rPr>
        <w:tab/>
      </w:r>
      <w:r>
        <w:rPr>
          <w:noProof/>
        </w:rPr>
        <w:fldChar w:fldCharType="begin"/>
      </w:r>
      <w:r>
        <w:rPr>
          <w:noProof/>
        </w:rPr>
        <w:instrText xml:space="preserve"> PAGEREF _Toc160525194 \h </w:instrText>
      </w:r>
      <w:r>
        <w:rPr>
          <w:noProof/>
        </w:rPr>
      </w:r>
      <w:r>
        <w:rPr>
          <w:noProof/>
        </w:rPr>
        <w:fldChar w:fldCharType="separate"/>
      </w:r>
      <w:r w:rsidR="004A4055">
        <w:rPr>
          <w:noProof/>
        </w:rPr>
        <w:t>7</w:t>
      </w:r>
      <w:r>
        <w:rPr>
          <w:noProof/>
        </w:rPr>
        <w:fldChar w:fldCharType="end"/>
      </w:r>
    </w:p>
    <w:p w14:paraId="54F01582" w14:textId="741322D9" w:rsidR="00A42312" w:rsidRDefault="00A42312">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2.5.</w:t>
      </w:r>
      <w:r>
        <w:rPr>
          <w:rFonts w:eastAsiaTheme="minorEastAsia" w:cstheme="minorBidi"/>
          <w:smallCaps w:val="0"/>
          <w:noProof/>
          <w:kern w:val="2"/>
          <w:sz w:val="22"/>
          <w:szCs w:val="22"/>
          <w:lang w:eastAsia="fr-CH"/>
          <w14:ligatures w14:val="standardContextual"/>
        </w:rPr>
        <w:tab/>
      </w:r>
      <w:r>
        <w:rPr>
          <w:noProof/>
        </w:rPr>
        <w:t>Diagrammes de séquences (une action)</w:t>
      </w:r>
      <w:r>
        <w:rPr>
          <w:noProof/>
        </w:rPr>
        <w:tab/>
      </w:r>
      <w:r>
        <w:rPr>
          <w:noProof/>
        </w:rPr>
        <w:fldChar w:fldCharType="begin"/>
      </w:r>
      <w:r>
        <w:rPr>
          <w:noProof/>
        </w:rPr>
        <w:instrText xml:space="preserve"> PAGEREF _Toc160525195 \h </w:instrText>
      </w:r>
      <w:r>
        <w:rPr>
          <w:noProof/>
        </w:rPr>
      </w:r>
      <w:r>
        <w:rPr>
          <w:noProof/>
        </w:rPr>
        <w:fldChar w:fldCharType="separate"/>
      </w:r>
      <w:r w:rsidR="004A4055">
        <w:rPr>
          <w:noProof/>
        </w:rPr>
        <w:t>8</w:t>
      </w:r>
      <w:r>
        <w:rPr>
          <w:noProof/>
        </w:rPr>
        <w:fldChar w:fldCharType="end"/>
      </w:r>
    </w:p>
    <w:p w14:paraId="1976037C" w14:textId="5AC06D42" w:rsidR="00A42312" w:rsidRDefault="00A42312">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2.6.</w:t>
      </w:r>
      <w:r>
        <w:rPr>
          <w:rFonts w:eastAsiaTheme="minorEastAsia" w:cstheme="minorBidi"/>
          <w:smallCaps w:val="0"/>
          <w:noProof/>
          <w:kern w:val="2"/>
          <w:sz w:val="22"/>
          <w:szCs w:val="22"/>
          <w:lang w:eastAsia="fr-CH"/>
          <w14:ligatures w14:val="standardContextual"/>
        </w:rPr>
        <w:tab/>
      </w:r>
      <w:r>
        <w:rPr>
          <w:noProof/>
        </w:rPr>
        <w:t>Schéma ER</w:t>
      </w:r>
      <w:r>
        <w:rPr>
          <w:noProof/>
        </w:rPr>
        <w:tab/>
      </w:r>
      <w:r>
        <w:rPr>
          <w:noProof/>
        </w:rPr>
        <w:fldChar w:fldCharType="begin"/>
      </w:r>
      <w:r>
        <w:rPr>
          <w:noProof/>
        </w:rPr>
        <w:instrText xml:space="preserve"> PAGEREF _Toc160525196 \h </w:instrText>
      </w:r>
      <w:r>
        <w:rPr>
          <w:noProof/>
        </w:rPr>
      </w:r>
      <w:r>
        <w:rPr>
          <w:noProof/>
        </w:rPr>
        <w:fldChar w:fldCharType="separate"/>
      </w:r>
      <w:r w:rsidR="004A4055">
        <w:rPr>
          <w:noProof/>
        </w:rPr>
        <w:t>8</w:t>
      </w:r>
      <w:r>
        <w:rPr>
          <w:noProof/>
        </w:rPr>
        <w:fldChar w:fldCharType="end"/>
      </w:r>
    </w:p>
    <w:p w14:paraId="5F705BB3" w14:textId="786CF1B0" w:rsidR="00A42312" w:rsidRDefault="00A42312">
      <w:pPr>
        <w:pStyle w:val="TM1"/>
        <w:rPr>
          <w:rFonts w:eastAsiaTheme="minorEastAsia" w:cstheme="minorBidi"/>
          <w:b w:val="0"/>
          <w:bCs w:val="0"/>
          <w:caps w:val="0"/>
          <w:noProof/>
          <w:kern w:val="2"/>
          <w:sz w:val="22"/>
          <w:szCs w:val="22"/>
          <w:lang w:eastAsia="fr-CH"/>
          <w14:ligatures w14:val="standardContextual"/>
        </w:rPr>
      </w:pPr>
      <w:r>
        <w:rPr>
          <w:noProof/>
        </w:rPr>
        <w:t>3.</w:t>
      </w:r>
      <w:r>
        <w:rPr>
          <w:rFonts w:eastAsiaTheme="minorEastAsia" w:cstheme="minorBidi"/>
          <w:b w:val="0"/>
          <w:bCs w:val="0"/>
          <w:caps w:val="0"/>
          <w:noProof/>
          <w:kern w:val="2"/>
          <w:sz w:val="22"/>
          <w:szCs w:val="22"/>
          <w:lang w:eastAsia="fr-CH"/>
          <w14:ligatures w14:val="standardContextual"/>
        </w:rPr>
        <w:tab/>
      </w:r>
      <w:r>
        <w:rPr>
          <w:noProof/>
        </w:rPr>
        <w:t>Conception</w:t>
      </w:r>
      <w:r>
        <w:rPr>
          <w:noProof/>
        </w:rPr>
        <w:tab/>
      </w:r>
      <w:r>
        <w:rPr>
          <w:noProof/>
        </w:rPr>
        <w:fldChar w:fldCharType="begin"/>
      </w:r>
      <w:r>
        <w:rPr>
          <w:noProof/>
        </w:rPr>
        <w:instrText xml:space="preserve"> PAGEREF _Toc160525197 \h </w:instrText>
      </w:r>
      <w:r>
        <w:rPr>
          <w:noProof/>
        </w:rPr>
      </w:r>
      <w:r>
        <w:rPr>
          <w:noProof/>
        </w:rPr>
        <w:fldChar w:fldCharType="separate"/>
      </w:r>
      <w:r w:rsidR="004A4055">
        <w:rPr>
          <w:noProof/>
        </w:rPr>
        <w:t>9</w:t>
      </w:r>
      <w:r>
        <w:rPr>
          <w:noProof/>
        </w:rPr>
        <w:fldChar w:fldCharType="end"/>
      </w:r>
    </w:p>
    <w:p w14:paraId="747ACFF2" w14:textId="19CBBEA0" w:rsidR="00A42312" w:rsidRDefault="00A42312">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3.1.</w:t>
      </w:r>
      <w:r>
        <w:rPr>
          <w:rFonts w:eastAsiaTheme="minorEastAsia" w:cstheme="minorBidi"/>
          <w:smallCaps w:val="0"/>
          <w:noProof/>
          <w:kern w:val="2"/>
          <w:sz w:val="22"/>
          <w:szCs w:val="22"/>
          <w:lang w:eastAsia="fr-CH"/>
          <w14:ligatures w14:val="standardContextual"/>
        </w:rPr>
        <w:tab/>
      </w:r>
      <w:r>
        <w:rPr>
          <w:noProof/>
        </w:rPr>
        <w:t>Diagramme de classe</w:t>
      </w:r>
      <w:r>
        <w:rPr>
          <w:noProof/>
        </w:rPr>
        <w:tab/>
      </w:r>
      <w:r>
        <w:rPr>
          <w:noProof/>
        </w:rPr>
        <w:fldChar w:fldCharType="begin"/>
      </w:r>
      <w:r>
        <w:rPr>
          <w:noProof/>
        </w:rPr>
        <w:instrText xml:space="preserve"> PAGEREF _Toc160525198 \h </w:instrText>
      </w:r>
      <w:r>
        <w:rPr>
          <w:noProof/>
        </w:rPr>
      </w:r>
      <w:r>
        <w:rPr>
          <w:noProof/>
        </w:rPr>
        <w:fldChar w:fldCharType="separate"/>
      </w:r>
      <w:r w:rsidR="004A4055">
        <w:rPr>
          <w:noProof/>
        </w:rPr>
        <w:t>9</w:t>
      </w:r>
      <w:r>
        <w:rPr>
          <w:noProof/>
        </w:rPr>
        <w:fldChar w:fldCharType="end"/>
      </w:r>
    </w:p>
    <w:p w14:paraId="268862AA" w14:textId="5959F5FC" w:rsidR="00A42312" w:rsidRDefault="00A42312">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3.1.1.</w:t>
      </w:r>
      <w:r>
        <w:rPr>
          <w:rFonts w:eastAsiaTheme="minorEastAsia" w:cstheme="minorBidi"/>
          <w:i w:val="0"/>
          <w:iCs w:val="0"/>
          <w:noProof/>
          <w:kern w:val="2"/>
          <w:sz w:val="22"/>
          <w:szCs w:val="22"/>
          <w:lang w:eastAsia="fr-CH"/>
          <w14:ligatures w14:val="standardContextual"/>
        </w:rPr>
        <w:tab/>
      </w:r>
      <w:r>
        <w:rPr>
          <w:noProof/>
        </w:rPr>
        <w:t>Client</w:t>
      </w:r>
      <w:r>
        <w:rPr>
          <w:noProof/>
        </w:rPr>
        <w:tab/>
      </w:r>
      <w:r>
        <w:rPr>
          <w:noProof/>
        </w:rPr>
        <w:fldChar w:fldCharType="begin"/>
      </w:r>
      <w:r>
        <w:rPr>
          <w:noProof/>
        </w:rPr>
        <w:instrText xml:space="preserve"> PAGEREF _Toc160525199 \h </w:instrText>
      </w:r>
      <w:r>
        <w:rPr>
          <w:noProof/>
        </w:rPr>
      </w:r>
      <w:r>
        <w:rPr>
          <w:noProof/>
        </w:rPr>
        <w:fldChar w:fldCharType="separate"/>
      </w:r>
      <w:r w:rsidR="004A4055">
        <w:rPr>
          <w:noProof/>
        </w:rPr>
        <w:t>9</w:t>
      </w:r>
      <w:r>
        <w:rPr>
          <w:noProof/>
        </w:rPr>
        <w:fldChar w:fldCharType="end"/>
      </w:r>
    </w:p>
    <w:p w14:paraId="593DCF06" w14:textId="5D65E117" w:rsidR="00A42312" w:rsidRDefault="00A42312">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3.1.2.</w:t>
      </w:r>
      <w:r>
        <w:rPr>
          <w:rFonts w:eastAsiaTheme="minorEastAsia" w:cstheme="minorBidi"/>
          <w:i w:val="0"/>
          <w:iCs w:val="0"/>
          <w:noProof/>
          <w:kern w:val="2"/>
          <w:sz w:val="22"/>
          <w:szCs w:val="22"/>
          <w:lang w:eastAsia="fr-CH"/>
          <w14:ligatures w14:val="standardContextual"/>
        </w:rPr>
        <w:tab/>
      </w:r>
      <w:r>
        <w:rPr>
          <w:noProof/>
        </w:rPr>
        <w:t>Serveur</w:t>
      </w:r>
      <w:r>
        <w:rPr>
          <w:noProof/>
        </w:rPr>
        <w:tab/>
      </w:r>
      <w:r>
        <w:rPr>
          <w:noProof/>
        </w:rPr>
        <w:fldChar w:fldCharType="begin"/>
      </w:r>
      <w:r>
        <w:rPr>
          <w:noProof/>
        </w:rPr>
        <w:instrText xml:space="preserve"> PAGEREF _Toc160525200 \h </w:instrText>
      </w:r>
      <w:r>
        <w:rPr>
          <w:noProof/>
        </w:rPr>
      </w:r>
      <w:r>
        <w:rPr>
          <w:noProof/>
        </w:rPr>
        <w:fldChar w:fldCharType="separate"/>
      </w:r>
      <w:r w:rsidR="004A4055">
        <w:rPr>
          <w:noProof/>
        </w:rPr>
        <w:t>9</w:t>
      </w:r>
      <w:r>
        <w:rPr>
          <w:noProof/>
        </w:rPr>
        <w:fldChar w:fldCharType="end"/>
      </w:r>
    </w:p>
    <w:p w14:paraId="333C0D05" w14:textId="49A9EF13" w:rsidR="00A42312" w:rsidRDefault="00A42312">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3.2.</w:t>
      </w:r>
      <w:r>
        <w:rPr>
          <w:rFonts w:eastAsiaTheme="minorEastAsia" w:cstheme="minorBidi"/>
          <w:smallCaps w:val="0"/>
          <w:noProof/>
          <w:kern w:val="2"/>
          <w:sz w:val="22"/>
          <w:szCs w:val="22"/>
          <w:lang w:eastAsia="fr-CH"/>
          <w14:ligatures w14:val="standardContextual"/>
        </w:rPr>
        <w:tab/>
      </w:r>
      <w:r>
        <w:rPr>
          <w:noProof/>
        </w:rPr>
        <w:t>Diagramme de séquence interactions</w:t>
      </w:r>
      <w:r>
        <w:rPr>
          <w:noProof/>
        </w:rPr>
        <w:tab/>
      </w:r>
      <w:r>
        <w:rPr>
          <w:noProof/>
        </w:rPr>
        <w:fldChar w:fldCharType="begin"/>
      </w:r>
      <w:r>
        <w:rPr>
          <w:noProof/>
        </w:rPr>
        <w:instrText xml:space="preserve"> PAGEREF _Toc160525201 \h </w:instrText>
      </w:r>
      <w:r>
        <w:rPr>
          <w:noProof/>
        </w:rPr>
      </w:r>
      <w:r>
        <w:rPr>
          <w:noProof/>
        </w:rPr>
        <w:fldChar w:fldCharType="separate"/>
      </w:r>
      <w:r w:rsidR="004A4055">
        <w:rPr>
          <w:noProof/>
        </w:rPr>
        <w:t>9</w:t>
      </w:r>
      <w:r>
        <w:rPr>
          <w:noProof/>
        </w:rPr>
        <w:fldChar w:fldCharType="end"/>
      </w:r>
    </w:p>
    <w:p w14:paraId="21CC4B9D" w14:textId="5EFAF4C8" w:rsidR="00A42312" w:rsidRDefault="00A42312">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3.3.</w:t>
      </w:r>
      <w:r>
        <w:rPr>
          <w:rFonts w:eastAsiaTheme="minorEastAsia" w:cstheme="minorBidi"/>
          <w:smallCaps w:val="0"/>
          <w:noProof/>
          <w:kern w:val="2"/>
          <w:sz w:val="22"/>
          <w:szCs w:val="22"/>
          <w:lang w:eastAsia="fr-CH"/>
          <w14:ligatures w14:val="standardContextual"/>
        </w:rPr>
        <w:tab/>
      </w:r>
      <w:r>
        <w:rPr>
          <w:noProof/>
        </w:rPr>
        <w:t>Schéma relationnel de la base de données</w:t>
      </w:r>
      <w:r>
        <w:rPr>
          <w:noProof/>
        </w:rPr>
        <w:tab/>
      </w:r>
      <w:r>
        <w:rPr>
          <w:noProof/>
        </w:rPr>
        <w:fldChar w:fldCharType="begin"/>
      </w:r>
      <w:r>
        <w:rPr>
          <w:noProof/>
        </w:rPr>
        <w:instrText xml:space="preserve"> PAGEREF _Toc160525202 \h </w:instrText>
      </w:r>
      <w:r>
        <w:rPr>
          <w:noProof/>
        </w:rPr>
      </w:r>
      <w:r>
        <w:rPr>
          <w:noProof/>
        </w:rPr>
        <w:fldChar w:fldCharType="separate"/>
      </w:r>
      <w:r w:rsidR="004A4055">
        <w:rPr>
          <w:noProof/>
        </w:rPr>
        <w:t>10</w:t>
      </w:r>
      <w:r>
        <w:rPr>
          <w:noProof/>
        </w:rPr>
        <w:fldChar w:fldCharType="end"/>
      </w:r>
    </w:p>
    <w:p w14:paraId="357D94DC" w14:textId="3ECA80FA" w:rsidR="00A42312" w:rsidRDefault="00A42312">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3.3.1.</w:t>
      </w:r>
      <w:r>
        <w:rPr>
          <w:rFonts w:eastAsiaTheme="minorEastAsia" w:cstheme="minorBidi"/>
          <w:i w:val="0"/>
          <w:iCs w:val="0"/>
          <w:noProof/>
          <w:kern w:val="2"/>
          <w:sz w:val="22"/>
          <w:szCs w:val="22"/>
          <w:lang w:eastAsia="fr-CH"/>
          <w14:ligatures w14:val="standardContextual"/>
        </w:rPr>
        <w:tab/>
      </w:r>
      <w:r>
        <w:rPr>
          <w:noProof/>
        </w:rPr>
        <w:t>Table des utilisateurs</w:t>
      </w:r>
      <w:r>
        <w:rPr>
          <w:noProof/>
        </w:rPr>
        <w:tab/>
      </w:r>
      <w:r>
        <w:rPr>
          <w:noProof/>
        </w:rPr>
        <w:fldChar w:fldCharType="begin"/>
      </w:r>
      <w:r>
        <w:rPr>
          <w:noProof/>
        </w:rPr>
        <w:instrText xml:space="preserve"> PAGEREF _Toc160525203 \h </w:instrText>
      </w:r>
      <w:r>
        <w:rPr>
          <w:noProof/>
        </w:rPr>
      </w:r>
      <w:r>
        <w:rPr>
          <w:noProof/>
        </w:rPr>
        <w:fldChar w:fldCharType="separate"/>
      </w:r>
      <w:r w:rsidR="004A4055">
        <w:rPr>
          <w:noProof/>
        </w:rPr>
        <w:t>11</w:t>
      </w:r>
      <w:r>
        <w:rPr>
          <w:noProof/>
        </w:rPr>
        <w:fldChar w:fldCharType="end"/>
      </w:r>
    </w:p>
    <w:p w14:paraId="2DC4990F" w14:textId="3E959A0E" w:rsidR="00A42312" w:rsidRDefault="00A42312">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3.3.2.</w:t>
      </w:r>
      <w:r>
        <w:rPr>
          <w:rFonts w:eastAsiaTheme="minorEastAsia" w:cstheme="minorBidi"/>
          <w:i w:val="0"/>
          <w:iCs w:val="0"/>
          <w:noProof/>
          <w:kern w:val="2"/>
          <w:sz w:val="22"/>
          <w:szCs w:val="22"/>
          <w:lang w:eastAsia="fr-CH"/>
          <w14:ligatures w14:val="standardContextual"/>
        </w:rPr>
        <w:tab/>
      </w:r>
      <w:r>
        <w:rPr>
          <w:noProof/>
        </w:rPr>
        <w:t>Table des salles de tchat</w:t>
      </w:r>
      <w:r>
        <w:rPr>
          <w:noProof/>
        </w:rPr>
        <w:tab/>
      </w:r>
      <w:r>
        <w:rPr>
          <w:noProof/>
        </w:rPr>
        <w:fldChar w:fldCharType="begin"/>
      </w:r>
      <w:r>
        <w:rPr>
          <w:noProof/>
        </w:rPr>
        <w:instrText xml:space="preserve"> PAGEREF _Toc160525204 \h </w:instrText>
      </w:r>
      <w:r>
        <w:rPr>
          <w:noProof/>
        </w:rPr>
      </w:r>
      <w:r>
        <w:rPr>
          <w:noProof/>
        </w:rPr>
        <w:fldChar w:fldCharType="separate"/>
      </w:r>
      <w:r w:rsidR="004A4055">
        <w:rPr>
          <w:noProof/>
        </w:rPr>
        <w:t>11</w:t>
      </w:r>
      <w:r>
        <w:rPr>
          <w:noProof/>
        </w:rPr>
        <w:fldChar w:fldCharType="end"/>
      </w:r>
    </w:p>
    <w:p w14:paraId="6A30A5D2" w14:textId="2208BCE9" w:rsidR="00A42312" w:rsidRDefault="00A42312">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3.3.3.</w:t>
      </w:r>
      <w:r>
        <w:rPr>
          <w:rFonts w:eastAsiaTheme="minorEastAsia" w:cstheme="minorBidi"/>
          <w:i w:val="0"/>
          <w:iCs w:val="0"/>
          <w:noProof/>
          <w:kern w:val="2"/>
          <w:sz w:val="22"/>
          <w:szCs w:val="22"/>
          <w:lang w:eastAsia="fr-CH"/>
          <w14:ligatures w14:val="standardContextual"/>
        </w:rPr>
        <w:tab/>
      </w:r>
      <w:r>
        <w:rPr>
          <w:noProof/>
        </w:rPr>
        <w:t>Table des messages</w:t>
      </w:r>
      <w:r>
        <w:rPr>
          <w:noProof/>
        </w:rPr>
        <w:tab/>
      </w:r>
      <w:r>
        <w:rPr>
          <w:noProof/>
        </w:rPr>
        <w:fldChar w:fldCharType="begin"/>
      </w:r>
      <w:r>
        <w:rPr>
          <w:noProof/>
        </w:rPr>
        <w:instrText xml:space="preserve"> PAGEREF _Toc160525205 \h </w:instrText>
      </w:r>
      <w:r>
        <w:rPr>
          <w:noProof/>
        </w:rPr>
      </w:r>
      <w:r>
        <w:rPr>
          <w:noProof/>
        </w:rPr>
        <w:fldChar w:fldCharType="separate"/>
      </w:r>
      <w:r w:rsidR="004A4055">
        <w:rPr>
          <w:noProof/>
        </w:rPr>
        <w:t>11</w:t>
      </w:r>
      <w:r>
        <w:rPr>
          <w:noProof/>
        </w:rPr>
        <w:fldChar w:fldCharType="end"/>
      </w:r>
    </w:p>
    <w:p w14:paraId="67564D2B" w14:textId="01927E39" w:rsidR="00A42312" w:rsidRDefault="00A42312">
      <w:pPr>
        <w:pStyle w:val="TM1"/>
        <w:rPr>
          <w:rFonts w:eastAsiaTheme="minorEastAsia" w:cstheme="minorBidi"/>
          <w:b w:val="0"/>
          <w:bCs w:val="0"/>
          <w:caps w:val="0"/>
          <w:noProof/>
          <w:kern w:val="2"/>
          <w:sz w:val="22"/>
          <w:szCs w:val="22"/>
          <w:lang w:eastAsia="fr-CH"/>
          <w14:ligatures w14:val="standardContextual"/>
        </w:rPr>
      </w:pPr>
      <w:r>
        <w:rPr>
          <w:noProof/>
        </w:rPr>
        <w:t>4.</w:t>
      </w:r>
      <w:r>
        <w:rPr>
          <w:rFonts w:eastAsiaTheme="minorEastAsia" w:cstheme="minorBidi"/>
          <w:b w:val="0"/>
          <w:bCs w:val="0"/>
          <w:caps w:val="0"/>
          <w:noProof/>
          <w:kern w:val="2"/>
          <w:sz w:val="22"/>
          <w:szCs w:val="22"/>
          <w:lang w:eastAsia="fr-CH"/>
          <w14:ligatures w14:val="standardContextual"/>
        </w:rPr>
        <w:tab/>
      </w:r>
      <w:r>
        <w:rPr>
          <w:noProof/>
        </w:rPr>
        <w:t>Réalisation</w:t>
      </w:r>
      <w:r>
        <w:rPr>
          <w:noProof/>
        </w:rPr>
        <w:tab/>
      </w:r>
      <w:r>
        <w:rPr>
          <w:noProof/>
        </w:rPr>
        <w:fldChar w:fldCharType="begin"/>
      </w:r>
      <w:r>
        <w:rPr>
          <w:noProof/>
        </w:rPr>
        <w:instrText xml:space="preserve"> PAGEREF _Toc160525206 \h </w:instrText>
      </w:r>
      <w:r>
        <w:rPr>
          <w:noProof/>
        </w:rPr>
      </w:r>
      <w:r>
        <w:rPr>
          <w:noProof/>
        </w:rPr>
        <w:fldChar w:fldCharType="separate"/>
      </w:r>
      <w:r w:rsidR="004A4055">
        <w:rPr>
          <w:noProof/>
        </w:rPr>
        <w:t>13</w:t>
      </w:r>
      <w:r>
        <w:rPr>
          <w:noProof/>
        </w:rPr>
        <w:fldChar w:fldCharType="end"/>
      </w:r>
    </w:p>
    <w:p w14:paraId="74DB4954" w14:textId="7F4C4242" w:rsidR="00A42312" w:rsidRDefault="00A42312">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4.1.</w:t>
      </w:r>
      <w:r>
        <w:rPr>
          <w:rFonts w:eastAsiaTheme="minorEastAsia" w:cstheme="minorBidi"/>
          <w:smallCaps w:val="0"/>
          <w:noProof/>
          <w:kern w:val="2"/>
          <w:sz w:val="22"/>
          <w:szCs w:val="22"/>
          <w:lang w:eastAsia="fr-CH"/>
          <w14:ligatures w14:val="standardContextual"/>
        </w:rPr>
        <w:tab/>
      </w:r>
      <w:r>
        <w:rPr>
          <w:noProof/>
        </w:rPr>
        <w:t>Descente de code (envoi de messages)</w:t>
      </w:r>
      <w:r>
        <w:rPr>
          <w:noProof/>
        </w:rPr>
        <w:tab/>
      </w:r>
      <w:r>
        <w:rPr>
          <w:noProof/>
        </w:rPr>
        <w:fldChar w:fldCharType="begin"/>
      </w:r>
      <w:r>
        <w:rPr>
          <w:noProof/>
        </w:rPr>
        <w:instrText xml:space="preserve"> PAGEREF _Toc160525207 \h </w:instrText>
      </w:r>
      <w:r>
        <w:rPr>
          <w:noProof/>
        </w:rPr>
      </w:r>
      <w:r>
        <w:rPr>
          <w:noProof/>
        </w:rPr>
        <w:fldChar w:fldCharType="separate"/>
      </w:r>
      <w:r w:rsidR="004A4055">
        <w:rPr>
          <w:noProof/>
        </w:rPr>
        <w:t>13</w:t>
      </w:r>
      <w:r>
        <w:rPr>
          <w:noProof/>
        </w:rPr>
        <w:fldChar w:fldCharType="end"/>
      </w:r>
    </w:p>
    <w:p w14:paraId="1B990C23" w14:textId="5751CB63" w:rsidR="00A42312" w:rsidRDefault="00A42312">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4.1.1.</w:t>
      </w:r>
      <w:r>
        <w:rPr>
          <w:rFonts w:eastAsiaTheme="minorEastAsia" w:cstheme="minorBidi"/>
          <w:i w:val="0"/>
          <w:iCs w:val="0"/>
          <w:noProof/>
          <w:kern w:val="2"/>
          <w:sz w:val="22"/>
          <w:szCs w:val="22"/>
          <w:lang w:eastAsia="fr-CH"/>
          <w14:ligatures w14:val="standardContextual"/>
        </w:rPr>
        <w:tab/>
      </w:r>
      <w:r>
        <w:rPr>
          <w:noProof/>
        </w:rPr>
        <w:t>Client</w:t>
      </w:r>
      <w:r>
        <w:rPr>
          <w:noProof/>
        </w:rPr>
        <w:tab/>
      </w:r>
      <w:r>
        <w:rPr>
          <w:noProof/>
        </w:rPr>
        <w:fldChar w:fldCharType="begin"/>
      </w:r>
      <w:r>
        <w:rPr>
          <w:noProof/>
        </w:rPr>
        <w:instrText xml:space="preserve"> PAGEREF _Toc160525208 \h </w:instrText>
      </w:r>
      <w:r>
        <w:rPr>
          <w:noProof/>
        </w:rPr>
      </w:r>
      <w:r>
        <w:rPr>
          <w:noProof/>
        </w:rPr>
        <w:fldChar w:fldCharType="separate"/>
      </w:r>
      <w:r w:rsidR="004A4055">
        <w:rPr>
          <w:noProof/>
        </w:rPr>
        <w:t>13</w:t>
      </w:r>
      <w:r>
        <w:rPr>
          <w:noProof/>
        </w:rPr>
        <w:fldChar w:fldCharType="end"/>
      </w:r>
    </w:p>
    <w:p w14:paraId="59734E7D" w14:textId="773D4727" w:rsidR="00A42312" w:rsidRDefault="00A42312">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4.1.2.</w:t>
      </w:r>
      <w:r>
        <w:rPr>
          <w:rFonts w:eastAsiaTheme="minorEastAsia" w:cstheme="minorBidi"/>
          <w:i w:val="0"/>
          <w:iCs w:val="0"/>
          <w:noProof/>
          <w:kern w:val="2"/>
          <w:sz w:val="22"/>
          <w:szCs w:val="22"/>
          <w:lang w:eastAsia="fr-CH"/>
          <w14:ligatures w14:val="standardContextual"/>
        </w:rPr>
        <w:tab/>
      </w:r>
      <w:r>
        <w:rPr>
          <w:noProof/>
        </w:rPr>
        <w:t>Serveur</w:t>
      </w:r>
      <w:r>
        <w:rPr>
          <w:noProof/>
        </w:rPr>
        <w:tab/>
      </w:r>
      <w:r>
        <w:rPr>
          <w:noProof/>
        </w:rPr>
        <w:fldChar w:fldCharType="begin"/>
      </w:r>
      <w:r>
        <w:rPr>
          <w:noProof/>
        </w:rPr>
        <w:instrText xml:space="preserve"> PAGEREF _Toc160525209 \h </w:instrText>
      </w:r>
      <w:r>
        <w:rPr>
          <w:noProof/>
        </w:rPr>
      </w:r>
      <w:r>
        <w:rPr>
          <w:noProof/>
        </w:rPr>
        <w:fldChar w:fldCharType="separate"/>
      </w:r>
      <w:r w:rsidR="004A4055">
        <w:rPr>
          <w:noProof/>
        </w:rPr>
        <w:t>15</w:t>
      </w:r>
      <w:r>
        <w:rPr>
          <w:noProof/>
        </w:rPr>
        <w:fldChar w:fldCharType="end"/>
      </w:r>
    </w:p>
    <w:p w14:paraId="3796FEF5" w14:textId="0FD3A48F" w:rsidR="00A42312" w:rsidRDefault="00A42312">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4.2.</w:t>
      </w:r>
      <w:r>
        <w:rPr>
          <w:rFonts w:eastAsiaTheme="minorEastAsia" w:cstheme="minorBidi"/>
          <w:smallCaps w:val="0"/>
          <w:noProof/>
          <w:kern w:val="2"/>
          <w:sz w:val="22"/>
          <w:szCs w:val="22"/>
          <w:lang w:eastAsia="fr-CH"/>
          <w14:ligatures w14:val="standardContextual"/>
        </w:rPr>
        <w:tab/>
      </w:r>
      <w:r>
        <w:rPr>
          <w:noProof/>
        </w:rPr>
        <w:t>Tests fonctionnels</w:t>
      </w:r>
      <w:r>
        <w:rPr>
          <w:noProof/>
        </w:rPr>
        <w:tab/>
      </w:r>
      <w:r>
        <w:rPr>
          <w:noProof/>
        </w:rPr>
        <w:fldChar w:fldCharType="begin"/>
      </w:r>
      <w:r>
        <w:rPr>
          <w:noProof/>
        </w:rPr>
        <w:instrText xml:space="preserve"> PAGEREF _Toc160525210 \h </w:instrText>
      </w:r>
      <w:r>
        <w:rPr>
          <w:noProof/>
        </w:rPr>
      </w:r>
      <w:r>
        <w:rPr>
          <w:noProof/>
        </w:rPr>
        <w:fldChar w:fldCharType="separate"/>
      </w:r>
      <w:r w:rsidR="004A4055">
        <w:rPr>
          <w:noProof/>
        </w:rPr>
        <w:t>19</w:t>
      </w:r>
      <w:r>
        <w:rPr>
          <w:noProof/>
        </w:rPr>
        <w:fldChar w:fldCharType="end"/>
      </w:r>
    </w:p>
    <w:p w14:paraId="36BFC5E9" w14:textId="119D3D48" w:rsidR="00A42312" w:rsidRDefault="00A42312">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4.3.</w:t>
      </w:r>
      <w:r>
        <w:rPr>
          <w:rFonts w:eastAsiaTheme="minorEastAsia" w:cstheme="minorBidi"/>
          <w:smallCaps w:val="0"/>
          <w:noProof/>
          <w:kern w:val="2"/>
          <w:sz w:val="22"/>
          <w:szCs w:val="22"/>
          <w:lang w:eastAsia="fr-CH"/>
          <w14:ligatures w14:val="standardContextual"/>
        </w:rPr>
        <w:tab/>
      </w:r>
      <w:r>
        <w:rPr>
          <w:noProof/>
        </w:rPr>
        <w:t>Problèmes rencontrés</w:t>
      </w:r>
      <w:r>
        <w:rPr>
          <w:noProof/>
        </w:rPr>
        <w:tab/>
      </w:r>
      <w:r>
        <w:rPr>
          <w:noProof/>
        </w:rPr>
        <w:fldChar w:fldCharType="begin"/>
      </w:r>
      <w:r>
        <w:rPr>
          <w:noProof/>
        </w:rPr>
        <w:instrText xml:space="preserve"> PAGEREF _Toc160525211 \h </w:instrText>
      </w:r>
      <w:r>
        <w:rPr>
          <w:noProof/>
        </w:rPr>
      </w:r>
      <w:r>
        <w:rPr>
          <w:noProof/>
        </w:rPr>
        <w:fldChar w:fldCharType="separate"/>
      </w:r>
      <w:r w:rsidR="004A4055">
        <w:rPr>
          <w:noProof/>
        </w:rPr>
        <w:t>21</w:t>
      </w:r>
      <w:r>
        <w:rPr>
          <w:noProof/>
        </w:rPr>
        <w:fldChar w:fldCharType="end"/>
      </w:r>
    </w:p>
    <w:p w14:paraId="76184B5E" w14:textId="5BE78FF6" w:rsidR="00A42312" w:rsidRDefault="00A42312">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4.4.</w:t>
      </w:r>
      <w:r>
        <w:rPr>
          <w:rFonts w:eastAsiaTheme="minorEastAsia" w:cstheme="minorBidi"/>
          <w:smallCaps w:val="0"/>
          <w:noProof/>
          <w:kern w:val="2"/>
          <w:sz w:val="22"/>
          <w:szCs w:val="22"/>
          <w:lang w:eastAsia="fr-CH"/>
          <w14:ligatures w14:val="standardContextual"/>
        </w:rPr>
        <w:tab/>
      </w:r>
      <w:r>
        <w:rPr>
          <w:noProof/>
        </w:rPr>
        <w:t>Hébergement</w:t>
      </w:r>
      <w:r>
        <w:rPr>
          <w:noProof/>
        </w:rPr>
        <w:tab/>
      </w:r>
      <w:r>
        <w:rPr>
          <w:noProof/>
        </w:rPr>
        <w:fldChar w:fldCharType="begin"/>
      </w:r>
      <w:r>
        <w:rPr>
          <w:noProof/>
        </w:rPr>
        <w:instrText xml:space="preserve"> PAGEREF _Toc160525212 \h </w:instrText>
      </w:r>
      <w:r>
        <w:rPr>
          <w:noProof/>
        </w:rPr>
      </w:r>
      <w:r>
        <w:rPr>
          <w:noProof/>
        </w:rPr>
        <w:fldChar w:fldCharType="separate"/>
      </w:r>
      <w:r w:rsidR="004A4055">
        <w:rPr>
          <w:noProof/>
        </w:rPr>
        <w:t>21</w:t>
      </w:r>
      <w:r>
        <w:rPr>
          <w:noProof/>
        </w:rPr>
        <w:fldChar w:fldCharType="end"/>
      </w:r>
    </w:p>
    <w:p w14:paraId="1D10392E" w14:textId="30762DF7" w:rsidR="00A42312" w:rsidRDefault="00A42312">
      <w:pPr>
        <w:pStyle w:val="TM1"/>
        <w:rPr>
          <w:rFonts w:eastAsiaTheme="minorEastAsia" w:cstheme="minorBidi"/>
          <w:b w:val="0"/>
          <w:bCs w:val="0"/>
          <w:caps w:val="0"/>
          <w:noProof/>
          <w:kern w:val="2"/>
          <w:sz w:val="22"/>
          <w:szCs w:val="22"/>
          <w:lang w:eastAsia="fr-CH"/>
          <w14:ligatures w14:val="standardContextual"/>
        </w:rPr>
      </w:pPr>
      <w:r>
        <w:rPr>
          <w:noProof/>
        </w:rPr>
        <w:t>5.</w:t>
      </w:r>
      <w:r>
        <w:rPr>
          <w:rFonts w:eastAsiaTheme="minorEastAsia" w:cstheme="minorBidi"/>
          <w:b w:val="0"/>
          <w:bCs w:val="0"/>
          <w:caps w:val="0"/>
          <w:noProof/>
          <w:kern w:val="2"/>
          <w:sz w:val="22"/>
          <w:szCs w:val="22"/>
          <w:lang w:eastAsia="fr-CH"/>
          <w14:ligatures w14:val="standardContextual"/>
        </w:rPr>
        <w:tab/>
      </w:r>
      <w:r>
        <w:rPr>
          <w:noProof/>
        </w:rPr>
        <w:t>Synthèse</w:t>
      </w:r>
      <w:r>
        <w:rPr>
          <w:noProof/>
        </w:rPr>
        <w:tab/>
      </w:r>
      <w:r>
        <w:rPr>
          <w:noProof/>
        </w:rPr>
        <w:fldChar w:fldCharType="begin"/>
      </w:r>
      <w:r>
        <w:rPr>
          <w:noProof/>
        </w:rPr>
        <w:instrText xml:space="preserve"> PAGEREF _Toc160525213 \h </w:instrText>
      </w:r>
      <w:r>
        <w:rPr>
          <w:noProof/>
        </w:rPr>
      </w:r>
      <w:r>
        <w:rPr>
          <w:noProof/>
        </w:rPr>
        <w:fldChar w:fldCharType="separate"/>
      </w:r>
      <w:r w:rsidR="004A4055">
        <w:rPr>
          <w:noProof/>
        </w:rPr>
        <w:t>23</w:t>
      </w:r>
      <w:r>
        <w:rPr>
          <w:noProof/>
        </w:rPr>
        <w:fldChar w:fldCharType="end"/>
      </w:r>
    </w:p>
    <w:p w14:paraId="126E6012" w14:textId="3E3C1CD0" w:rsidR="00A42312" w:rsidRDefault="00A42312">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5.1.</w:t>
      </w:r>
      <w:r>
        <w:rPr>
          <w:rFonts w:eastAsiaTheme="minorEastAsia" w:cstheme="minorBidi"/>
          <w:smallCaps w:val="0"/>
          <w:noProof/>
          <w:kern w:val="2"/>
          <w:sz w:val="22"/>
          <w:szCs w:val="22"/>
          <w:lang w:eastAsia="fr-CH"/>
          <w14:ligatures w14:val="standardContextual"/>
        </w:rPr>
        <w:tab/>
      </w:r>
      <w:r>
        <w:rPr>
          <w:noProof/>
        </w:rPr>
        <w:t>Différence de timing</w:t>
      </w:r>
      <w:r>
        <w:rPr>
          <w:noProof/>
        </w:rPr>
        <w:tab/>
      </w:r>
      <w:r>
        <w:rPr>
          <w:noProof/>
        </w:rPr>
        <w:fldChar w:fldCharType="begin"/>
      </w:r>
      <w:r>
        <w:rPr>
          <w:noProof/>
        </w:rPr>
        <w:instrText xml:space="preserve"> PAGEREF _Toc160525214 \h </w:instrText>
      </w:r>
      <w:r>
        <w:rPr>
          <w:noProof/>
        </w:rPr>
      </w:r>
      <w:r>
        <w:rPr>
          <w:noProof/>
        </w:rPr>
        <w:fldChar w:fldCharType="separate"/>
      </w:r>
      <w:r w:rsidR="004A4055">
        <w:rPr>
          <w:noProof/>
        </w:rPr>
        <w:t>23</w:t>
      </w:r>
      <w:r>
        <w:rPr>
          <w:noProof/>
        </w:rPr>
        <w:fldChar w:fldCharType="end"/>
      </w:r>
    </w:p>
    <w:p w14:paraId="2F685B85" w14:textId="2285874F" w:rsidR="00A42312" w:rsidRDefault="00A42312">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5.1.1.</w:t>
      </w:r>
      <w:r>
        <w:rPr>
          <w:rFonts w:eastAsiaTheme="minorEastAsia" w:cstheme="minorBidi"/>
          <w:i w:val="0"/>
          <w:iCs w:val="0"/>
          <w:noProof/>
          <w:kern w:val="2"/>
          <w:sz w:val="22"/>
          <w:szCs w:val="22"/>
          <w:lang w:eastAsia="fr-CH"/>
          <w14:ligatures w14:val="standardContextual"/>
        </w:rPr>
        <w:tab/>
      </w:r>
      <w:r>
        <w:rPr>
          <w:noProof/>
        </w:rPr>
        <w:t>Planning avec les croix</w:t>
      </w:r>
      <w:r>
        <w:rPr>
          <w:noProof/>
        </w:rPr>
        <w:tab/>
      </w:r>
      <w:r>
        <w:rPr>
          <w:noProof/>
        </w:rPr>
        <w:fldChar w:fldCharType="begin"/>
      </w:r>
      <w:r>
        <w:rPr>
          <w:noProof/>
        </w:rPr>
        <w:instrText xml:space="preserve"> PAGEREF _Toc160525215 \h </w:instrText>
      </w:r>
      <w:r>
        <w:rPr>
          <w:noProof/>
        </w:rPr>
      </w:r>
      <w:r>
        <w:rPr>
          <w:noProof/>
        </w:rPr>
        <w:fldChar w:fldCharType="separate"/>
      </w:r>
      <w:r w:rsidR="004A4055">
        <w:rPr>
          <w:noProof/>
        </w:rPr>
        <w:t>23</w:t>
      </w:r>
      <w:r>
        <w:rPr>
          <w:noProof/>
        </w:rPr>
        <w:fldChar w:fldCharType="end"/>
      </w:r>
    </w:p>
    <w:p w14:paraId="518BD402" w14:textId="055C9314" w:rsidR="00A42312" w:rsidRDefault="00A42312">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5.1.2.</w:t>
      </w:r>
      <w:r>
        <w:rPr>
          <w:rFonts w:eastAsiaTheme="minorEastAsia" w:cstheme="minorBidi"/>
          <w:i w:val="0"/>
          <w:iCs w:val="0"/>
          <w:noProof/>
          <w:kern w:val="2"/>
          <w:sz w:val="22"/>
          <w:szCs w:val="22"/>
          <w:lang w:eastAsia="fr-CH"/>
          <w14:ligatures w14:val="standardContextual"/>
        </w:rPr>
        <w:tab/>
      </w:r>
      <w:r>
        <w:rPr>
          <w:noProof/>
        </w:rPr>
        <w:t>Analyse du planning</w:t>
      </w:r>
      <w:r>
        <w:rPr>
          <w:noProof/>
        </w:rPr>
        <w:tab/>
      </w:r>
      <w:r>
        <w:rPr>
          <w:noProof/>
        </w:rPr>
        <w:fldChar w:fldCharType="begin"/>
      </w:r>
      <w:r>
        <w:rPr>
          <w:noProof/>
        </w:rPr>
        <w:instrText xml:space="preserve"> PAGEREF _Toc160525216 \h </w:instrText>
      </w:r>
      <w:r>
        <w:rPr>
          <w:noProof/>
        </w:rPr>
      </w:r>
      <w:r>
        <w:rPr>
          <w:noProof/>
        </w:rPr>
        <w:fldChar w:fldCharType="separate"/>
      </w:r>
      <w:r w:rsidR="004A4055">
        <w:rPr>
          <w:noProof/>
        </w:rPr>
        <w:t>23</w:t>
      </w:r>
      <w:r>
        <w:rPr>
          <w:noProof/>
        </w:rPr>
        <w:fldChar w:fldCharType="end"/>
      </w:r>
    </w:p>
    <w:p w14:paraId="7C5130A2" w14:textId="7CD33E79" w:rsidR="00A42312" w:rsidRDefault="00A42312">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5.2.</w:t>
      </w:r>
      <w:r>
        <w:rPr>
          <w:rFonts w:eastAsiaTheme="minorEastAsia" w:cstheme="minorBidi"/>
          <w:smallCaps w:val="0"/>
          <w:noProof/>
          <w:kern w:val="2"/>
          <w:sz w:val="22"/>
          <w:szCs w:val="22"/>
          <w:lang w:eastAsia="fr-CH"/>
          <w14:ligatures w14:val="standardContextual"/>
        </w:rPr>
        <w:tab/>
      </w:r>
      <w:r>
        <w:rPr>
          <w:noProof/>
        </w:rPr>
        <w:t>Différence avec la conception</w:t>
      </w:r>
      <w:r>
        <w:rPr>
          <w:noProof/>
        </w:rPr>
        <w:tab/>
      </w:r>
      <w:r>
        <w:rPr>
          <w:noProof/>
        </w:rPr>
        <w:fldChar w:fldCharType="begin"/>
      </w:r>
      <w:r>
        <w:rPr>
          <w:noProof/>
        </w:rPr>
        <w:instrText xml:space="preserve"> PAGEREF _Toc160525217 \h </w:instrText>
      </w:r>
      <w:r>
        <w:rPr>
          <w:noProof/>
        </w:rPr>
      </w:r>
      <w:r>
        <w:rPr>
          <w:noProof/>
        </w:rPr>
        <w:fldChar w:fldCharType="separate"/>
      </w:r>
      <w:r w:rsidR="004A4055">
        <w:rPr>
          <w:noProof/>
        </w:rPr>
        <w:t>23</w:t>
      </w:r>
      <w:r>
        <w:rPr>
          <w:noProof/>
        </w:rPr>
        <w:fldChar w:fldCharType="end"/>
      </w:r>
    </w:p>
    <w:p w14:paraId="51C3A3DF" w14:textId="4A809C21" w:rsidR="00A42312" w:rsidRDefault="00A42312">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5.3.</w:t>
      </w:r>
      <w:r>
        <w:rPr>
          <w:rFonts w:eastAsiaTheme="minorEastAsia" w:cstheme="minorBidi"/>
          <w:smallCaps w:val="0"/>
          <w:noProof/>
          <w:kern w:val="2"/>
          <w:sz w:val="22"/>
          <w:szCs w:val="22"/>
          <w:lang w:eastAsia="fr-CH"/>
          <w14:ligatures w14:val="standardContextual"/>
        </w:rPr>
        <w:tab/>
      </w:r>
      <w:r>
        <w:rPr>
          <w:noProof/>
        </w:rPr>
        <w:t>Conclusion</w:t>
      </w:r>
      <w:r>
        <w:rPr>
          <w:noProof/>
        </w:rPr>
        <w:tab/>
      </w:r>
      <w:r>
        <w:rPr>
          <w:noProof/>
        </w:rPr>
        <w:fldChar w:fldCharType="begin"/>
      </w:r>
      <w:r>
        <w:rPr>
          <w:noProof/>
        </w:rPr>
        <w:instrText xml:space="preserve"> PAGEREF _Toc160525218 \h </w:instrText>
      </w:r>
      <w:r>
        <w:rPr>
          <w:noProof/>
        </w:rPr>
      </w:r>
      <w:r>
        <w:rPr>
          <w:noProof/>
        </w:rPr>
        <w:fldChar w:fldCharType="separate"/>
      </w:r>
      <w:r w:rsidR="004A4055">
        <w:rPr>
          <w:noProof/>
        </w:rPr>
        <w:t>24</w:t>
      </w:r>
      <w:r>
        <w:rPr>
          <w:noProof/>
        </w:rPr>
        <w:fldChar w:fldCharType="end"/>
      </w:r>
    </w:p>
    <w:p w14:paraId="597286F0" w14:textId="68FA880F" w:rsidR="00A42312" w:rsidRDefault="00A42312">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5.3.1.</w:t>
      </w:r>
      <w:r>
        <w:rPr>
          <w:rFonts w:eastAsiaTheme="minorEastAsia" w:cstheme="minorBidi"/>
          <w:i w:val="0"/>
          <w:iCs w:val="0"/>
          <w:noProof/>
          <w:kern w:val="2"/>
          <w:sz w:val="22"/>
          <w:szCs w:val="22"/>
          <w:lang w:eastAsia="fr-CH"/>
          <w14:ligatures w14:val="standardContextual"/>
        </w:rPr>
        <w:tab/>
      </w:r>
      <w:r>
        <w:rPr>
          <w:noProof/>
        </w:rPr>
        <w:t>Ce que je retiens de ce module</w:t>
      </w:r>
      <w:r>
        <w:rPr>
          <w:noProof/>
        </w:rPr>
        <w:tab/>
      </w:r>
      <w:r>
        <w:rPr>
          <w:noProof/>
        </w:rPr>
        <w:fldChar w:fldCharType="begin"/>
      </w:r>
      <w:r>
        <w:rPr>
          <w:noProof/>
        </w:rPr>
        <w:instrText xml:space="preserve"> PAGEREF _Toc160525219 \h </w:instrText>
      </w:r>
      <w:r>
        <w:rPr>
          <w:noProof/>
        </w:rPr>
      </w:r>
      <w:r>
        <w:rPr>
          <w:noProof/>
        </w:rPr>
        <w:fldChar w:fldCharType="separate"/>
      </w:r>
      <w:r w:rsidR="004A4055">
        <w:rPr>
          <w:noProof/>
        </w:rPr>
        <w:t>24</w:t>
      </w:r>
      <w:r>
        <w:rPr>
          <w:noProof/>
        </w:rPr>
        <w:fldChar w:fldCharType="end"/>
      </w:r>
    </w:p>
    <w:p w14:paraId="19AF98BB" w14:textId="0BB0FFAA" w:rsidR="00A42312" w:rsidRDefault="00A42312">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5.3.2.</w:t>
      </w:r>
      <w:r>
        <w:rPr>
          <w:rFonts w:eastAsiaTheme="minorEastAsia" w:cstheme="minorBidi"/>
          <w:i w:val="0"/>
          <w:iCs w:val="0"/>
          <w:noProof/>
          <w:kern w:val="2"/>
          <w:sz w:val="22"/>
          <w:szCs w:val="22"/>
          <w:lang w:eastAsia="fr-CH"/>
          <w14:ligatures w14:val="standardContextual"/>
        </w:rPr>
        <w:tab/>
      </w:r>
      <w:r>
        <w:rPr>
          <w:noProof/>
        </w:rPr>
        <w:t>Amélioration / proposition</w:t>
      </w:r>
      <w:r>
        <w:rPr>
          <w:noProof/>
        </w:rPr>
        <w:tab/>
      </w:r>
      <w:r>
        <w:rPr>
          <w:noProof/>
        </w:rPr>
        <w:fldChar w:fldCharType="begin"/>
      </w:r>
      <w:r>
        <w:rPr>
          <w:noProof/>
        </w:rPr>
        <w:instrText xml:space="preserve"> PAGEREF _Toc160525220 \h </w:instrText>
      </w:r>
      <w:r>
        <w:rPr>
          <w:noProof/>
        </w:rPr>
      </w:r>
      <w:r>
        <w:rPr>
          <w:noProof/>
        </w:rPr>
        <w:fldChar w:fldCharType="separate"/>
      </w:r>
      <w:r w:rsidR="004A4055">
        <w:rPr>
          <w:noProof/>
        </w:rPr>
        <w:t>24</w:t>
      </w:r>
      <w:r>
        <w:rPr>
          <w:noProof/>
        </w:rPr>
        <w:fldChar w:fldCharType="end"/>
      </w:r>
    </w:p>
    <w:p w14:paraId="0082F4DC" w14:textId="40D43D54" w:rsidR="00A42312" w:rsidRDefault="00A42312">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5.3.3.</w:t>
      </w:r>
      <w:r>
        <w:rPr>
          <w:rFonts w:eastAsiaTheme="minorEastAsia" w:cstheme="minorBidi"/>
          <w:i w:val="0"/>
          <w:iCs w:val="0"/>
          <w:noProof/>
          <w:kern w:val="2"/>
          <w:sz w:val="22"/>
          <w:szCs w:val="22"/>
          <w:lang w:eastAsia="fr-CH"/>
          <w14:ligatures w14:val="standardContextual"/>
        </w:rPr>
        <w:tab/>
      </w:r>
      <w:r>
        <w:rPr>
          <w:noProof/>
        </w:rPr>
        <w:t>Mes points forts et faibles</w:t>
      </w:r>
      <w:r>
        <w:rPr>
          <w:noProof/>
        </w:rPr>
        <w:tab/>
      </w:r>
      <w:r>
        <w:rPr>
          <w:noProof/>
        </w:rPr>
        <w:fldChar w:fldCharType="begin"/>
      </w:r>
      <w:r>
        <w:rPr>
          <w:noProof/>
        </w:rPr>
        <w:instrText xml:space="preserve"> PAGEREF _Toc160525221 \h </w:instrText>
      </w:r>
      <w:r>
        <w:rPr>
          <w:noProof/>
        </w:rPr>
      </w:r>
      <w:r>
        <w:rPr>
          <w:noProof/>
        </w:rPr>
        <w:fldChar w:fldCharType="separate"/>
      </w:r>
      <w:r w:rsidR="004A4055">
        <w:rPr>
          <w:noProof/>
        </w:rPr>
        <w:t>24</w:t>
      </w:r>
      <w:r>
        <w:rPr>
          <w:noProof/>
        </w:rPr>
        <w:fldChar w:fldCharType="end"/>
      </w:r>
    </w:p>
    <w:p w14:paraId="18661777" w14:textId="3AF854DE" w:rsidR="00984C0B" w:rsidRPr="009966A6" w:rsidRDefault="002225FC" w:rsidP="009966A6">
      <w:pPr>
        <w:pStyle w:val="txt-justifi"/>
      </w:pPr>
      <w:r w:rsidRPr="009966A6">
        <w:fldChar w:fldCharType="end"/>
      </w:r>
    </w:p>
    <w:p w14:paraId="1F9EF40B" w14:textId="77777777" w:rsidR="00084709" w:rsidRPr="009966A6" w:rsidRDefault="00084709" w:rsidP="009966A6">
      <w:pPr>
        <w:pStyle w:val="txt-justifi"/>
      </w:pPr>
    </w:p>
    <w:p w14:paraId="30050C3C" w14:textId="77777777" w:rsidR="00084709" w:rsidRPr="009966A6" w:rsidRDefault="00084709" w:rsidP="009966A6">
      <w:pPr>
        <w:pStyle w:val="txt-justifi"/>
        <w:sectPr w:rsidR="00084709" w:rsidRPr="009966A6" w:rsidSect="008411D9">
          <w:headerReference w:type="first" r:id="rId11"/>
          <w:footerReference w:type="first" r:id="rId12"/>
          <w:pgSz w:w="11906" w:h="16838"/>
          <w:pgMar w:top="1417" w:right="1417" w:bottom="1417" w:left="1417" w:header="708" w:footer="708" w:gutter="0"/>
          <w:cols w:space="708"/>
          <w:titlePg/>
          <w:docGrid w:linePitch="360"/>
        </w:sectPr>
      </w:pPr>
    </w:p>
    <w:p w14:paraId="4CB32327" w14:textId="77777777" w:rsidR="008411D9" w:rsidRDefault="00D05542" w:rsidP="00D63734">
      <w:pPr>
        <w:pStyle w:val="Titre1"/>
      </w:pPr>
      <w:bookmarkStart w:id="0" w:name="_Toc160525183"/>
      <w:r>
        <w:lastRenderedPageBreak/>
        <w:t>Introduction</w:t>
      </w:r>
      <w:bookmarkEnd w:id="0"/>
    </w:p>
    <w:p w14:paraId="267F5ED7" w14:textId="619C020D" w:rsidR="00A71A1C" w:rsidRDefault="00A71A1C" w:rsidP="00A71A1C">
      <w:pPr>
        <w:pStyle w:val="Titre2"/>
      </w:pPr>
      <w:bookmarkStart w:id="1" w:name="_Toc160525184"/>
      <w:r>
        <w:t>Le Projet</w:t>
      </w:r>
      <w:bookmarkEnd w:id="1"/>
    </w:p>
    <w:p w14:paraId="1468BE7B" w14:textId="14FE4C00" w:rsidR="00A71A1C" w:rsidRPr="00A71A1C" w:rsidRDefault="00A71A1C" w:rsidP="00A71A1C">
      <w:pPr>
        <w:pStyle w:val="txt-justifi"/>
      </w:pPr>
      <w:r>
        <w:t xml:space="preserve">Durant ce module 151, nous allons créer une application web client-serveur en PHP et JavaScript. </w:t>
      </w:r>
    </w:p>
    <w:p w14:paraId="0F586257" w14:textId="77777777" w:rsidR="003A705A" w:rsidRDefault="003D556A" w:rsidP="00D8687E">
      <w:pPr>
        <w:pStyle w:val="Titre2"/>
      </w:pPr>
      <w:bookmarkStart w:id="2" w:name="_Toc160525185"/>
      <w:r>
        <w:t>Objectifs du module</w:t>
      </w:r>
      <w:bookmarkEnd w:id="2"/>
    </w:p>
    <w:p w14:paraId="11733D1E" w14:textId="272F5808" w:rsidR="00D1224B" w:rsidRDefault="00D1224B" w:rsidP="00D1224B">
      <w:pPr>
        <w:pStyle w:val="txt-justifi"/>
      </w:pPr>
      <w:r>
        <w:t>1 Analyser les exigences d’une application Web et de la base de données, respectivement des éléments de données à lier, définir et documenter la technique de liaison.</w:t>
      </w:r>
    </w:p>
    <w:p w14:paraId="16F6B232" w14:textId="1A2389C0" w:rsidR="00D1224B" w:rsidRDefault="00D1224B" w:rsidP="00D1224B">
      <w:pPr>
        <w:pStyle w:val="txt-justifi"/>
      </w:pPr>
      <w:r>
        <w:t>2 Identifier les informations importantes de protection et de sécurité en tenant compte de la protection des données, et définir les mesures.</w:t>
      </w:r>
    </w:p>
    <w:p w14:paraId="743B0CB7" w14:textId="4247D065" w:rsidR="00D1224B" w:rsidRDefault="00D1224B" w:rsidP="00D1224B">
      <w:pPr>
        <w:pStyle w:val="txt-justifi"/>
      </w:pPr>
      <w:r>
        <w:t>3 Réaliser l’intégration de l’application Web avec la base de données, respectivement aux éléments de données, en prêtant attention aux transactions, à la protection et la sécurité des données.</w:t>
      </w:r>
    </w:p>
    <w:p w14:paraId="42D54443" w14:textId="109D1758" w:rsidR="00D1224B" w:rsidRDefault="00D1224B" w:rsidP="00D1224B">
      <w:pPr>
        <w:pStyle w:val="txt-justifi"/>
      </w:pPr>
      <w:r>
        <w:t>4 Mettre en œuvre les souhaits de modifications conformément au déroulement prescrit des modifications.</w:t>
      </w:r>
    </w:p>
    <w:p w14:paraId="21D45AE6" w14:textId="576AB5D6" w:rsidR="00D1224B" w:rsidRPr="00D1224B" w:rsidRDefault="00D1224B" w:rsidP="00D1224B">
      <w:pPr>
        <w:pStyle w:val="txt-justifi"/>
      </w:pPr>
      <w:r>
        <w:t>5 Définir et exécuter la procédure de test et de remise, la documenter dans un procès-verbal de tests. Si nécessaire, entreprendre les corrections</w:t>
      </w:r>
    </w:p>
    <w:p w14:paraId="397510AC" w14:textId="1806E017" w:rsidR="00A71A1C" w:rsidRDefault="00A71A1C" w:rsidP="00A71A1C">
      <w:pPr>
        <w:pStyle w:val="Titre1"/>
      </w:pPr>
      <w:bookmarkStart w:id="3" w:name="_Toc160525186"/>
      <w:r>
        <w:lastRenderedPageBreak/>
        <w:t>Analyse</w:t>
      </w:r>
      <w:bookmarkEnd w:id="3"/>
    </w:p>
    <w:p w14:paraId="1FAC445B" w14:textId="2AB144CA" w:rsidR="0045444D" w:rsidRDefault="0045444D" w:rsidP="0045444D">
      <w:pPr>
        <w:pStyle w:val="Titre2"/>
      </w:pPr>
      <w:bookmarkStart w:id="4" w:name="_Toc160525187"/>
      <w:r>
        <w:t>Le projet</w:t>
      </w:r>
      <w:bookmarkEnd w:id="4"/>
    </w:p>
    <w:p w14:paraId="6EA6207B" w14:textId="77777777" w:rsidR="0045444D" w:rsidRDefault="0045444D" w:rsidP="0045444D">
      <w:pPr>
        <w:pStyle w:val="txt-justifi"/>
      </w:pPr>
      <w:r>
        <w:t>Mon projet s’intitule Semaphor et consiste en une application de messagerie en direct. Les utilisateurs peuvent lire les anciens messages et doivent se loguer pour en envoyer.</w:t>
      </w:r>
    </w:p>
    <w:p w14:paraId="7638EF43" w14:textId="77777777" w:rsidR="0045444D" w:rsidRDefault="0045444D" w:rsidP="0045444D">
      <w:pPr>
        <w:pStyle w:val="txt-justifi"/>
      </w:pPr>
      <w:r>
        <w:t>Il y aura une chatroom principale et éventuellement d’autres chatroom</w:t>
      </w:r>
    </w:p>
    <w:p w14:paraId="4EEA2939" w14:textId="77777777" w:rsidR="0045444D" w:rsidRPr="0045444D" w:rsidRDefault="0045444D" w:rsidP="0045444D">
      <w:pPr>
        <w:pStyle w:val="txt-justifi"/>
      </w:pPr>
    </w:p>
    <w:p w14:paraId="1E376937" w14:textId="77777777" w:rsidR="00E45CD4" w:rsidRDefault="00E45CD4" w:rsidP="00E45CD4">
      <w:pPr>
        <w:pStyle w:val="Titre2"/>
      </w:pPr>
      <w:bookmarkStart w:id="5" w:name="_Toc160525188"/>
      <w:r>
        <w:t>Planning</w:t>
      </w:r>
      <w:bookmarkEnd w:id="5"/>
    </w:p>
    <w:p w14:paraId="62B9DDE9" w14:textId="79A5CE12" w:rsidR="007663B2" w:rsidRPr="007663B2" w:rsidRDefault="007663B2" w:rsidP="007663B2">
      <w:pPr>
        <w:pStyle w:val="txt-justifi"/>
      </w:pPr>
      <w:r>
        <w:t xml:space="preserve">Voici le planning que j’ai estimé pour ce projet. </w:t>
      </w:r>
      <w:r w:rsidR="00C86DE5">
        <w:t>L’analyse et la conception seront fait en semaine 1 et 2. La réalisation sera faite entre les semaines 2, 3, 4 et 5.</w:t>
      </w:r>
    </w:p>
    <w:p w14:paraId="6A621EE1" w14:textId="28697F80" w:rsidR="003F1E09" w:rsidRDefault="00F75A5F" w:rsidP="00B17B5A">
      <w:pPr>
        <w:pStyle w:val="txt-justifi"/>
      </w:pPr>
      <w:r w:rsidRPr="00F75A5F">
        <w:rPr>
          <w:noProof/>
        </w:rPr>
        <w:drawing>
          <wp:inline distT="0" distB="0" distL="0" distR="0" wp14:anchorId="2E2C5C91" wp14:editId="46677701">
            <wp:extent cx="5760720" cy="2838450"/>
            <wp:effectExtent l="0" t="0" r="0" b="0"/>
            <wp:docPr id="1975376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838450"/>
                    </a:xfrm>
                    <a:prstGeom prst="rect">
                      <a:avLst/>
                    </a:prstGeom>
                    <a:noFill/>
                    <a:ln>
                      <a:noFill/>
                    </a:ln>
                  </pic:spPr>
                </pic:pic>
              </a:graphicData>
            </a:graphic>
          </wp:inline>
        </w:drawing>
      </w:r>
    </w:p>
    <w:p w14:paraId="75F39825" w14:textId="4B87C6E1" w:rsidR="00C86DE5" w:rsidRDefault="00C86DE5">
      <w:pPr>
        <w:ind w:left="0"/>
        <w:jc w:val="left"/>
        <w:rPr>
          <w:rFonts w:ascii="Arial" w:hAnsi="Arial"/>
        </w:rPr>
      </w:pPr>
      <w:r>
        <w:br w:type="page"/>
      </w:r>
    </w:p>
    <w:p w14:paraId="55F10248" w14:textId="1FFA069C" w:rsidR="007C38A6" w:rsidRDefault="00515F91" w:rsidP="00370AC4">
      <w:pPr>
        <w:pStyle w:val="Titre3"/>
      </w:pPr>
      <w:bookmarkStart w:id="6" w:name="_Toc160525189"/>
      <w:r>
        <w:lastRenderedPageBreak/>
        <w:t>Use Cases</w:t>
      </w:r>
      <w:bookmarkEnd w:id="6"/>
    </w:p>
    <w:p w14:paraId="013A539B" w14:textId="1553683C" w:rsidR="00C86DE5" w:rsidRDefault="00C86DE5" w:rsidP="00C86DE5">
      <w:pPr>
        <w:pStyle w:val="txt-justifi"/>
      </w:pPr>
      <w:r>
        <w:t>Voici les Use Cases de l’application. Il y aura trois acteurs différents : les visiteurs, les utilisateurs et les administrateurs. Voici ce qu’ils peuvent faire :</w:t>
      </w:r>
    </w:p>
    <w:tbl>
      <w:tblPr>
        <w:tblStyle w:val="TableauGrille1Clair-Accentuation1"/>
        <w:tblW w:w="9115" w:type="dxa"/>
        <w:tblLook w:val="04A0" w:firstRow="1" w:lastRow="0" w:firstColumn="1" w:lastColumn="0" w:noHBand="0" w:noVBand="1"/>
      </w:tblPr>
      <w:tblGrid>
        <w:gridCol w:w="1965"/>
        <w:gridCol w:w="7150"/>
      </w:tblGrid>
      <w:tr w:rsidR="00C86DE5" w14:paraId="50FE6BA6" w14:textId="77777777" w:rsidTr="00C86D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5" w:type="dxa"/>
          </w:tcPr>
          <w:p w14:paraId="330AA609" w14:textId="72B268C2" w:rsidR="00C86DE5" w:rsidRDefault="00C86DE5" w:rsidP="00C86DE5">
            <w:pPr>
              <w:pStyle w:val="txt-justifi"/>
            </w:pPr>
            <w:r>
              <w:t>Acteur</w:t>
            </w:r>
          </w:p>
        </w:tc>
        <w:tc>
          <w:tcPr>
            <w:tcW w:w="7150" w:type="dxa"/>
          </w:tcPr>
          <w:p w14:paraId="3A90684F" w14:textId="21E45F9B" w:rsidR="00C86DE5" w:rsidRDefault="00C86DE5" w:rsidP="00C86DE5">
            <w:pPr>
              <w:pStyle w:val="txt-justifi"/>
              <w:cnfStyle w:val="100000000000" w:firstRow="1" w:lastRow="0" w:firstColumn="0" w:lastColumn="0" w:oddVBand="0" w:evenVBand="0" w:oddHBand="0" w:evenHBand="0" w:firstRowFirstColumn="0" w:firstRowLastColumn="0" w:lastRowFirstColumn="0" w:lastRowLastColumn="0"/>
            </w:pPr>
            <w:r>
              <w:t>Actions</w:t>
            </w:r>
          </w:p>
        </w:tc>
      </w:tr>
      <w:tr w:rsidR="00C86DE5" w14:paraId="53C9836B" w14:textId="77777777" w:rsidTr="00C86DE5">
        <w:tc>
          <w:tcPr>
            <w:cnfStyle w:val="001000000000" w:firstRow="0" w:lastRow="0" w:firstColumn="1" w:lastColumn="0" w:oddVBand="0" w:evenVBand="0" w:oddHBand="0" w:evenHBand="0" w:firstRowFirstColumn="0" w:firstRowLastColumn="0" w:lastRowFirstColumn="0" w:lastRowLastColumn="0"/>
            <w:tcW w:w="1965" w:type="dxa"/>
          </w:tcPr>
          <w:p w14:paraId="4B74AE0C" w14:textId="4E73F604" w:rsidR="00C86DE5" w:rsidRDefault="00C86DE5" w:rsidP="00C86DE5">
            <w:pPr>
              <w:pStyle w:val="txt-justifi"/>
            </w:pPr>
            <w:r>
              <w:t>Visiteur</w:t>
            </w:r>
          </w:p>
        </w:tc>
        <w:tc>
          <w:tcPr>
            <w:tcW w:w="7150" w:type="dxa"/>
          </w:tcPr>
          <w:p w14:paraId="5645EE08" w14:textId="7015E852" w:rsidR="00C86DE5" w:rsidRDefault="00C86DE5" w:rsidP="00C86DE5">
            <w:pPr>
              <w:pStyle w:val="txt-justifi"/>
              <w:cnfStyle w:val="000000000000" w:firstRow="0" w:lastRow="0" w:firstColumn="0" w:lastColumn="0" w:oddVBand="0" w:evenVBand="0" w:oddHBand="0" w:evenHBand="0" w:firstRowFirstColumn="0" w:firstRowLastColumn="0" w:lastRowFirstColumn="0" w:lastRowLastColumn="0"/>
            </w:pPr>
            <w:r>
              <w:t xml:space="preserve">Se loguer / </w:t>
            </w:r>
            <w:r w:rsidR="0079129A">
              <w:t xml:space="preserve">créer un compte / </w:t>
            </w:r>
            <w:r>
              <w:t>voir les anciens messages de la room principale</w:t>
            </w:r>
          </w:p>
        </w:tc>
      </w:tr>
      <w:tr w:rsidR="00C86DE5" w14:paraId="3C5DD34E" w14:textId="77777777" w:rsidTr="00C86DE5">
        <w:tc>
          <w:tcPr>
            <w:cnfStyle w:val="001000000000" w:firstRow="0" w:lastRow="0" w:firstColumn="1" w:lastColumn="0" w:oddVBand="0" w:evenVBand="0" w:oddHBand="0" w:evenHBand="0" w:firstRowFirstColumn="0" w:firstRowLastColumn="0" w:lastRowFirstColumn="0" w:lastRowLastColumn="0"/>
            <w:tcW w:w="1965" w:type="dxa"/>
          </w:tcPr>
          <w:p w14:paraId="74C389E4" w14:textId="1DF7204F" w:rsidR="00C86DE5" w:rsidRDefault="00C86DE5" w:rsidP="00C86DE5">
            <w:pPr>
              <w:pStyle w:val="txt-justifi"/>
            </w:pPr>
            <w:r>
              <w:t>Utilisateur</w:t>
            </w:r>
          </w:p>
        </w:tc>
        <w:tc>
          <w:tcPr>
            <w:tcW w:w="7150" w:type="dxa"/>
          </w:tcPr>
          <w:p w14:paraId="0C8DF0DC" w14:textId="3C665CAF" w:rsidR="00C86DE5" w:rsidRDefault="00C86DE5" w:rsidP="00C86DE5">
            <w:pPr>
              <w:pStyle w:val="txt-justifi"/>
              <w:cnfStyle w:val="000000000000" w:firstRow="0" w:lastRow="0" w:firstColumn="0" w:lastColumn="0" w:oddVBand="0" w:evenVBand="0" w:oddHBand="0" w:evenHBand="0" w:firstRowFirstColumn="0" w:firstRowLastColumn="0" w:lastRowFirstColumn="0" w:lastRowLastColumn="0"/>
            </w:pPr>
            <w:r>
              <w:t>Se déconnecter / envoyer des messages / rejoindre et créer des room</w:t>
            </w:r>
          </w:p>
        </w:tc>
      </w:tr>
      <w:tr w:rsidR="00C86DE5" w14:paraId="104A5EC6" w14:textId="77777777" w:rsidTr="00C86DE5">
        <w:tc>
          <w:tcPr>
            <w:cnfStyle w:val="001000000000" w:firstRow="0" w:lastRow="0" w:firstColumn="1" w:lastColumn="0" w:oddVBand="0" w:evenVBand="0" w:oddHBand="0" w:evenHBand="0" w:firstRowFirstColumn="0" w:firstRowLastColumn="0" w:lastRowFirstColumn="0" w:lastRowLastColumn="0"/>
            <w:tcW w:w="1965" w:type="dxa"/>
          </w:tcPr>
          <w:p w14:paraId="768037B1" w14:textId="23F23DD3" w:rsidR="00C86DE5" w:rsidRDefault="00C86DE5" w:rsidP="00C86DE5">
            <w:pPr>
              <w:pStyle w:val="txt-justifi"/>
            </w:pPr>
            <w:r>
              <w:t xml:space="preserve">Administrateur </w:t>
            </w:r>
          </w:p>
        </w:tc>
        <w:tc>
          <w:tcPr>
            <w:tcW w:w="7150" w:type="dxa"/>
          </w:tcPr>
          <w:p w14:paraId="2FE571C5" w14:textId="0DDD883D" w:rsidR="00C86DE5" w:rsidRDefault="00C86DE5" w:rsidP="00C86DE5">
            <w:pPr>
              <w:pStyle w:val="txt-justifi"/>
              <w:cnfStyle w:val="000000000000" w:firstRow="0" w:lastRow="0" w:firstColumn="0" w:lastColumn="0" w:oddVBand="0" w:evenVBand="0" w:oddHBand="0" w:evenHBand="0" w:firstRowFirstColumn="0" w:firstRowLastColumn="0" w:lastRowFirstColumn="0" w:lastRowLastColumn="0"/>
            </w:pPr>
            <w:r>
              <w:t>Même chose que les utilisateur / supprimer des messages</w:t>
            </w:r>
          </w:p>
        </w:tc>
      </w:tr>
    </w:tbl>
    <w:p w14:paraId="48BB3D05" w14:textId="77777777" w:rsidR="00C86DE5" w:rsidRPr="00C86DE5" w:rsidRDefault="00C86DE5" w:rsidP="00C86DE5">
      <w:pPr>
        <w:pStyle w:val="txt-justifi"/>
      </w:pPr>
    </w:p>
    <w:p w14:paraId="5185174F" w14:textId="0E3DCDA8" w:rsidR="00FB4FCA" w:rsidRDefault="007D0DEE" w:rsidP="00FB4FCA">
      <w:pPr>
        <w:pStyle w:val="txt-justifi"/>
      </w:pPr>
      <w:r>
        <w:object w:dxaOrig="16080" w:dyaOrig="19666" w14:anchorId="42AE8E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554.7pt" o:ole="">
            <v:imagedata r:id="rId14" o:title=""/>
          </v:shape>
          <o:OLEObject Type="Embed" ProgID="Visio.Drawing.15" ShapeID="_x0000_i1025" DrawAspect="Content" ObjectID="_1771138113" r:id="rId15"/>
        </w:object>
      </w:r>
    </w:p>
    <w:p w14:paraId="7B08B169" w14:textId="5E5BA2B8" w:rsidR="00515F91" w:rsidRDefault="00515F91" w:rsidP="00E45CD4">
      <w:pPr>
        <w:pStyle w:val="Titre2"/>
      </w:pPr>
      <w:bookmarkStart w:id="7" w:name="_Toc160525190"/>
      <w:r>
        <w:lastRenderedPageBreak/>
        <w:t>Maquettes</w:t>
      </w:r>
      <w:bookmarkEnd w:id="7"/>
    </w:p>
    <w:p w14:paraId="587BF41A" w14:textId="6C3190E0" w:rsidR="006D6B68" w:rsidRPr="006D6B68" w:rsidRDefault="00C86DE5" w:rsidP="006D6B68">
      <w:pPr>
        <w:pStyle w:val="txt-justifi"/>
      </w:pPr>
      <w:r>
        <w:t>Voici les maquettes du site WEB. Ce ne sont que des squelettes qui permettent de se donner une idée du résultat final. Ce dernier risque d’être légèrement différent dans le design mais pas dans les options.</w:t>
      </w:r>
    </w:p>
    <w:p w14:paraId="297333FD" w14:textId="3271B3C2" w:rsidR="006D6B68" w:rsidRDefault="006D6B68" w:rsidP="006D6B68">
      <w:pPr>
        <w:pStyle w:val="Titre3"/>
      </w:pPr>
      <w:bookmarkStart w:id="8" w:name="_Toc160525191"/>
      <w:r>
        <w:t>Écran de login</w:t>
      </w:r>
      <w:bookmarkEnd w:id="8"/>
      <w:r>
        <w:t xml:space="preserve"> </w:t>
      </w:r>
    </w:p>
    <w:p w14:paraId="436235F9" w14:textId="18D5165A" w:rsidR="00C86DE5" w:rsidRPr="00C86DE5" w:rsidRDefault="00A75519" w:rsidP="00C86DE5">
      <w:pPr>
        <w:pStyle w:val="txt-justifi"/>
      </w:pPr>
      <w:r>
        <w:t>Une fois arrivé sur le site, les visiteurs seront accueillis par une page de login. Ils pourront, soit se connecter/créer un compte, soit accéder au site en mode invité.</w:t>
      </w:r>
    </w:p>
    <w:p w14:paraId="3A189593" w14:textId="0A1F301F" w:rsidR="006D6B68" w:rsidRPr="006D6B68" w:rsidRDefault="00A75519" w:rsidP="006D6B68">
      <w:pPr>
        <w:pStyle w:val="txt-justifi"/>
      </w:pPr>
      <w:r w:rsidRPr="00A75519">
        <w:rPr>
          <w:noProof/>
        </w:rPr>
        <w:drawing>
          <wp:inline distT="0" distB="0" distL="0" distR="0" wp14:anchorId="6985C0F1" wp14:editId="4EE14449">
            <wp:extent cx="4705387" cy="3009332"/>
            <wp:effectExtent l="0" t="0" r="0" b="635"/>
            <wp:docPr id="522719461"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719461" name="Image 1" descr="Une image contenant texte, capture d’écran, logiciel, Icône d’ordinateur&#10;&#10;Description générée automatiquement"/>
                    <pic:cNvPicPr/>
                  </pic:nvPicPr>
                  <pic:blipFill>
                    <a:blip r:embed="rId16"/>
                    <a:stretch>
                      <a:fillRect/>
                    </a:stretch>
                  </pic:blipFill>
                  <pic:spPr>
                    <a:xfrm>
                      <a:off x="0" y="0"/>
                      <a:ext cx="4717663" cy="3017183"/>
                    </a:xfrm>
                    <a:prstGeom prst="rect">
                      <a:avLst/>
                    </a:prstGeom>
                  </pic:spPr>
                </pic:pic>
              </a:graphicData>
            </a:graphic>
          </wp:inline>
        </w:drawing>
      </w:r>
    </w:p>
    <w:p w14:paraId="20973BBE" w14:textId="08FB5782" w:rsidR="00A75519" w:rsidRDefault="00A75519" w:rsidP="006D6B68">
      <w:pPr>
        <w:pStyle w:val="Titre3"/>
      </w:pPr>
      <w:bookmarkStart w:id="9" w:name="_Toc160525192"/>
      <w:r>
        <w:t>Mode invité</w:t>
      </w:r>
      <w:bookmarkEnd w:id="9"/>
    </w:p>
    <w:p w14:paraId="605DB71E" w14:textId="1DFF242A" w:rsidR="00A75519" w:rsidRPr="00A75519" w:rsidRDefault="00A75519" w:rsidP="00A75519">
      <w:pPr>
        <w:pStyle w:val="txt-justifi"/>
      </w:pPr>
      <w:r>
        <w:t>Le mode invité permet de voir les messages envoyés dans la room principale. C’est tout.</w:t>
      </w:r>
    </w:p>
    <w:p w14:paraId="62A98F7A" w14:textId="6254C775" w:rsidR="00B41F21" w:rsidRDefault="00A75519" w:rsidP="00A75519">
      <w:pPr>
        <w:pStyle w:val="txt-justifi"/>
      </w:pPr>
      <w:r w:rsidRPr="00A75519">
        <w:rPr>
          <w:noProof/>
        </w:rPr>
        <w:drawing>
          <wp:inline distT="0" distB="0" distL="0" distR="0" wp14:anchorId="198A14BD" wp14:editId="1BFFB0D4">
            <wp:extent cx="4749648" cy="3022979"/>
            <wp:effectExtent l="0" t="0" r="0" b="6350"/>
            <wp:docPr id="1412395745" name="Image 1" descr="Une image contenant texte, capture d’écran, nombr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95745" name="Image 1" descr="Une image contenant texte, capture d’écran, nombre, ligne&#10;&#10;Description générée automatiquement"/>
                    <pic:cNvPicPr/>
                  </pic:nvPicPr>
                  <pic:blipFill>
                    <a:blip r:embed="rId17"/>
                    <a:stretch>
                      <a:fillRect/>
                    </a:stretch>
                  </pic:blipFill>
                  <pic:spPr>
                    <a:xfrm>
                      <a:off x="0" y="0"/>
                      <a:ext cx="4757412" cy="3027921"/>
                    </a:xfrm>
                    <a:prstGeom prst="rect">
                      <a:avLst/>
                    </a:prstGeom>
                  </pic:spPr>
                </pic:pic>
              </a:graphicData>
            </a:graphic>
          </wp:inline>
        </w:drawing>
      </w:r>
    </w:p>
    <w:p w14:paraId="6974B0F0" w14:textId="77777777" w:rsidR="00B41F21" w:rsidRDefault="00B41F21">
      <w:pPr>
        <w:ind w:left="0"/>
        <w:jc w:val="left"/>
        <w:rPr>
          <w:rFonts w:ascii="Arial" w:hAnsi="Arial"/>
        </w:rPr>
      </w:pPr>
      <w:r>
        <w:br w:type="page"/>
      </w:r>
    </w:p>
    <w:p w14:paraId="70258072" w14:textId="2ADA2413" w:rsidR="006D6B68" w:rsidRDefault="00A75519" w:rsidP="006D6B68">
      <w:pPr>
        <w:pStyle w:val="Titre3"/>
      </w:pPr>
      <w:bookmarkStart w:id="10" w:name="_Toc160525193"/>
      <w:r>
        <w:lastRenderedPageBreak/>
        <w:t>Mode connecté</w:t>
      </w:r>
      <w:bookmarkEnd w:id="10"/>
    </w:p>
    <w:p w14:paraId="320386B8" w14:textId="07240613" w:rsidR="00A75519" w:rsidRPr="00A75519" w:rsidRDefault="00A75519" w:rsidP="00A75519">
      <w:pPr>
        <w:pStyle w:val="txt-justifi"/>
      </w:pPr>
      <w:r>
        <w:t xml:space="preserve">Le mode connecté permet aussi de voir les messages </w:t>
      </w:r>
      <w:r w:rsidR="00F127F5">
        <w:t xml:space="preserve">et d’en envoyer </w:t>
      </w:r>
      <w:r>
        <w:t xml:space="preserve">mais il sera alors possible de changer de room en en créant une ou en </w:t>
      </w:r>
      <w:r w:rsidR="003D2E38">
        <w:t>en rejoignant une.</w:t>
      </w:r>
    </w:p>
    <w:p w14:paraId="46C3072D" w14:textId="0A12D869" w:rsidR="006D6B68" w:rsidRPr="006D6B68" w:rsidRDefault="00A56C30" w:rsidP="006D6B68">
      <w:pPr>
        <w:pStyle w:val="txt-justifi"/>
      </w:pPr>
      <w:r w:rsidRPr="00A56C30">
        <w:rPr>
          <w:noProof/>
        </w:rPr>
        <w:drawing>
          <wp:inline distT="0" distB="0" distL="0" distR="0" wp14:anchorId="1004EF57" wp14:editId="039D0784">
            <wp:extent cx="5760720" cy="3688080"/>
            <wp:effectExtent l="0" t="0" r="0" b="7620"/>
            <wp:docPr id="1984407082" name="Image 1" descr="Une image contenant texte, capture d’écran, nombr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07082" name="Image 1" descr="Une image contenant texte, capture d’écran, nombre, logiciel&#10;&#10;Description générée automatiquement"/>
                    <pic:cNvPicPr/>
                  </pic:nvPicPr>
                  <pic:blipFill>
                    <a:blip r:embed="rId18"/>
                    <a:stretch>
                      <a:fillRect/>
                    </a:stretch>
                  </pic:blipFill>
                  <pic:spPr>
                    <a:xfrm>
                      <a:off x="0" y="0"/>
                      <a:ext cx="5760720" cy="3688080"/>
                    </a:xfrm>
                    <a:prstGeom prst="rect">
                      <a:avLst/>
                    </a:prstGeom>
                  </pic:spPr>
                </pic:pic>
              </a:graphicData>
            </a:graphic>
          </wp:inline>
        </w:drawing>
      </w:r>
    </w:p>
    <w:p w14:paraId="0FDD0533" w14:textId="55F8A8A6" w:rsidR="00515F91" w:rsidRDefault="00B96377" w:rsidP="00E45CD4">
      <w:pPr>
        <w:pStyle w:val="Titre2"/>
      </w:pPr>
      <w:bookmarkStart w:id="11" w:name="_Toc160525194"/>
      <w:r>
        <w:t>Diagrammes d’activités</w:t>
      </w:r>
      <w:r w:rsidR="00FD6381">
        <w:t xml:space="preserve"> (une action)</w:t>
      </w:r>
      <w:bookmarkEnd w:id="11"/>
    </w:p>
    <w:p w14:paraId="2BC0F426" w14:textId="1748A3B1" w:rsidR="00F127F5" w:rsidRPr="00F127F5" w:rsidRDefault="00F127F5" w:rsidP="00F127F5">
      <w:pPr>
        <w:pStyle w:val="txt-justifi"/>
      </w:pPr>
      <w:r>
        <w:t xml:space="preserve">Voici le diagramme d’activité pour envoyer un message. </w:t>
      </w:r>
    </w:p>
    <w:p w14:paraId="265B3138" w14:textId="3BF4C4E8" w:rsidR="00B41F21" w:rsidRDefault="000D2571" w:rsidP="00F17019">
      <w:pPr>
        <w:pStyle w:val="txt-justifi"/>
      </w:pPr>
      <w:r>
        <w:object w:dxaOrig="15196" w:dyaOrig="7710" w14:anchorId="2751DDD2">
          <v:shape id="_x0000_i1026" type="#_x0000_t75" style="width:453.9pt;height:230.4pt" o:ole="">
            <v:imagedata r:id="rId19" o:title=""/>
          </v:shape>
          <o:OLEObject Type="Embed" ProgID="Visio.Drawing.15" ShapeID="_x0000_i1026" DrawAspect="Content" ObjectID="_1771138114" r:id="rId20"/>
        </w:object>
      </w:r>
    </w:p>
    <w:p w14:paraId="78D411E5" w14:textId="77777777" w:rsidR="00B41F21" w:rsidRDefault="00B41F21">
      <w:pPr>
        <w:ind w:left="0"/>
        <w:jc w:val="left"/>
        <w:rPr>
          <w:rFonts w:ascii="Arial" w:hAnsi="Arial"/>
        </w:rPr>
      </w:pPr>
      <w:r>
        <w:br w:type="page"/>
      </w:r>
    </w:p>
    <w:p w14:paraId="07DA5C25" w14:textId="3C79678A" w:rsidR="00B96377" w:rsidRDefault="00B96377" w:rsidP="00E45CD4">
      <w:pPr>
        <w:pStyle w:val="Titre2"/>
      </w:pPr>
      <w:bookmarkStart w:id="12" w:name="_Toc160525195"/>
      <w:r>
        <w:lastRenderedPageBreak/>
        <w:t>Diagrammes de séquences</w:t>
      </w:r>
      <w:r w:rsidR="00FD6381">
        <w:t xml:space="preserve"> (une action)</w:t>
      </w:r>
      <w:bookmarkEnd w:id="12"/>
    </w:p>
    <w:p w14:paraId="07224FD9" w14:textId="77777777" w:rsidR="00E75E88" w:rsidRPr="00E75E88" w:rsidRDefault="00E75E88" w:rsidP="00E75E88">
      <w:pPr>
        <w:pStyle w:val="txt-justifi"/>
      </w:pPr>
    </w:p>
    <w:p w14:paraId="587FCEC7" w14:textId="60DC18E1" w:rsidR="00F17019" w:rsidRPr="00F17019" w:rsidRDefault="000D2571" w:rsidP="00F17019">
      <w:pPr>
        <w:pStyle w:val="txt-justifi"/>
      </w:pPr>
      <w:r>
        <w:object w:dxaOrig="15811" w:dyaOrig="9570" w14:anchorId="7AE97BDD">
          <v:shape id="_x0000_i1027" type="#_x0000_t75" style="width:453.9pt;height:273.6pt" o:ole="">
            <v:imagedata r:id="rId21" o:title=""/>
          </v:shape>
          <o:OLEObject Type="Embed" ProgID="Visio.Drawing.15" ShapeID="_x0000_i1027" DrawAspect="Content" ObjectID="_1771138115" r:id="rId22"/>
        </w:object>
      </w:r>
    </w:p>
    <w:p w14:paraId="0A208A12" w14:textId="69C0A4F6" w:rsidR="00FD6381" w:rsidRDefault="00FD6381" w:rsidP="00E45CD4">
      <w:pPr>
        <w:pStyle w:val="Titre2"/>
      </w:pPr>
      <w:bookmarkStart w:id="13" w:name="_Toc160525196"/>
      <w:r>
        <w:t>Schéma ER</w:t>
      </w:r>
      <w:bookmarkEnd w:id="13"/>
      <w:r>
        <w:t xml:space="preserve"> </w:t>
      </w:r>
    </w:p>
    <w:p w14:paraId="2ED3A69D" w14:textId="437B1ED3" w:rsidR="00450F51" w:rsidRPr="00450F51" w:rsidRDefault="00A73AEB" w:rsidP="00450F51">
      <w:pPr>
        <w:pStyle w:val="txt-justifi"/>
      </w:pPr>
      <w:r>
        <w:t>Voici à quoi ressemblera la base de données du serveur. Elle aura trois tables qui seront relié entre-elles. La table « user » contiendra les informations de login (nom et hash de mot de passe), la table room servira à séparer les messages en salles de chat différentes et pour finir, les messages contiendront un texte, une date et les informations qui les relie aux autres tables.</w:t>
      </w:r>
    </w:p>
    <w:p w14:paraId="796BEFDD" w14:textId="2F3A53F9" w:rsidR="00B17B5A" w:rsidRPr="00B17B5A" w:rsidRDefault="00C86DE5" w:rsidP="00B17B5A">
      <w:pPr>
        <w:pStyle w:val="txt-justifi"/>
      </w:pPr>
      <w:r>
        <w:object w:dxaOrig="13245" w:dyaOrig="5865" w14:anchorId="0AA17144">
          <v:shape id="_x0000_i1028" type="#_x0000_t75" style="width:453.9pt;height:201.6pt" o:ole="">
            <v:imagedata r:id="rId23" o:title=""/>
          </v:shape>
          <o:OLEObject Type="Embed" ProgID="Visio.Drawing.15" ShapeID="_x0000_i1028" DrawAspect="Content" ObjectID="_1771138116" r:id="rId24"/>
        </w:object>
      </w:r>
    </w:p>
    <w:p w14:paraId="1F194915" w14:textId="492FE1D7" w:rsidR="00E45CD4" w:rsidRDefault="00E45CD4" w:rsidP="00E45CD4">
      <w:pPr>
        <w:pStyle w:val="Titre1"/>
      </w:pPr>
      <w:bookmarkStart w:id="14" w:name="_Toc160525197"/>
      <w:r>
        <w:lastRenderedPageBreak/>
        <w:t>Conception</w:t>
      </w:r>
      <w:bookmarkEnd w:id="14"/>
    </w:p>
    <w:p w14:paraId="2C4F08F9" w14:textId="045D2888" w:rsidR="00E45CD4" w:rsidRDefault="00E45CD4" w:rsidP="009D4628">
      <w:pPr>
        <w:pStyle w:val="Titre2"/>
      </w:pPr>
      <w:bookmarkStart w:id="15" w:name="_Toc160525198"/>
      <w:r>
        <w:t>Diagramme de classe</w:t>
      </w:r>
      <w:bookmarkEnd w:id="15"/>
      <w:r>
        <w:t xml:space="preserve"> </w:t>
      </w:r>
    </w:p>
    <w:p w14:paraId="05A7D30A" w14:textId="0C565D33" w:rsidR="009D4628" w:rsidRDefault="009D4628" w:rsidP="009D4628">
      <w:pPr>
        <w:pStyle w:val="Titre3"/>
      </w:pPr>
      <w:bookmarkStart w:id="16" w:name="_Toc160525199"/>
      <w:r>
        <w:t>Client</w:t>
      </w:r>
      <w:bookmarkEnd w:id="16"/>
    </w:p>
    <w:p w14:paraId="4D7127AA" w14:textId="632803DF" w:rsidR="00140ED1" w:rsidRPr="00140ED1" w:rsidRDefault="00700E8C" w:rsidP="00140ED1">
      <w:pPr>
        <w:pStyle w:val="txt-justifi"/>
      </w:pPr>
      <w:r>
        <w:rPr>
          <w:noProof/>
        </w:rPr>
        <w:drawing>
          <wp:inline distT="0" distB="0" distL="0" distR="0" wp14:anchorId="112964D8" wp14:editId="0CE92A4E">
            <wp:extent cx="5760720" cy="2898775"/>
            <wp:effectExtent l="0" t="0" r="0" b="0"/>
            <wp:docPr id="837496781"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496781" name="Image 1" descr="Une image contenant texte, diagramme, capture d’écran, ligne&#10;&#10;Description générée automatiquement"/>
                    <pic:cNvPicPr/>
                  </pic:nvPicPr>
                  <pic:blipFill>
                    <a:blip r:embed="rId25"/>
                    <a:stretch>
                      <a:fillRect/>
                    </a:stretch>
                  </pic:blipFill>
                  <pic:spPr>
                    <a:xfrm>
                      <a:off x="0" y="0"/>
                      <a:ext cx="5760720" cy="2898775"/>
                    </a:xfrm>
                    <a:prstGeom prst="rect">
                      <a:avLst/>
                    </a:prstGeom>
                  </pic:spPr>
                </pic:pic>
              </a:graphicData>
            </a:graphic>
          </wp:inline>
        </w:drawing>
      </w:r>
    </w:p>
    <w:p w14:paraId="1631D44F" w14:textId="596CDB86" w:rsidR="009D4628" w:rsidRDefault="009D4628" w:rsidP="009D4628">
      <w:pPr>
        <w:pStyle w:val="Titre3"/>
      </w:pPr>
      <w:bookmarkStart w:id="17" w:name="_Toc160525200"/>
      <w:r>
        <w:t>Serveur</w:t>
      </w:r>
      <w:bookmarkEnd w:id="17"/>
    </w:p>
    <w:p w14:paraId="606FD461" w14:textId="3F8D92B4" w:rsidR="00140ED1" w:rsidRPr="00140ED1" w:rsidRDefault="00700E8C" w:rsidP="00140ED1">
      <w:pPr>
        <w:pStyle w:val="txt-justifi"/>
      </w:pPr>
      <w:r>
        <w:rPr>
          <w:noProof/>
        </w:rPr>
        <w:drawing>
          <wp:inline distT="0" distB="0" distL="0" distR="0" wp14:anchorId="3541D3A4" wp14:editId="7C0B1429">
            <wp:extent cx="5760720" cy="3398520"/>
            <wp:effectExtent l="0" t="0" r="0" b="0"/>
            <wp:docPr id="386532779"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32779" name="Image 1" descr="Une image contenant texte, capture d’écran, diagramme, Police&#10;&#10;Description générée automatiquement"/>
                    <pic:cNvPicPr/>
                  </pic:nvPicPr>
                  <pic:blipFill>
                    <a:blip r:embed="rId26"/>
                    <a:stretch>
                      <a:fillRect/>
                    </a:stretch>
                  </pic:blipFill>
                  <pic:spPr>
                    <a:xfrm>
                      <a:off x="0" y="0"/>
                      <a:ext cx="5760720" cy="3398520"/>
                    </a:xfrm>
                    <a:prstGeom prst="rect">
                      <a:avLst/>
                    </a:prstGeom>
                  </pic:spPr>
                </pic:pic>
              </a:graphicData>
            </a:graphic>
          </wp:inline>
        </w:drawing>
      </w:r>
    </w:p>
    <w:p w14:paraId="04530958" w14:textId="02880034" w:rsidR="00062DD5" w:rsidRDefault="00062DD5" w:rsidP="00062DD5">
      <w:pPr>
        <w:pStyle w:val="Titre2"/>
      </w:pPr>
      <w:bookmarkStart w:id="18" w:name="_Toc160525201"/>
      <w:r w:rsidRPr="00062DD5">
        <w:t>Diagramme de séquence interactions</w:t>
      </w:r>
      <w:bookmarkEnd w:id="18"/>
    </w:p>
    <w:p w14:paraId="4DF490D9" w14:textId="66A340C7" w:rsidR="007663B2" w:rsidRDefault="007663B2" w:rsidP="007663B2">
      <w:pPr>
        <w:pStyle w:val="txt-justifi"/>
      </w:pPr>
    </w:p>
    <w:p w14:paraId="53510A0C" w14:textId="542F357A" w:rsidR="007D0DEE" w:rsidRPr="007663B2" w:rsidRDefault="00363A50" w:rsidP="007663B2">
      <w:pPr>
        <w:pStyle w:val="txt-justifi"/>
      </w:pPr>
      <w:r>
        <w:rPr>
          <w:noProof/>
        </w:rPr>
        <w:lastRenderedPageBreak/>
        <w:drawing>
          <wp:inline distT="0" distB="0" distL="0" distR="0" wp14:anchorId="322375D1" wp14:editId="33CF2EF9">
            <wp:extent cx="5760720" cy="5157470"/>
            <wp:effectExtent l="0" t="0" r="0" b="5080"/>
            <wp:docPr id="728657426" name="Image 1" descr="Une image contenant texte, diagramme, Plan,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657426" name="Image 1" descr="Une image contenant texte, diagramme, Plan, Parallèle&#10;&#10;Description générée automatiquement"/>
                    <pic:cNvPicPr/>
                  </pic:nvPicPr>
                  <pic:blipFill>
                    <a:blip r:embed="rId27"/>
                    <a:stretch>
                      <a:fillRect/>
                    </a:stretch>
                  </pic:blipFill>
                  <pic:spPr>
                    <a:xfrm>
                      <a:off x="0" y="0"/>
                      <a:ext cx="5760720" cy="5157470"/>
                    </a:xfrm>
                    <a:prstGeom prst="rect">
                      <a:avLst/>
                    </a:prstGeom>
                  </pic:spPr>
                </pic:pic>
              </a:graphicData>
            </a:graphic>
          </wp:inline>
        </w:drawing>
      </w:r>
    </w:p>
    <w:p w14:paraId="153FDAC4" w14:textId="4D5D0343" w:rsidR="009D4628" w:rsidRDefault="00062DD5" w:rsidP="00062DD5">
      <w:pPr>
        <w:pStyle w:val="Titre2"/>
      </w:pPr>
      <w:bookmarkStart w:id="19" w:name="_Toc160525202"/>
      <w:r w:rsidRPr="00062DD5">
        <w:t>Schéma relationnel de la base de données</w:t>
      </w:r>
      <w:bookmarkEnd w:id="19"/>
    </w:p>
    <w:p w14:paraId="6947CBF8" w14:textId="3DEACF2A" w:rsidR="00E75E88" w:rsidRPr="00E75E88" w:rsidRDefault="00E75E88" w:rsidP="00E75E88">
      <w:pPr>
        <w:pStyle w:val="txt-justifi"/>
      </w:pPr>
      <w:r>
        <w:t xml:space="preserve">Voici les trois tables définit à l’analyse. La table centrale est celle des messages, elle est reliée avec un utilisateur et une salle de tchat. </w:t>
      </w:r>
    </w:p>
    <w:p w14:paraId="447130A7" w14:textId="669065DC" w:rsidR="007663B2" w:rsidRDefault="00E76E08" w:rsidP="007663B2">
      <w:pPr>
        <w:pStyle w:val="txt-justifi"/>
      </w:pPr>
      <w:r w:rsidRPr="00E76E08">
        <w:rPr>
          <w:noProof/>
        </w:rPr>
        <w:lastRenderedPageBreak/>
        <w:drawing>
          <wp:inline distT="0" distB="0" distL="0" distR="0" wp14:anchorId="4CA09B56" wp14:editId="48741A18">
            <wp:extent cx="4925112" cy="3077004"/>
            <wp:effectExtent l="0" t="0" r="8890" b="9525"/>
            <wp:docPr id="802646843"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646843" name="Image 1" descr="Une image contenant texte, capture d’écran, nombre, Police&#10;&#10;Description générée automatiquement"/>
                    <pic:cNvPicPr/>
                  </pic:nvPicPr>
                  <pic:blipFill>
                    <a:blip r:embed="rId28"/>
                    <a:stretch>
                      <a:fillRect/>
                    </a:stretch>
                  </pic:blipFill>
                  <pic:spPr>
                    <a:xfrm>
                      <a:off x="0" y="0"/>
                      <a:ext cx="4925112" cy="3077004"/>
                    </a:xfrm>
                    <a:prstGeom prst="rect">
                      <a:avLst/>
                    </a:prstGeom>
                  </pic:spPr>
                </pic:pic>
              </a:graphicData>
            </a:graphic>
          </wp:inline>
        </w:drawing>
      </w:r>
    </w:p>
    <w:p w14:paraId="78EFD935" w14:textId="1E2E0EB4" w:rsidR="007663B2" w:rsidRDefault="00E75E88" w:rsidP="00E75E88">
      <w:pPr>
        <w:pStyle w:val="Titre3"/>
      </w:pPr>
      <w:bookmarkStart w:id="20" w:name="_Toc160525203"/>
      <w:r>
        <w:t>Table des utilisateur</w:t>
      </w:r>
      <w:r w:rsidR="006F324D">
        <w:t>s</w:t>
      </w:r>
      <w:bookmarkEnd w:id="20"/>
    </w:p>
    <w:p w14:paraId="246CB261" w14:textId="437E125C" w:rsidR="007663B2" w:rsidRDefault="00E75E88" w:rsidP="007663B2">
      <w:pPr>
        <w:pStyle w:val="txt-justifi"/>
      </w:pPr>
      <w:r>
        <w:t xml:space="preserve">La table des utilisateurs contient simplement les champs, </w:t>
      </w:r>
      <w:proofErr w:type="spellStart"/>
      <w:r>
        <w:t>username</w:t>
      </w:r>
      <w:proofErr w:type="spellEnd"/>
      <w:r>
        <w:t xml:space="preserve">, hash et un booléen pour les droits d’admin. </w:t>
      </w:r>
      <w:proofErr w:type="spellStart"/>
      <w:r>
        <w:t>Tout</w:t>
      </w:r>
      <w:proofErr w:type="spellEnd"/>
      <w:r>
        <w:t xml:space="preserve"> ces champs sont non-nul. </w:t>
      </w:r>
    </w:p>
    <w:p w14:paraId="7903EAE8" w14:textId="67BF63D2" w:rsidR="007663B2" w:rsidRDefault="0050688C" w:rsidP="007663B2">
      <w:pPr>
        <w:pStyle w:val="txt-justifi"/>
      </w:pPr>
      <w:r w:rsidRPr="0050688C">
        <w:rPr>
          <w:noProof/>
        </w:rPr>
        <w:drawing>
          <wp:inline distT="0" distB="0" distL="0" distR="0" wp14:anchorId="346556FE" wp14:editId="2EC710BC">
            <wp:extent cx="5125165" cy="1209844"/>
            <wp:effectExtent l="0" t="0" r="0" b="9525"/>
            <wp:docPr id="1313856743"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856743" name="Image 1" descr="Une image contenant texte, capture d’écran, Police, ligne&#10;&#10;Description générée automatiquement"/>
                    <pic:cNvPicPr/>
                  </pic:nvPicPr>
                  <pic:blipFill>
                    <a:blip r:embed="rId29"/>
                    <a:stretch>
                      <a:fillRect/>
                    </a:stretch>
                  </pic:blipFill>
                  <pic:spPr>
                    <a:xfrm>
                      <a:off x="0" y="0"/>
                      <a:ext cx="5125165" cy="1209844"/>
                    </a:xfrm>
                    <a:prstGeom prst="rect">
                      <a:avLst/>
                    </a:prstGeom>
                  </pic:spPr>
                </pic:pic>
              </a:graphicData>
            </a:graphic>
          </wp:inline>
        </w:drawing>
      </w:r>
    </w:p>
    <w:p w14:paraId="2657C4E9" w14:textId="143DC9F0" w:rsidR="007663B2" w:rsidRDefault="00E75E88" w:rsidP="00E75E88">
      <w:pPr>
        <w:pStyle w:val="Titre3"/>
      </w:pPr>
      <w:bookmarkStart w:id="21" w:name="_Toc160525204"/>
      <w:r>
        <w:t>Table des salles de tchat</w:t>
      </w:r>
      <w:bookmarkEnd w:id="21"/>
    </w:p>
    <w:p w14:paraId="26A12399" w14:textId="0FA2193D" w:rsidR="00E75E88" w:rsidRPr="00E75E88" w:rsidRDefault="00E75E88" w:rsidP="00E75E88">
      <w:pPr>
        <w:pStyle w:val="txt-justifi"/>
      </w:pPr>
      <w:r w:rsidRPr="00F30C40">
        <w:rPr>
          <w:highlight w:val="yellow"/>
        </w:rPr>
        <w:t>L</w:t>
      </w:r>
      <w:r w:rsidR="008B3C01" w:rsidRPr="00F30C40">
        <w:rPr>
          <w:highlight w:val="yellow"/>
        </w:rPr>
        <w:t>a</w:t>
      </w:r>
      <w:r w:rsidRPr="00F30C40">
        <w:rPr>
          <w:highlight w:val="yellow"/>
        </w:rPr>
        <w:t xml:space="preserve"> table de tchat ne </w:t>
      </w:r>
      <w:r w:rsidR="008B3C01" w:rsidRPr="00F30C40">
        <w:rPr>
          <w:highlight w:val="yellow"/>
        </w:rPr>
        <w:t>contient</w:t>
      </w:r>
      <w:r w:rsidRPr="00F30C40">
        <w:rPr>
          <w:highlight w:val="yellow"/>
        </w:rPr>
        <w:t xml:space="preserve"> qu’un nom qui est aussi une PK</w:t>
      </w:r>
      <w:r>
        <w:t>. J’ai décidé d’en faire une table à part (à la place d’un attribut dans le message) afin de pouvoir évoluer en ajoutant des champs liés aux salles dans le futur (comme le créateur).</w:t>
      </w:r>
    </w:p>
    <w:p w14:paraId="1029F796" w14:textId="52A4F331" w:rsidR="007663B2" w:rsidRDefault="0050688C" w:rsidP="007663B2">
      <w:pPr>
        <w:pStyle w:val="txt-justifi"/>
      </w:pPr>
      <w:r w:rsidRPr="0050688C">
        <w:rPr>
          <w:noProof/>
        </w:rPr>
        <w:drawing>
          <wp:inline distT="0" distB="0" distL="0" distR="0" wp14:anchorId="1D1277E5" wp14:editId="688E3E8B">
            <wp:extent cx="5068007" cy="866896"/>
            <wp:effectExtent l="0" t="0" r="0" b="9525"/>
            <wp:docPr id="420339493"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339493" name="Image 1" descr="Une image contenant texte, capture d’écran, Police, ligne&#10;&#10;Description générée automatiquement"/>
                    <pic:cNvPicPr/>
                  </pic:nvPicPr>
                  <pic:blipFill>
                    <a:blip r:embed="rId30"/>
                    <a:stretch>
                      <a:fillRect/>
                    </a:stretch>
                  </pic:blipFill>
                  <pic:spPr>
                    <a:xfrm>
                      <a:off x="0" y="0"/>
                      <a:ext cx="5068007" cy="866896"/>
                    </a:xfrm>
                    <a:prstGeom prst="rect">
                      <a:avLst/>
                    </a:prstGeom>
                  </pic:spPr>
                </pic:pic>
              </a:graphicData>
            </a:graphic>
          </wp:inline>
        </w:drawing>
      </w:r>
    </w:p>
    <w:p w14:paraId="350C0046" w14:textId="3EE19E3C" w:rsidR="007663B2" w:rsidRDefault="00E75E88" w:rsidP="00E75E88">
      <w:pPr>
        <w:pStyle w:val="Titre3"/>
      </w:pPr>
      <w:bookmarkStart w:id="22" w:name="_Toc160525205"/>
      <w:r>
        <w:t>Table des messages</w:t>
      </w:r>
      <w:bookmarkEnd w:id="22"/>
    </w:p>
    <w:p w14:paraId="519330E3" w14:textId="34DBE48E" w:rsidR="00E75E88" w:rsidRPr="00E75E88" w:rsidRDefault="008B3C01" w:rsidP="00E75E88">
      <w:pPr>
        <w:pStyle w:val="txt-justifi"/>
      </w:pPr>
      <w:r>
        <w:t>La table des messages stockera le texte du message, son auteur, la date d’envoi et la salle où il a été envoyé. Tous les champs sont non-nul.</w:t>
      </w:r>
    </w:p>
    <w:p w14:paraId="28733B8C" w14:textId="68E25D58" w:rsidR="007663B2" w:rsidRDefault="0050688C" w:rsidP="007663B2">
      <w:pPr>
        <w:pStyle w:val="txt-justifi"/>
      </w:pPr>
      <w:r w:rsidRPr="0050688C">
        <w:rPr>
          <w:noProof/>
        </w:rPr>
        <w:lastRenderedPageBreak/>
        <w:drawing>
          <wp:inline distT="0" distB="0" distL="0" distR="0" wp14:anchorId="4F23F4D3" wp14:editId="31742629">
            <wp:extent cx="5087060" cy="1295581"/>
            <wp:effectExtent l="0" t="0" r="0" b="0"/>
            <wp:docPr id="62317345"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17345" name="Image 1" descr="Une image contenant texte, capture d’écran, nombre, Police&#10;&#10;Description générée automatiquement"/>
                    <pic:cNvPicPr/>
                  </pic:nvPicPr>
                  <pic:blipFill>
                    <a:blip r:embed="rId31"/>
                    <a:stretch>
                      <a:fillRect/>
                    </a:stretch>
                  </pic:blipFill>
                  <pic:spPr>
                    <a:xfrm>
                      <a:off x="0" y="0"/>
                      <a:ext cx="5087060" cy="1295581"/>
                    </a:xfrm>
                    <a:prstGeom prst="rect">
                      <a:avLst/>
                    </a:prstGeom>
                  </pic:spPr>
                </pic:pic>
              </a:graphicData>
            </a:graphic>
          </wp:inline>
        </w:drawing>
      </w:r>
    </w:p>
    <w:p w14:paraId="7FFD2043" w14:textId="77777777" w:rsidR="00540599" w:rsidRPr="00B17B5A" w:rsidRDefault="00540599" w:rsidP="007663B2">
      <w:pPr>
        <w:pStyle w:val="txt-justifi"/>
      </w:pPr>
    </w:p>
    <w:p w14:paraId="4BCC2264" w14:textId="77777777" w:rsidR="00540599" w:rsidRDefault="00540599" w:rsidP="007663B2">
      <w:pPr>
        <w:pStyle w:val="txt-justifi"/>
        <w:sectPr w:rsidR="00540599" w:rsidSect="006B7FFD">
          <w:headerReference w:type="default" r:id="rId32"/>
          <w:footerReference w:type="default" r:id="rId33"/>
          <w:pgSz w:w="11906" w:h="16838"/>
          <w:pgMar w:top="1417" w:right="1417" w:bottom="1417" w:left="1417" w:header="708" w:footer="708" w:gutter="0"/>
          <w:cols w:space="708"/>
          <w:docGrid w:linePitch="360"/>
        </w:sectPr>
      </w:pPr>
    </w:p>
    <w:p w14:paraId="1261131F" w14:textId="002B20CA" w:rsidR="00A71A1C" w:rsidRDefault="00A71A1C" w:rsidP="00A71A1C">
      <w:pPr>
        <w:pStyle w:val="Titre1"/>
      </w:pPr>
      <w:bookmarkStart w:id="23" w:name="_Toc160525206"/>
      <w:r>
        <w:lastRenderedPageBreak/>
        <w:t>Réalisation</w:t>
      </w:r>
      <w:bookmarkEnd w:id="23"/>
    </w:p>
    <w:p w14:paraId="31ED021E" w14:textId="0447A064" w:rsidR="00A71A1C" w:rsidRDefault="00412CEC" w:rsidP="008B35FD">
      <w:pPr>
        <w:pStyle w:val="Titre2"/>
      </w:pPr>
      <w:bookmarkStart w:id="24" w:name="_Toc160525207"/>
      <w:r>
        <w:t>Descente de code</w:t>
      </w:r>
      <w:r w:rsidR="00CD3CA7">
        <w:t xml:space="preserve"> (envoi de messages)</w:t>
      </w:r>
      <w:bookmarkEnd w:id="24"/>
    </w:p>
    <w:p w14:paraId="49FB6091" w14:textId="3E80B2C1" w:rsidR="00CD3CA7" w:rsidRDefault="00CD3CA7" w:rsidP="00CD3CA7">
      <w:pPr>
        <w:pStyle w:val="Titre3"/>
      </w:pPr>
      <w:bookmarkStart w:id="25" w:name="_Toc160525208"/>
      <w:r>
        <w:t>Client</w:t>
      </w:r>
      <w:bookmarkEnd w:id="25"/>
    </w:p>
    <w:p w14:paraId="55202F86" w14:textId="46CDA53C" w:rsidR="00CD3CA7" w:rsidRPr="00197958" w:rsidRDefault="00197958" w:rsidP="00CD3CA7">
      <w:pPr>
        <w:pStyle w:val="txt-justifi"/>
        <w:rPr>
          <w:rStyle w:val="C-Gras"/>
        </w:rPr>
      </w:pPr>
      <w:r w:rsidRPr="00197958">
        <w:rPr>
          <w:rStyle w:val="C-Gras"/>
        </w:rPr>
        <w:t>VueCtrl.js</w:t>
      </w:r>
    </w:p>
    <w:p w14:paraId="24A33F09" w14:textId="3929FAD2" w:rsidR="00197958" w:rsidRDefault="00197958" w:rsidP="00CD3CA7">
      <w:pPr>
        <w:pStyle w:val="txt-justifi"/>
      </w:pPr>
      <w:r>
        <w:t xml:space="preserve">Dans le contrôleur de l’interface, lorsque que le chat est chargé, deux </w:t>
      </w:r>
      <w:proofErr w:type="spellStart"/>
      <w:r>
        <w:t>listeners</w:t>
      </w:r>
      <w:proofErr w:type="spellEnd"/>
      <w:r>
        <w:t xml:space="preserve"> sont définis. Les deux font la même action, c’est-à-dire demander au contrôleur d’envoyer le message mais un des deux est sur le bouton « envoyer » et l’autre permet d’envoyer en appuyant sur « entrée »</w:t>
      </w:r>
    </w:p>
    <w:p w14:paraId="2CD282B4" w14:textId="77777777" w:rsidR="00197958" w:rsidRPr="00197958" w:rsidRDefault="00197958" w:rsidP="00197958">
      <w:pPr>
        <w:pStyle w:val="TxtCodeJaune"/>
        <w:rPr>
          <w:lang w:val="fr-CH"/>
        </w:rPr>
      </w:pPr>
      <w:r w:rsidRPr="00197958">
        <w:rPr>
          <w:lang w:val="fr-CH"/>
        </w:rPr>
        <w:t xml:space="preserve">    loadChat() {</w:t>
      </w:r>
    </w:p>
    <w:p w14:paraId="64313E4E" w14:textId="77777777" w:rsidR="00197958" w:rsidRPr="00197958" w:rsidRDefault="00197958" w:rsidP="00197958">
      <w:pPr>
        <w:pStyle w:val="TxtCodeJaune"/>
        <w:rPr>
          <w:lang w:val="fr-CH"/>
        </w:rPr>
      </w:pPr>
    </w:p>
    <w:p w14:paraId="503021EF" w14:textId="77777777" w:rsidR="00197958" w:rsidRPr="00197958" w:rsidRDefault="00197958" w:rsidP="00197958">
      <w:pPr>
        <w:pStyle w:val="TxtCodeJaune"/>
        <w:rPr>
          <w:lang w:val="fr-CH"/>
        </w:rPr>
      </w:pPr>
      <w:r w:rsidRPr="00197958">
        <w:rPr>
          <w:lang w:val="fr-CH"/>
        </w:rPr>
        <w:t xml:space="preserve">        $("#send-btn").click((event) =&gt; {</w:t>
      </w:r>
    </w:p>
    <w:p w14:paraId="6192A15E" w14:textId="77777777" w:rsidR="00197958" w:rsidRPr="00197958" w:rsidRDefault="00197958" w:rsidP="00197958">
      <w:pPr>
        <w:pStyle w:val="TxtCodeJaune"/>
        <w:rPr>
          <w:lang w:val="fr-CH"/>
        </w:rPr>
      </w:pPr>
      <w:r w:rsidRPr="00197958">
        <w:rPr>
          <w:lang w:val="fr-CH"/>
        </w:rPr>
        <w:t xml:space="preserve">            var texte = $("#message-input").val();</w:t>
      </w:r>
    </w:p>
    <w:p w14:paraId="5145814B" w14:textId="77777777" w:rsidR="00197958" w:rsidRPr="00F75A5F" w:rsidRDefault="00197958" w:rsidP="00197958">
      <w:pPr>
        <w:pStyle w:val="TxtCodeJaune"/>
        <w:rPr>
          <w:lang w:val="fr-CH"/>
        </w:rPr>
      </w:pPr>
      <w:r w:rsidRPr="00197958">
        <w:rPr>
          <w:lang w:val="fr-CH"/>
        </w:rPr>
        <w:t xml:space="preserve">            </w:t>
      </w:r>
      <w:r w:rsidRPr="00F75A5F">
        <w:rPr>
          <w:lang w:val="fr-CH"/>
        </w:rPr>
        <w:t>$("#message-input").val("");</w:t>
      </w:r>
    </w:p>
    <w:p w14:paraId="727DF488" w14:textId="77777777" w:rsidR="00197958" w:rsidRPr="00F75A5F" w:rsidRDefault="00197958" w:rsidP="00197958">
      <w:pPr>
        <w:pStyle w:val="TxtCodeJaune"/>
        <w:rPr>
          <w:lang w:val="fr-CH"/>
        </w:rPr>
      </w:pPr>
      <w:r w:rsidRPr="00F75A5F">
        <w:rPr>
          <w:lang w:val="fr-CH"/>
        </w:rPr>
        <w:t xml:space="preserve">            ctrl.sendMessage(texte, localStorage.getItem("currentRoom"));</w:t>
      </w:r>
    </w:p>
    <w:p w14:paraId="651B00E3" w14:textId="77777777" w:rsidR="00197958" w:rsidRPr="00F75A5F" w:rsidRDefault="00197958" w:rsidP="00197958">
      <w:pPr>
        <w:pStyle w:val="TxtCodeJaune"/>
        <w:rPr>
          <w:lang w:val="fr-CH"/>
        </w:rPr>
      </w:pPr>
      <w:r w:rsidRPr="00F75A5F">
        <w:rPr>
          <w:lang w:val="fr-CH"/>
        </w:rPr>
        <w:t xml:space="preserve">        });</w:t>
      </w:r>
    </w:p>
    <w:p w14:paraId="57FDEB7D" w14:textId="77777777" w:rsidR="00197958" w:rsidRPr="00F75A5F" w:rsidRDefault="00197958" w:rsidP="00197958">
      <w:pPr>
        <w:pStyle w:val="TxtCodeJaune"/>
        <w:rPr>
          <w:lang w:val="fr-CH"/>
        </w:rPr>
      </w:pPr>
      <w:r w:rsidRPr="00F75A5F">
        <w:rPr>
          <w:lang w:val="fr-CH"/>
        </w:rPr>
        <w:t xml:space="preserve">        $("#message-input").keypress(function(event) {</w:t>
      </w:r>
    </w:p>
    <w:p w14:paraId="4340113F" w14:textId="77777777" w:rsidR="00197958" w:rsidRPr="00197958" w:rsidRDefault="00197958" w:rsidP="00197958">
      <w:pPr>
        <w:pStyle w:val="TxtCodeJaune"/>
        <w:rPr>
          <w:lang w:val="fr-CH"/>
        </w:rPr>
      </w:pPr>
      <w:r w:rsidRPr="00F75A5F">
        <w:rPr>
          <w:lang w:val="fr-CH"/>
        </w:rPr>
        <w:t xml:space="preserve">            </w:t>
      </w:r>
      <w:r w:rsidRPr="00197958">
        <w:rPr>
          <w:lang w:val="fr-CH"/>
        </w:rPr>
        <w:t>// le code 13 correspond à la touche entrée</w:t>
      </w:r>
    </w:p>
    <w:p w14:paraId="0BE27AE0" w14:textId="77777777" w:rsidR="00197958" w:rsidRDefault="00197958" w:rsidP="00197958">
      <w:pPr>
        <w:pStyle w:val="TxtCodeJaune"/>
      </w:pPr>
      <w:r w:rsidRPr="00197958">
        <w:rPr>
          <w:lang w:val="fr-CH"/>
        </w:rPr>
        <w:t xml:space="preserve">            </w:t>
      </w:r>
      <w:r>
        <w:t>if (event.which === 13) {</w:t>
      </w:r>
    </w:p>
    <w:p w14:paraId="0A90A6D0" w14:textId="77777777" w:rsidR="00197958" w:rsidRDefault="00197958" w:rsidP="00197958">
      <w:pPr>
        <w:pStyle w:val="TxtCodeJaune"/>
      </w:pPr>
      <w:r>
        <w:t xml:space="preserve">                var texte = $("#message-input").val();</w:t>
      </w:r>
    </w:p>
    <w:p w14:paraId="6A5C3F52" w14:textId="77777777" w:rsidR="00197958" w:rsidRDefault="00197958" w:rsidP="00197958">
      <w:pPr>
        <w:pStyle w:val="TxtCodeJaune"/>
      </w:pPr>
      <w:r>
        <w:t xml:space="preserve">                $("#message-input").val("");</w:t>
      </w:r>
    </w:p>
    <w:p w14:paraId="6FF60ABF" w14:textId="77777777" w:rsidR="00197958" w:rsidRDefault="00197958" w:rsidP="00197958">
      <w:pPr>
        <w:pStyle w:val="TxtCodeJaune"/>
      </w:pPr>
      <w:r>
        <w:t xml:space="preserve">                ctrl.sendMessage(texte, localStorage.getItem("currentRoom"));</w:t>
      </w:r>
    </w:p>
    <w:p w14:paraId="4D07390C" w14:textId="77777777" w:rsidR="00197958" w:rsidRDefault="00197958" w:rsidP="00197958">
      <w:pPr>
        <w:pStyle w:val="TxtCodeJaune"/>
      </w:pPr>
      <w:r>
        <w:t xml:space="preserve">            }</w:t>
      </w:r>
    </w:p>
    <w:p w14:paraId="29245E59" w14:textId="77777777" w:rsidR="00197958" w:rsidRDefault="00197958" w:rsidP="00197958">
      <w:pPr>
        <w:pStyle w:val="TxtCodeJaune"/>
      </w:pPr>
      <w:r>
        <w:t xml:space="preserve">        });</w:t>
      </w:r>
    </w:p>
    <w:p w14:paraId="73443FC4" w14:textId="77777777" w:rsidR="00197958" w:rsidRDefault="00197958" w:rsidP="00197958">
      <w:pPr>
        <w:pStyle w:val="TxtCodeJaune"/>
      </w:pPr>
      <w:r>
        <w:t xml:space="preserve">        ctrl.loadRoom(localStorage.getItem("currentRoom"));</w:t>
      </w:r>
    </w:p>
    <w:p w14:paraId="1C4F2E54" w14:textId="77777777" w:rsidR="00197958" w:rsidRPr="00F75A5F" w:rsidRDefault="00197958" w:rsidP="00197958">
      <w:pPr>
        <w:pStyle w:val="TxtCodeJaune"/>
        <w:rPr>
          <w:lang w:val="fr-CH"/>
        </w:rPr>
      </w:pPr>
      <w:r>
        <w:t xml:space="preserve">        </w:t>
      </w:r>
      <w:r w:rsidRPr="00F75A5F">
        <w:rPr>
          <w:lang w:val="fr-CH"/>
        </w:rPr>
        <w:t>ctrl.autoReloadMessage();</w:t>
      </w:r>
    </w:p>
    <w:p w14:paraId="49AA483B" w14:textId="24B10430" w:rsidR="00197958" w:rsidRPr="00F75A5F" w:rsidRDefault="00197958" w:rsidP="00197958">
      <w:pPr>
        <w:pStyle w:val="TxtCodeJaune"/>
        <w:rPr>
          <w:lang w:val="fr-CH"/>
        </w:rPr>
      </w:pPr>
      <w:r w:rsidRPr="00F75A5F">
        <w:rPr>
          <w:lang w:val="fr-CH"/>
        </w:rPr>
        <w:t xml:space="preserve">    }</w:t>
      </w:r>
    </w:p>
    <w:p w14:paraId="09AA1A73" w14:textId="17C2C0F4" w:rsidR="00197958" w:rsidRPr="00197958" w:rsidRDefault="00197958" w:rsidP="00CD3CA7">
      <w:pPr>
        <w:pStyle w:val="txt-justifi"/>
        <w:rPr>
          <w:rStyle w:val="C-Gras"/>
        </w:rPr>
      </w:pPr>
      <w:r w:rsidRPr="00F75A5F">
        <w:rPr>
          <w:rStyle w:val="C-Gras"/>
        </w:rPr>
        <w:t>Ctrl.js</w:t>
      </w:r>
    </w:p>
    <w:p w14:paraId="5314BBFB" w14:textId="47FD074A" w:rsidR="00197958" w:rsidRPr="00197958" w:rsidRDefault="00197958" w:rsidP="00CD3CA7">
      <w:pPr>
        <w:pStyle w:val="txt-justifi"/>
      </w:pPr>
      <w:r w:rsidRPr="00197958">
        <w:t>Dans le contrôl</w:t>
      </w:r>
      <w:r>
        <w:t>eur, le message est vérifié pour qu’il ne soit pas vide et ne contienne pas d’injection HTML avant d’être transféré vers le service http. Les méthode « retour » sont aussi définies ici et seront appelé une fois que le serveur enverra une réponse.</w:t>
      </w:r>
    </w:p>
    <w:p w14:paraId="60F8A72A" w14:textId="77777777" w:rsidR="00197958" w:rsidRPr="00F75A5F" w:rsidRDefault="00197958" w:rsidP="00197958">
      <w:pPr>
        <w:pStyle w:val="TxtCodeVert"/>
      </w:pPr>
      <w:r w:rsidRPr="00197958">
        <w:rPr>
          <w:lang w:val="fr-CH"/>
        </w:rPr>
        <w:t xml:space="preserve">    </w:t>
      </w:r>
      <w:r w:rsidRPr="00F75A5F">
        <w:t>sendMessage(texte, room_id) {</w:t>
      </w:r>
    </w:p>
    <w:p w14:paraId="3E31E560" w14:textId="77777777" w:rsidR="00197958" w:rsidRDefault="00197958" w:rsidP="00197958">
      <w:pPr>
        <w:pStyle w:val="TxtCodeVert"/>
      </w:pPr>
      <w:r w:rsidRPr="00F75A5F">
        <w:t xml:space="preserve">        </w:t>
      </w:r>
      <w:r>
        <w:t>if (!texte || !texte.trim()) {</w:t>
      </w:r>
    </w:p>
    <w:p w14:paraId="1B397C07" w14:textId="77777777" w:rsidR="00197958" w:rsidRDefault="00197958" w:rsidP="00197958">
      <w:pPr>
        <w:pStyle w:val="TxtCodeVert"/>
      </w:pPr>
      <w:r>
        <w:t xml:space="preserve">            console.error("Text is null, empty, or contains only spaces.");</w:t>
      </w:r>
    </w:p>
    <w:p w14:paraId="0757DE74" w14:textId="77777777" w:rsidR="00197958" w:rsidRDefault="00197958" w:rsidP="00197958">
      <w:pPr>
        <w:pStyle w:val="TxtCodeVert"/>
      </w:pPr>
      <w:r>
        <w:t xml:space="preserve">            return;</w:t>
      </w:r>
    </w:p>
    <w:p w14:paraId="50FDCDAC" w14:textId="77777777" w:rsidR="00197958" w:rsidRDefault="00197958" w:rsidP="00197958">
      <w:pPr>
        <w:pStyle w:val="TxtCodeVert"/>
      </w:pPr>
      <w:r>
        <w:t xml:space="preserve">        }</w:t>
      </w:r>
    </w:p>
    <w:p w14:paraId="33C82EE7" w14:textId="77777777" w:rsidR="00197958" w:rsidRDefault="00197958" w:rsidP="00197958">
      <w:pPr>
        <w:pStyle w:val="TxtCodeVert"/>
      </w:pPr>
      <w:r>
        <w:t xml:space="preserve">        if (room_id === null) {</w:t>
      </w:r>
    </w:p>
    <w:p w14:paraId="21BC3195" w14:textId="77777777" w:rsidR="00197958" w:rsidRDefault="00197958" w:rsidP="00197958">
      <w:pPr>
        <w:pStyle w:val="TxtCodeVert"/>
      </w:pPr>
      <w:r>
        <w:lastRenderedPageBreak/>
        <w:t xml:space="preserve">            console.error("Room ID is null");</w:t>
      </w:r>
    </w:p>
    <w:p w14:paraId="4BC6D68D" w14:textId="77777777" w:rsidR="00197958" w:rsidRPr="00197958" w:rsidRDefault="00197958" w:rsidP="00197958">
      <w:pPr>
        <w:pStyle w:val="TxtCodeVert"/>
        <w:rPr>
          <w:lang w:val="fr-CH"/>
        </w:rPr>
      </w:pPr>
      <w:r>
        <w:t xml:space="preserve">            </w:t>
      </w:r>
      <w:r w:rsidRPr="00197958">
        <w:rPr>
          <w:lang w:val="fr-CH"/>
        </w:rPr>
        <w:t>return;</w:t>
      </w:r>
    </w:p>
    <w:p w14:paraId="2621CC9F" w14:textId="77777777" w:rsidR="00197958" w:rsidRPr="00197958" w:rsidRDefault="00197958" w:rsidP="00197958">
      <w:pPr>
        <w:pStyle w:val="TxtCodeVert"/>
        <w:rPr>
          <w:lang w:val="fr-CH"/>
        </w:rPr>
      </w:pPr>
      <w:r w:rsidRPr="00197958">
        <w:rPr>
          <w:lang w:val="fr-CH"/>
        </w:rPr>
        <w:t xml:space="preserve">        }</w:t>
      </w:r>
    </w:p>
    <w:p w14:paraId="79B3AABA" w14:textId="77777777" w:rsidR="00197958" w:rsidRPr="00197958" w:rsidRDefault="00197958" w:rsidP="00197958">
      <w:pPr>
        <w:pStyle w:val="TxtCodeVert"/>
        <w:rPr>
          <w:lang w:val="fr-CH"/>
        </w:rPr>
      </w:pPr>
      <w:r w:rsidRPr="00197958">
        <w:rPr>
          <w:lang w:val="fr-CH"/>
        </w:rPr>
        <w:t xml:space="preserve">        // empeche les injection HTML (merci chatGPT)</w:t>
      </w:r>
    </w:p>
    <w:p w14:paraId="7CA99FE5" w14:textId="77777777" w:rsidR="00197958" w:rsidRDefault="00197958" w:rsidP="00197958">
      <w:pPr>
        <w:pStyle w:val="TxtCodeVert"/>
      </w:pPr>
      <w:r w:rsidRPr="00197958">
        <w:rPr>
          <w:lang w:val="fr-CH"/>
        </w:rPr>
        <w:t xml:space="preserve">        </w:t>
      </w:r>
      <w:r>
        <w:t>texte = $("&lt;div&gt;").text(texte).html();</w:t>
      </w:r>
    </w:p>
    <w:p w14:paraId="12681DFD" w14:textId="77777777" w:rsidR="00197958" w:rsidRDefault="00197958" w:rsidP="00197958">
      <w:pPr>
        <w:pStyle w:val="TxtCodeVert"/>
      </w:pPr>
      <w:r>
        <w:t xml:space="preserve">        console.log("Sending message:", texte, "to room:", room_id);</w:t>
      </w:r>
    </w:p>
    <w:p w14:paraId="3F5327E3" w14:textId="77777777" w:rsidR="00197958" w:rsidRDefault="00197958" w:rsidP="00197958">
      <w:pPr>
        <w:pStyle w:val="TxtCodeVert"/>
      </w:pPr>
    </w:p>
    <w:p w14:paraId="742DF30C" w14:textId="77777777" w:rsidR="00197958" w:rsidRDefault="00197958" w:rsidP="00197958">
      <w:pPr>
        <w:pStyle w:val="TxtCodeVert"/>
      </w:pPr>
      <w:r>
        <w:t xml:space="preserve">        this.http.sendMessage(</w:t>
      </w:r>
    </w:p>
    <w:p w14:paraId="21D20D6B" w14:textId="77777777" w:rsidR="00197958" w:rsidRDefault="00197958" w:rsidP="00197958">
      <w:pPr>
        <w:pStyle w:val="TxtCodeVert"/>
      </w:pPr>
      <w:r>
        <w:t xml:space="preserve">            texte,</w:t>
      </w:r>
    </w:p>
    <w:p w14:paraId="125997AB" w14:textId="77777777" w:rsidR="00197958" w:rsidRDefault="00197958" w:rsidP="00197958">
      <w:pPr>
        <w:pStyle w:val="TxtCodeVert"/>
      </w:pPr>
      <w:r>
        <w:t xml:space="preserve">            room_id,</w:t>
      </w:r>
    </w:p>
    <w:p w14:paraId="121C2DC7" w14:textId="77777777" w:rsidR="00197958" w:rsidRDefault="00197958" w:rsidP="00197958">
      <w:pPr>
        <w:pStyle w:val="TxtCodeVert"/>
      </w:pPr>
      <w:r>
        <w:t xml:space="preserve">            ctrl.sendMessageSuccess,</w:t>
      </w:r>
    </w:p>
    <w:p w14:paraId="5E14D6AD" w14:textId="77777777" w:rsidR="00197958" w:rsidRDefault="00197958" w:rsidP="00197958">
      <w:pPr>
        <w:pStyle w:val="TxtCodeVert"/>
      </w:pPr>
      <w:r>
        <w:t xml:space="preserve">            ctrl.sendMessageError</w:t>
      </w:r>
    </w:p>
    <w:p w14:paraId="607C8B34" w14:textId="77777777" w:rsidR="00197958" w:rsidRDefault="00197958" w:rsidP="00197958">
      <w:pPr>
        <w:pStyle w:val="TxtCodeVert"/>
      </w:pPr>
      <w:r>
        <w:t xml:space="preserve">        );</w:t>
      </w:r>
    </w:p>
    <w:p w14:paraId="24F53A5C" w14:textId="77777777" w:rsidR="00197958" w:rsidRDefault="00197958" w:rsidP="00197958">
      <w:pPr>
        <w:pStyle w:val="TxtCodeVert"/>
      </w:pPr>
      <w:r>
        <w:t xml:space="preserve">    }</w:t>
      </w:r>
    </w:p>
    <w:p w14:paraId="1823AFBB" w14:textId="77777777" w:rsidR="00197958" w:rsidRPr="00F75A5F" w:rsidRDefault="00197958" w:rsidP="00197958">
      <w:pPr>
        <w:pStyle w:val="txt-justifi"/>
        <w:rPr>
          <w:lang w:val="en-GB"/>
        </w:rPr>
      </w:pPr>
    </w:p>
    <w:p w14:paraId="6ECCA78C" w14:textId="77777777" w:rsidR="00197958" w:rsidRDefault="00197958" w:rsidP="00197958">
      <w:pPr>
        <w:pStyle w:val="TxtCodeVert"/>
      </w:pPr>
      <w:r>
        <w:t xml:space="preserve">    sendMessageSuccess(data, text, jqXHR) {</w:t>
      </w:r>
    </w:p>
    <w:p w14:paraId="3C4494AE" w14:textId="77777777" w:rsidR="00197958" w:rsidRDefault="00197958" w:rsidP="00197958">
      <w:pPr>
        <w:pStyle w:val="TxtCodeVert"/>
      </w:pPr>
      <w:r>
        <w:t xml:space="preserve">        console.log("message envoyé !");</w:t>
      </w:r>
    </w:p>
    <w:p w14:paraId="2E08A390" w14:textId="77777777" w:rsidR="00197958" w:rsidRDefault="00197958" w:rsidP="00197958">
      <w:pPr>
        <w:pStyle w:val="TxtCodeVert"/>
      </w:pPr>
      <w:r>
        <w:t xml:space="preserve">        ctrl.loadRoom(localStorage.getItem("currentRoom"));</w:t>
      </w:r>
    </w:p>
    <w:p w14:paraId="1C77A8AD" w14:textId="77777777" w:rsidR="00197958" w:rsidRDefault="00197958" w:rsidP="00197958">
      <w:pPr>
        <w:pStyle w:val="TxtCodeVert"/>
      </w:pPr>
      <w:r>
        <w:t xml:space="preserve">    }</w:t>
      </w:r>
    </w:p>
    <w:p w14:paraId="358EB4C3" w14:textId="77777777" w:rsidR="00197958" w:rsidRDefault="00197958" w:rsidP="00197958">
      <w:pPr>
        <w:pStyle w:val="TxtCodeVert"/>
      </w:pPr>
      <w:r>
        <w:t xml:space="preserve">    sendMessageError(data, text, jqXHR) {</w:t>
      </w:r>
    </w:p>
    <w:p w14:paraId="3EB9745B" w14:textId="77777777" w:rsidR="00197958" w:rsidRPr="00197958" w:rsidRDefault="00197958" w:rsidP="00197958">
      <w:pPr>
        <w:pStyle w:val="TxtCodeVert"/>
        <w:rPr>
          <w:lang w:val="fr-CH"/>
        </w:rPr>
      </w:pPr>
      <w:r>
        <w:t xml:space="preserve">        </w:t>
      </w:r>
      <w:r w:rsidRPr="00197958">
        <w:rPr>
          <w:lang w:val="fr-CH"/>
        </w:rPr>
        <w:t>if (data.status == 413) {</w:t>
      </w:r>
    </w:p>
    <w:p w14:paraId="6BB1A6E4" w14:textId="77777777" w:rsidR="00197958" w:rsidRPr="00197958" w:rsidRDefault="00197958" w:rsidP="00197958">
      <w:pPr>
        <w:pStyle w:val="TxtCodeVert"/>
        <w:rPr>
          <w:lang w:val="fr-CH"/>
        </w:rPr>
      </w:pPr>
      <w:r w:rsidRPr="00197958">
        <w:rPr>
          <w:lang w:val="fr-CH"/>
        </w:rPr>
        <w:t xml:space="preserve">            // Le message est trop long</w:t>
      </w:r>
    </w:p>
    <w:p w14:paraId="195C5EE2" w14:textId="77777777" w:rsidR="00197958" w:rsidRPr="00197958" w:rsidRDefault="00197958" w:rsidP="00197958">
      <w:pPr>
        <w:pStyle w:val="TxtCodeVert"/>
        <w:rPr>
          <w:lang w:val="fr-CH"/>
        </w:rPr>
      </w:pPr>
      <w:r w:rsidRPr="00197958">
        <w:rPr>
          <w:lang w:val="fr-CH"/>
        </w:rPr>
        <w:t xml:space="preserve">            ctrl.vue.afficheStatut("Le message est trop long. La longueur maximale est de 160 caractères.", "red");</w:t>
      </w:r>
    </w:p>
    <w:p w14:paraId="07B0C6DE" w14:textId="77777777" w:rsidR="00197958" w:rsidRPr="00197958" w:rsidRDefault="00197958" w:rsidP="00197958">
      <w:pPr>
        <w:pStyle w:val="TxtCodeVert"/>
        <w:rPr>
          <w:lang w:val="fr-CH"/>
        </w:rPr>
      </w:pPr>
    </w:p>
    <w:p w14:paraId="23C9E00F" w14:textId="77777777" w:rsidR="00197958" w:rsidRPr="00197958" w:rsidRDefault="00197958" w:rsidP="00197958">
      <w:pPr>
        <w:pStyle w:val="TxtCodeVert"/>
        <w:rPr>
          <w:lang w:val="fr-CH"/>
        </w:rPr>
      </w:pPr>
      <w:r w:rsidRPr="00197958">
        <w:rPr>
          <w:lang w:val="fr-CH"/>
        </w:rPr>
        <w:t xml:space="preserve">        } else if (data.status == 500) {</w:t>
      </w:r>
    </w:p>
    <w:p w14:paraId="12A555C6" w14:textId="77777777" w:rsidR="00197958" w:rsidRPr="00197958" w:rsidRDefault="00197958" w:rsidP="00197958">
      <w:pPr>
        <w:pStyle w:val="TxtCodeVert"/>
        <w:rPr>
          <w:lang w:val="fr-CH"/>
        </w:rPr>
      </w:pPr>
      <w:r w:rsidRPr="00197958">
        <w:rPr>
          <w:lang w:val="fr-CH"/>
        </w:rPr>
        <w:t xml:space="preserve">            // Une erreur s'est produite</w:t>
      </w:r>
    </w:p>
    <w:p w14:paraId="6BD85ADA" w14:textId="77777777" w:rsidR="00197958" w:rsidRPr="00197958" w:rsidRDefault="00197958" w:rsidP="00197958">
      <w:pPr>
        <w:pStyle w:val="TxtCodeVert"/>
        <w:rPr>
          <w:lang w:val="fr-CH"/>
        </w:rPr>
      </w:pPr>
      <w:r w:rsidRPr="00197958">
        <w:rPr>
          <w:lang w:val="fr-CH"/>
        </w:rPr>
        <w:t xml:space="preserve">            ctrl.vue.afficheStatut("Petit problème sur le serveur...", "red");</w:t>
      </w:r>
    </w:p>
    <w:p w14:paraId="662259CD" w14:textId="77777777" w:rsidR="00197958" w:rsidRPr="00197958" w:rsidRDefault="00197958" w:rsidP="00197958">
      <w:pPr>
        <w:pStyle w:val="TxtCodeVert"/>
        <w:rPr>
          <w:lang w:val="fr-CH"/>
        </w:rPr>
      </w:pPr>
    </w:p>
    <w:p w14:paraId="4EDBEA02" w14:textId="77777777" w:rsidR="00197958" w:rsidRDefault="00197958" w:rsidP="00197958">
      <w:pPr>
        <w:pStyle w:val="TxtCodeVert"/>
      </w:pPr>
      <w:r w:rsidRPr="00197958">
        <w:rPr>
          <w:lang w:val="fr-CH"/>
        </w:rPr>
        <w:t xml:space="preserve">        </w:t>
      </w:r>
      <w:r>
        <w:t>} else if (data.status == 403) {</w:t>
      </w:r>
    </w:p>
    <w:p w14:paraId="65AD3514" w14:textId="77777777" w:rsidR="00197958" w:rsidRDefault="00197958" w:rsidP="00197958">
      <w:pPr>
        <w:pStyle w:val="TxtCodeVert"/>
      </w:pPr>
      <w:r>
        <w:t xml:space="preserve">            // Pas logué</w:t>
      </w:r>
    </w:p>
    <w:p w14:paraId="40DA1EC0" w14:textId="77777777" w:rsidR="00197958" w:rsidRPr="00197958" w:rsidRDefault="00197958" w:rsidP="00197958">
      <w:pPr>
        <w:pStyle w:val="TxtCodeVert"/>
        <w:rPr>
          <w:lang w:val="fr-CH"/>
        </w:rPr>
      </w:pPr>
      <w:r>
        <w:t xml:space="preserve">            </w:t>
      </w:r>
      <w:r w:rsidRPr="00197958">
        <w:rPr>
          <w:lang w:val="fr-CH"/>
        </w:rPr>
        <w:t>ctrl.vue.afficheStatut("Pas autorisé ! Va te loguer petit chenapan.", "red");</w:t>
      </w:r>
    </w:p>
    <w:p w14:paraId="0ADA8777" w14:textId="77777777" w:rsidR="00197958" w:rsidRPr="00197958" w:rsidRDefault="00197958" w:rsidP="00197958">
      <w:pPr>
        <w:pStyle w:val="TxtCodeVert"/>
        <w:rPr>
          <w:lang w:val="fr-CH"/>
        </w:rPr>
      </w:pPr>
      <w:r w:rsidRPr="00197958">
        <w:rPr>
          <w:lang w:val="fr-CH"/>
        </w:rPr>
        <w:t xml:space="preserve">        } else {</w:t>
      </w:r>
    </w:p>
    <w:p w14:paraId="7C8BA04A" w14:textId="77777777" w:rsidR="00197958" w:rsidRPr="00197958" w:rsidRDefault="00197958" w:rsidP="00197958">
      <w:pPr>
        <w:pStyle w:val="TxtCodeVert"/>
        <w:rPr>
          <w:lang w:val="fr-CH"/>
        </w:rPr>
      </w:pPr>
      <w:r w:rsidRPr="00197958">
        <w:rPr>
          <w:lang w:val="fr-CH"/>
        </w:rPr>
        <w:t xml:space="preserve">            ctrl.vue.afficheStatut("Le serveur ne répond pas...", "red");</w:t>
      </w:r>
    </w:p>
    <w:p w14:paraId="139142B4" w14:textId="77777777" w:rsidR="00197958" w:rsidRPr="005E040C" w:rsidRDefault="00197958" w:rsidP="00197958">
      <w:pPr>
        <w:pStyle w:val="TxtCodeVert"/>
        <w:rPr>
          <w:lang w:val="fr-CH"/>
        </w:rPr>
      </w:pPr>
      <w:r w:rsidRPr="00197958">
        <w:rPr>
          <w:lang w:val="fr-CH"/>
        </w:rPr>
        <w:t xml:space="preserve">        </w:t>
      </w:r>
      <w:r w:rsidRPr="005E040C">
        <w:rPr>
          <w:lang w:val="fr-CH"/>
        </w:rPr>
        <w:t>}</w:t>
      </w:r>
    </w:p>
    <w:p w14:paraId="65B60D0A" w14:textId="46B8A4C5" w:rsidR="00197958" w:rsidRPr="005E040C" w:rsidRDefault="00197958" w:rsidP="00197958">
      <w:pPr>
        <w:pStyle w:val="TxtCodeVert"/>
        <w:rPr>
          <w:lang w:val="fr-CH"/>
        </w:rPr>
      </w:pPr>
      <w:r w:rsidRPr="005E040C">
        <w:rPr>
          <w:lang w:val="fr-CH"/>
        </w:rPr>
        <w:t xml:space="preserve">    }</w:t>
      </w:r>
    </w:p>
    <w:p w14:paraId="4C3F2F88" w14:textId="3CFEC769" w:rsidR="00197958" w:rsidRPr="00197958" w:rsidRDefault="00197958" w:rsidP="00CD3CA7">
      <w:pPr>
        <w:pStyle w:val="txt-justifi"/>
        <w:rPr>
          <w:rStyle w:val="C-Gras"/>
        </w:rPr>
      </w:pPr>
      <w:r w:rsidRPr="005E040C">
        <w:rPr>
          <w:rStyle w:val="C-Gras"/>
        </w:rPr>
        <w:t>http.js</w:t>
      </w:r>
    </w:p>
    <w:p w14:paraId="55018067" w14:textId="10E68831" w:rsidR="00197958" w:rsidRPr="00197958" w:rsidRDefault="00197958" w:rsidP="00CD3CA7">
      <w:pPr>
        <w:pStyle w:val="txt-justifi"/>
      </w:pPr>
      <w:proofErr w:type="gramStart"/>
      <w:r w:rsidRPr="00197958">
        <w:t>le</w:t>
      </w:r>
      <w:proofErr w:type="gramEnd"/>
      <w:r w:rsidRPr="00197958">
        <w:t xml:space="preserve"> service http permet d’</w:t>
      </w:r>
      <w:r>
        <w:t xml:space="preserve">envoyer des requêtes GET, PUT, POST, DELETE au serveur. Dans notre cas, c’est une requête POST qui est envoyée avec les paramètres suivants : action de type « message », puis le texte et la salle. </w:t>
      </w:r>
    </w:p>
    <w:p w14:paraId="42329492" w14:textId="77777777" w:rsidR="00197958" w:rsidRPr="00197958" w:rsidRDefault="00197958" w:rsidP="00197958">
      <w:pPr>
        <w:pStyle w:val="TxtCodeBleu"/>
      </w:pPr>
      <w:r w:rsidRPr="00197958">
        <w:t>sendMessage(texte, roomId, successCallback, errorCallback) {</w:t>
      </w:r>
    </w:p>
    <w:p w14:paraId="297A6C86" w14:textId="77777777" w:rsidR="00197958" w:rsidRDefault="00197958" w:rsidP="00197958">
      <w:pPr>
        <w:pStyle w:val="TxtCodeBleu"/>
      </w:pPr>
      <w:r w:rsidRPr="00197958">
        <w:lastRenderedPageBreak/>
        <w:t xml:space="preserve">        </w:t>
      </w:r>
      <w:r>
        <w:t>$.ajax({</w:t>
      </w:r>
    </w:p>
    <w:p w14:paraId="58A20F18" w14:textId="77777777" w:rsidR="00197958" w:rsidRDefault="00197958" w:rsidP="00197958">
      <w:pPr>
        <w:pStyle w:val="TxtCodeBleu"/>
      </w:pPr>
      <w:r>
        <w:t xml:space="preserve">            type: "POST",</w:t>
      </w:r>
    </w:p>
    <w:p w14:paraId="5C29F152" w14:textId="77777777" w:rsidR="00197958" w:rsidRDefault="00197958" w:rsidP="00197958">
      <w:pPr>
        <w:pStyle w:val="TxtCodeBleu"/>
      </w:pPr>
      <w:r>
        <w:t xml:space="preserve">            url: this.BASE_URL,</w:t>
      </w:r>
    </w:p>
    <w:p w14:paraId="501BBC51" w14:textId="77777777" w:rsidR="00197958" w:rsidRPr="00197958" w:rsidRDefault="00197958" w:rsidP="00197958">
      <w:pPr>
        <w:pStyle w:val="TxtCodeBleu"/>
        <w:rPr>
          <w:lang w:val="fr-CH"/>
        </w:rPr>
      </w:pPr>
      <w:r>
        <w:t xml:space="preserve">            </w:t>
      </w:r>
      <w:r w:rsidRPr="00197958">
        <w:rPr>
          <w:lang w:val="fr-CH"/>
        </w:rPr>
        <w:t>data: {</w:t>
      </w:r>
    </w:p>
    <w:p w14:paraId="53144DFC" w14:textId="77777777" w:rsidR="00197958" w:rsidRPr="00197958" w:rsidRDefault="00197958" w:rsidP="00197958">
      <w:pPr>
        <w:pStyle w:val="TxtCodeBleu"/>
        <w:rPr>
          <w:lang w:val="fr-CH"/>
        </w:rPr>
      </w:pPr>
      <w:r w:rsidRPr="00197958">
        <w:rPr>
          <w:lang w:val="fr-CH"/>
        </w:rPr>
        <w:t xml:space="preserve">                action: "message",</w:t>
      </w:r>
    </w:p>
    <w:p w14:paraId="4D009F3A" w14:textId="77777777" w:rsidR="00197958" w:rsidRPr="00197958" w:rsidRDefault="00197958" w:rsidP="00197958">
      <w:pPr>
        <w:pStyle w:val="TxtCodeBleu"/>
        <w:rPr>
          <w:lang w:val="fr-CH"/>
        </w:rPr>
      </w:pPr>
      <w:r w:rsidRPr="00197958">
        <w:rPr>
          <w:lang w:val="fr-CH"/>
        </w:rPr>
        <w:t xml:space="preserve">                texte: texte,</w:t>
      </w:r>
    </w:p>
    <w:p w14:paraId="2BE95661" w14:textId="77777777" w:rsidR="00197958" w:rsidRDefault="00197958" w:rsidP="00197958">
      <w:pPr>
        <w:pStyle w:val="TxtCodeBleu"/>
      </w:pPr>
      <w:r w:rsidRPr="00197958">
        <w:rPr>
          <w:lang w:val="fr-CH"/>
        </w:rPr>
        <w:t xml:space="preserve">                </w:t>
      </w:r>
      <w:r>
        <w:t>room_id: roomId</w:t>
      </w:r>
    </w:p>
    <w:p w14:paraId="31A386B4" w14:textId="77777777" w:rsidR="00197958" w:rsidRDefault="00197958" w:rsidP="00197958">
      <w:pPr>
        <w:pStyle w:val="TxtCodeBleu"/>
      </w:pPr>
      <w:r>
        <w:t xml:space="preserve">            },</w:t>
      </w:r>
    </w:p>
    <w:p w14:paraId="69737B75" w14:textId="77777777" w:rsidR="00197958" w:rsidRDefault="00197958" w:rsidP="00197958">
      <w:pPr>
        <w:pStyle w:val="TxtCodeBleu"/>
      </w:pPr>
      <w:r>
        <w:t xml:space="preserve">            xhrFields: {</w:t>
      </w:r>
    </w:p>
    <w:p w14:paraId="0E543011" w14:textId="77777777" w:rsidR="00197958" w:rsidRDefault="00197958" w:rsidP="00197958">
      <w:pPr>
        <w:pStyle w:val="TxtCodeBleu"/>
      </w:pPr>
      <w:r>
        <w:t xml:space="preserve">                withCredentials: true</w:t>
      </w:r>
    </w:p>
    <w:p w14:paraId="4EC4B99E" w14:textId="77777777" w:rsidR="00197958" w:rsidRDefault="00197958" w:rsidP="00197958">
      <w:pPr>
        <w:pStyle w:val="TxtCodeBleu"/>
      </w:pPr>
      <w:r>
        <w:t xml:space="preserve">            },</w:t>
      </w:r>
    </w:p>
    <w:p w14:paraId="6C11BA23" w14:textId="77777777" w:rsidR="00197958" w:rsidRDefault="00197958" w:rsidP="00197958">
      <w:pPr>
        <w:pStyle w:val="TxtCodeBleu"/>
      </w:pPr>
      <w:r>
        <w:t xml:space="preserve">            success: successCallback,</w:t>
      </w:r>
    </w:p>
    <w:p w14:paraId="7F1EC573" w14:textId="77777777" w:rsidR="00197958" w:rsidRDefault="00197958" w:rsidP="00197958">
      <w:pPr>
        <w:pStyle w:val="TxtCodeBleu"/>
      </w:pPr>
      <w:r>
        <w:t xml:space="preserve">            error: errorCallback,</w:t>
      </w:r>
    </w:p>
    <w:p w14:paraId="5A89CCFA" w14:textId="77777777" w:rsidR="00197958" w:rsidRDefault="00197958" w:rsidP="00197958">
      <w:pPr>
        <w:pStyle w:val="TxtCodeBleu"/>
      </w:pPr>
      <w:r>
        <w:t xml:space="preserve">        });</w:t>
      </w:r>
    </w:p>
    <w:p w14:paraId="66054FB2" w14:textId="73898AED" w:rsidR="00197958" w:rsidRDefault="00197958" w:rsidP="00197958">
      <w:pPr>
        <w:pStyle w:val="TxtCodeBleu"/>
      </w:pPr>
      <w:r>
        <w:t xml:space="preserve">    }</w:t>
      </w:r>
    </w:p>
    <w:p w14:paraId="2B98BEBD" w14:textId="77777777" w:rsidR="00197958" w:rsidRPr="00CD3CA7" w:rsidRDefault="00197958" w:rsidP="00CD3CA7">
      <w:pPr>
        <w:pStyle w:val="txt-justifi"/>
      </w:pPr>
    </w:p>
    <w:p w14:paraId="0E57C4F1" w14:textId="47F357F0" w:rsidR="00CD3CA7" w:rsidRDefault="00CD3CA7" w:rsidP="00CD3CA7">
      <w:pPr>
        <w:pStyle w:val="Titre3"/>
      </w:pPr>
      <w:bookmarkStart w:id="26" w:name="_Toc160525209"/>
      <w:r>
        <w:t>Serveur</w:t>
      </w:r>
      <w:bookmarkEnd w:id="26"/>
      <w:r>
        <w:t xml:space="preserve"> </w:t>
      </w:r>
    </w:p>
    <w:p w14:paraId="6017F70D" w14:textId="0C588E87" w:rsidR="00CD3CA7" w:rsidRPr="00CD3CA7" w:rsidRDefault="00CD3CA7" w:rsidP="00CD3CA7">
      <w:pPr>
        <w:pStyle w:val="txt-justifi"/>
        <w:rPr>
          <w:rStyle w:val="C-Gras"/>
        </w:rPr>
      </w:pPr>
      <w:proofErr w:type="spellStart"/>
      <w:r w:rsidRPr="00CD3CA7">
        <w:rPr>
          <w:rStyle w:val="C-Gras"/>
        </w:rPr>
        <w:t>Index.php</w:t>
      </w:r>
      <w:proofErr w:type="spellEnd"/>
    </w:p>
    <w:p w14:paraId="6C89D247" w14:textId="0E35FA9F" w:rsidR="00540599" w:rsidRDefault="00540599" w:rsidP="00540599">
      <w:pPr>
        <w:pStyle w:val="txt-justifi"/>
      </w:pPr>
      <w:r>
        <w:t xml:space="preserve">Sur l’index, un switch permet d’exécuter du code en fonction du type de requête (GET, PUT, POST, DELETE) puis dans le cas d’un POST, en fonction du paramètre « action » certains bouts de code sont exécutés. Voici un zoom sur le cas d’un « POST » avec l’action « message » qui permet de stocker </w:t>
      </w:r>
      <w:r w:rsidR="00197958">
        <w:t>un nouveau message</w:t>
      </w:r>
      <w:r>
        <w:t xml:space="preserve">. </w:t>
      </w:r>
    </w:p>
    <w:p w14:paraId="028CBE41" w14:textId="5ED6ABCD" w:rsidR="00540599" w:rsidRPr="00F75A5F" w:rsidRDefault="00540599" w:rsidP="00540599">
      <w:pPr>
        <w:pStyle w:val="TxtCodeVert"/>
      </w:pPr>
      <w:r w:rsidRPr="00F75A5F">
        <w:t>case 'POST':</w:t>
      </w:r>
    </w:p>
    <w:p w14:paraId="6C6B8121" w14:textId="582AC4A7" w:rsidR="00540599" w:rsidRDefault="00540599" w:rsidP="00540599">
      <w:pPr>
        <w:pStyle w:val="TxtCodeVert"/>
      </w:pPr>
      <w:r>
        <w:t>if (isset($_POST['action'])) {</w:t>
      </w:r>
    </w:p>
    <w:p w14:paraId="7345ADB2" w14:textId="3A71D551" w:rsidR="00540599" w:rsidRDefault="00540599" w:rsidP="00540599">
      <w:pPr>
        <w:pStyle w:val="TxtCodeVert"/>
      </w:pPr>
      <w:r>
        <w:t>$action = $_POST['action'];</w:t>
      </w:r>
    </w:p>
    <w:p w14:paraId="53258D5C" w14:textId="77777777" w:rsidR="00540599" w:rsidRDefault="00540599" w:rsidP="00540599">
      <w:pPr>
        <w:pStyle w:val="TxtCodeVert"/>
      </w:pPr>
    </w:p>
    <w:p w14:paraId="62ACDA76" w14:textId="6C4C4D56" w:rsidR="00540599" w:rsidRDefault="00540599" w:rsidP="00540599">
      <w:pPr>
        <w:pStyle w:val="TxtCodeVert"/>
      </w:pPr>
      <w:r>
        <w:t>switch ($action) {</w:t>
      </w:r>
    </w:p>
    <w:p w14:paraId="1C45CB1E" w14:textId="412BC8E1" w:rsidR="00540599" w:rsidRDefault="00540599" w:rsidP="00540599">
      <w:pPr>
        <w:pStyle w:val="TxtCodeVert"/>
      </w:pPr>
      <w:r>
        <w:t>case [...]</w:t>
      </w:r>
    </w:p>
    <w:p w14:paraId="04E32B26" w14:textId="6E312CB1" w:rsidR="00540599" w:rsidRDefault="00540599" w:rsidP="00540599">
      <w:pPr>
        <w:pStyle w:val="TxtCodeVert"/>
      </w:pPr>
      <w:r>
        <w:t>case 'message':</w:t>
      </w:r>
    </w:p>
    <w:p w14:paraId="4F71FDDE" w14:textId="2FA916F9" w:rsidR="00540599" w:rsidRDefault="00540599" w:rsidP="00540599">
      <w:pPr>
        <w:pStyle w:val="TxtCodeVert"/>
      </w:pPr>
      <w:r>
        <w:t>parse_str(file_get_contents("php://input"), $vars);</w:t>
      </w:r>
    </w:p>
    <w:p w14:paraId="632503D0" w14:textId="77777777" w:rsidR="00540599" w:rsidRDefault="00540599" w:rsidP="00540599">
      <w:pPr>
        <w:pStyle w:val="TxtCodeVert"/>
      </w:pPr>
      <w:r>
        <w:t>if (isset($vars['texte']) &amp;&amp; isset($vars['room_id'])) {</w:t>
      </w:r>
    </w:p>
    <w:p w14:paraId="1E103E6C" w14:textId="77777777" w:rsidR="00540599" w:rsidRDefault="00540599" w:rsidP="00540599">
      <w:pPr>
        <w:pStyle w:val="TxtCodeVert"/>
      </w:pPr>
      <w:r>
        <w:t xml:space="preserve">    $texte = $vars['texte'];</w:t>
      </w:r>
    </w:p>
    <w:p w14:paraId="70377260" w14:textId="77777777" w:rsidR="00540599" w:rsidRDefault="00540599" w:rsidP="00540599">
      <w:pPr>
        <w:pStyle w:val="TxtCodeVert"/>
      </w:pPr>
      <w:r>
        <w:t xml:space="preserve">    $room_id = $vars['room_id'];</w:t>
      </w:r>
    </w:p>
    <w:p w14:paraId="1A2BAF1C" w14:textId="77777777" w:rsidR="00540599" w:rsidRPr="00540599" w:rsidRDefault="00540599" w:rsidP="00540599">
      <w:pPr>
        <w:pStyle w:val="TxtCodeVert"/>
        <w:rPr>
          <w:lang w:val="fr-CH"/>
        </w:rPr>
      </w:pPr>
      <w:r>
        <w:t xml:space="preserve">    </w:t>
      </w:r>
      <w:r w:rsidRPr="00540599">
        <w:rPr>
          <w:lang w:val="fr-CH"/>
        </w:rPr>
        <w:t>// Envoyer un message</w:t>
      </w:r>
    </w:p>
    <w:p w14:paraId="18E97DBF" w14:textId="77777777" w:rsidR="00540599" w:rsidRPr="00540599" w:rsidRDefault="00540599" w:rsidP="00540599">
      <w:pPr>
        <w:pStyle w:val="TxtCodeVert"/>
        <w:rPr>
          <w:lang w:val="fr-CH"/>
        </w:rPr>
      </w:pPr>
      <w:r w:rsidRPr="00540599">
        <w:rPr>
          <w:lang w:val="fr-CH"/>
        </w:rPr>
        <w:t>// Forward vers MessageManager.php</w:t>
      </w:r>
    </w:p>
    <w:p w14:paraId="5089C12F" w14:textId="77777777" w:rsidR="00540599" w:rsidRPr="00540599" w:rsidRDefault="00540599" w:rsidP="00540599">
      <w:pPr>
        <w:pStyle w:val="TxtCodeVert"/>
        <w:rPr>
          <w:lang w:val="fr-CH"/>
        </w:rPr>
      </w:pPr>
    </w:p>
    <w:p w14:paraId="4FC4F5C6" w14:textId="78E6F9F8" w:rsidR="00540599" w:rsidRPr="00540599" w:rsidRDefault="00540599" w:rsidP="00540599">
      <w:pPr>
        <w:pStyle w:val="TxtCodeVert"/>
        <w:rPr>
          <w:lang w:val="fr-CH"/>
        </w:rPr>
      </w:pPr>
      <w:r w:rsidRPr="00540599">
        <w:rPr>
          <w:lang w:val="fr-CH"/>
        </w:rPr>
        <w:t>// test le message avant de le transférer.</w:t>
      </w:r>
    </w:p>
    <w:p w14:paraId="521594A1" w14:textId="77777777" w:rsidR="00540599" w:rsidRPr="00540599" w:rsidRDefault="00540599" w:rsidP="00540599">
      <w:pPr>
        <w:pStyle w:val="TxtCodeVert"/>
        <w:rPr>
          <w:lang w:val="fr-CH"/>
        </w:rPr>
      </w:pPr>
      <w:r w:rsidRPr="00540599">
        <w:rPr>
          <w:lang w:val="fr-CH"/>
        </w:rPr>
        <w:t>// si il est trop long (&gt;160 char) ça passe pas. (oui c'est une référence à la limite historique des SMS)</w:t>
      </w:r>
    </w:p>
    <w:p w14:paraId="20F3CD51" w14:textId="77777777" w:rsidR="00540599" w:rsidRPr="00540599" w:rsidRDefault="00540599" w:rsidP="00540599">
      <w:pPr>
        <w:pStyle w:val="TxtCodeVert"/>
        <w:rPr>
          <w:lang w:val="fr-CH"/>
        </w:rPr>
      </w:pPr>
    </w:p>
    <w:p w14:paraId="44185453" w14:textId="77777777" w:rsidR="00540599" w:rsidRPr="00540599" w:rsidRDefault="00540599" w:rsidP="00540599">
      <w:pPr>
        <w:pStyle w:val="TxtCodeVert"/>
        <w:rPr>
          <w:lang w:val="fr-CH"/>
        </w:rPr>
      </w:pPr>
      <w:r w:rsidRPr="00540599">
        <w:rPr>
          <w:lang w:val="fr-CH"/>
        </w:rPr>
        <w:lastRenderedPageBreak/>
        <w:t xml:space="preserve">    if (strlen($texte) &gt; 160) {</w:t>
      </w:r>
    </w:p>
    <w:p w14:paraId="7467BAF5" w14:textId="77777777" w:rsidR="00540599" w:rsidRPr="00540599" w:rsidRDefault="00540599" w:rsidP="00540599">
      <w:pPr>
        <w:pStyle w:val="TxtCodeVert"/>
        <w:rPr>
          <w:lang w:val="fr-CH"/>
        </w:rPr>
      </w:pPr>
      <w:r w:rsidRPr="00540599">
        <w:rPr>
          <w:lang w:val="fr-CH"/>
        </w:rPr>
        <w:t xml:space="preserve">        http_response_code(413);</w:t>
      </w:r>
    </w:p>
    <w:p w14:paraId="4A7C3BCB" w14:textId="77777777" w:rsidR="00540599" w:rsidRPr="00540599" w:rsidRDefault="00540599" w:rsidP="00540599">
      <w:pPr>
        <w:pStyle w:val="TxtCodeVert"/>
        <w:rPr>
          <w:lang w:val="fr-CH"/>
        </w:rPr>
      </w:pPr>
      <w:r w:rsidRPr="00540599">
        <w:rPr>
          <w:lang w:val="fr-CH"/>
        </w:rPr>
        <w:t xml:space="preserve">        echo '&lt;error&gt;Le texte est trop long. Maximum 160 caractères. Longueur du message : ' . strlen($texte) . '&lt;/error&gt;';</w:t>
      </w:r>
    </w:p>
    <w:p w14:paraId="1B0EBF14" w14:textId="77777777" w:rsidR="00540599" w:rsidRPr="00540599" w:rsidRDefault="00540599" w:rsidP="00540599">
      <w:pPr>
        <w:pStyle w:val="TxtCodeVert"/>
        <w:rPr>
          <w:lang w:val="fr-CH"/>
        </w:rPr>
      </w:pPr>
      <w:r w:rsidRPr="00540599">
        <w:rPr>
          <w:lang w:val="fr-CH"/>
        </w:rPr>
        <w:t xml:space="preserve">    } else {</w:t>
      </w:r>
    </w:p>
    <w:p w14:paraId="1FC51E10" w14:textId="77777777" w:rsidR="00540599" w:rsidRPr="00540599" w:rsidRDefault="00540599" w:rsidP="00540599">
      <w:pPr>
        <w:pStyle w:val="TxtCodeVert"/>
        <w:rPr>
          <w:lang w:val="fr-CH"/>
        </w:rPr>
      </w:pPr>
      <w:r w:rsidRPr="00540599">
        <w:rPr>
          <w:lang w:val="fr-CH"/>
        </w:rPr>
        <w:t xml:space="preserve">        // echo "enregistrer un message avec : texte ($texte), user ($user) et room_id ($room_id) .&lt;br&gt;";</w:t>
      </w:r>
    </w:p>
    <w:p w14:paraId="681EFD57" w14:textId="77777777" w:rsidR="00540599" w:rsidRPr="00540599" w:rsidRDefault="00540599" w:rsidP="00540599">
      <w:pPr>
        <w:pStyle w:val="TxtCodeVert"/>
        <w:rPr>
          <w:lang w:val="fr-CH"/>
        </w:rPr>
      </w:pPr>
      <w:r w:rsidRPr="00540599">
        <w:rPr>
          <w:lang w:val="fr-CH"/>
        </w:rPr>
        <w:t xml:space="preserve">        $messageManager = new MessageManager();</w:t>
      </w:r>
    </w:p>
    <w:p w14:paraId="07E9CEEC" w14:textId="77777777" w:rsidR="00540599" w:rsidRPr="002D5BCA" w:rsidRDefault="00540599" w:rsidP="00540599">
      <w:pPr>
        <w:pStyle w:val="TxtCodeVert"/>
      </w:pPr>
      <w:r w:rsidRPr="00540599">
        <w:rPr>
          <w:lang w:val="fr-CH"/>
        </w:rPr>
        <w:t xml:space="preserve">        </w:t>
      </w:r>
      <w:r w:rsidRPr="002D5BCA">
        <w:t>echo $messageManager-&gt;send($room_id, $texte);</w:t>
      </w:r>
    </w:p>
    <w:p w14:paraId="2FB3DED2" w14:textId="77777777" w:rsidR="00540599" w:rsidRPr="002D5BCA" w:rsidRDefault="00540599" w:rsidP="00540599">
      <w:pPr>
        <w:pStyle w:val="TxtCodeVert"/>
      </w:pPr>
      <w:r w:rsidRPr="002D5BCA">
        <w:t xml:space="preserve">    }</w:t>
      </w:r>
    </w:p>
    <w:p w14:paraId="2277E2C7" w14:textId="77777777" w:rsidR="00540599" w:rsidRPr="002D5BCA" w:rsidRDefault="00540599" w:rsidP="00540599">
      <w:pPr>
        <w:pStyle w:val="TxtCodeVert"/>
      </w:pPr>
    </w:p>
    <w:p w14:paraId="6C43A084" w14:textId="77777777" w:rsidR="00540599" w:rsidRPr="002D5BCA" w:rsidRDefault="00540599" w:rsidP="00540599">
      <w:pPr>
        <w:pStyle w:val="TxtCodeVert"/>
      </w:pPr>
    </w:p>
    <w:p w14:paraId="7971D8F1" w14:textId="77777777" w:rsidR="00540599" w:rsidRPr="002D5BCA" w:rsidRDefault="00540599" w:rsidP="00540599">
      <w:pPr>
        <w:pStyle w:val="TxtCodeVert"/>
      </w:pPr>
      <w:r w:rsidRPr="002D5BCA">
        <w:t>} else {</w:t>
      </w:r>
    </w:p>
    <w:p w14:paraId="1F9C9275" w14:textId="77777777" w:rsidR="00540599" w:rsidRPr="00540599" w:rsidRDefault="00540599" w:rsidP="00540599">
      <w:pPr>
        <w:pStyle w:val="TxtCodeVert"/>
        <w:rPr>
          <w:lang w:val="fr-CH"/>
        </w:rPr>
      </w:pPr>
      <w:r w:rsidRPr="002D5BCA">
        <w:t xml:space="preserve">    </w:t>
      </w:r>
      <w:r w:rsidRPr="00540599">
        <w:rPr>
          <w:lang w:val="fr-CH"/>
        </w:rPr>
        <w:t>echo '&lt;error&gt;Paramètre texte, user ou room_id manquant pour un nouveau message&lt;/error&gt;&lt;br&gt;';</w:t>
      </w:r>
    </w:p>
    <w:p w14:paraId="660C1F7C" w14:textId="54AB648D" w:rsidR="00CD3CA7" w:rsidRPr="00F75A5F" w:rsidRDefault="00540599" w:rsidP="00540599">
      <w:pPr>
        <w:pStyle w:val="TxtCodeVert"/>
        <w:rPr>
          <w:lang w:val="fr-CH"/>
        </w:rPr>
      </w:pPr>
      <w:r w:rsidRPr="00F75A5F">
        <w:rPr>
          <w:lang w:val="fr-CH"/>
        </w:rPr>
        <w:t>}</w:t>
      </w:r>
    </w:p>
    <w:p w14:paraId="4FC80CBF" w14:textId="77777777" w:rsidR="00197958" w:rsidRPr="00540599" w:rsidRDefault="00197958" w:rsidP="00197958">
      <w:pPr>
        <w:pStyle w:val="txt-justifi"/>
      </w:pPr>
    </w:p>
    <w:p w14:paraId="0FFB232F" w14:textId="08FB1A50" w:rsidR="00CD3CA7" w:rsidRPr="00F75A5F" w:rsidRDefault="00CD3CA7" w:rsidP="00CD3CA7">
      <w:pPr>
        <w:pStyle w:val="txt-justifi"/>
        <w:rPr>
          <w:rStyle w:val="C-Gras"/>
        </w:rPr>
      </w:pPr>
      <w:proofErr w:type="spellStart"/>
      <w:r w:rsidRPr="00F75A5F">
        <w:rPr>
          <w:rStyle w:val="C-Gras"/>
        </w:rPr>
        <w:t>MessageManager.php</w:t>
      </w:r>
      <w:proofErr w:type="spellEnd"/>
    </w:p>
    <w:p w14:paraId="3D206CCB" w14:textId="0F12B969" w:rsidR="00197958" w:rsidRDefault="00197958" w:rsidP="00197958">
      <w:pPr>
        <w:pStyle w:val="txt-justifi"/>
      </w:pPr>
      <w:r>
        <w:t>Voici la méthode « </w:t>
      </w:r>
      <w:proofErr w:type="spellStart"/>
      <w:r>
        <w:t>send</w:t>
      </w:r>
      <w:proofErr w:type="spellEnd"/>
      <w:r>
        <w:t> » du gestionnaire de messages qui est appelée par l’index. Cette méthode contrôle que la session actuelle a le droit d’envoyer un message (est loguée) avant d’écrire le message avec une autre méthode.</w:t>
      </w:r>
    </w:p>
    <w:p w14:paraId="5D5B108C" w14:textId="649B83E9" w:rsidR="00197958" w:rsidRPr="00197958" w:rsidRDefault="00197958" w:rsidP="00197958">
      <w:pPr>
        <w:pStyle w:val="TxtCodeBleu"/>
      </w:pPr>
      <w:r w:rsidRPr="00197958">
        <w:rPr>
          <w:lang w:val="fr-CH"/>
        </w:rPr>
        <w:t xml:space="preserve">    </w:t>
      </w:r>
      <w:r w:rsidRPr="00197958">
        <w:t>function send($room_id, $message)</w:t>
      </w:r>
    </w:p>
    <w:p w14:paraId="0996C260" w14:textId="77777777" w:rsidR="00197958" w:rsidRDefault="00197958" w:rsidP="00197958">
      <w:pPr>
        <w:pStyle w:val="TxtCodeBleu"/>
      </w:pPr>
      <w:r w:rsidRPr="00197958">
        <w:t xml:space="preserve">    </w:t>
      </w:r>
      <w:r>
        <w:t>{</w:t>
      </w:r>
    </w:p>
    <w:p w14:paraId="77AB857C" w14:textId="77777777" w:rsidR="00197958" w:rsidRDefault="00197958" w:rsidP="00197958">
      <w:pPr>
        <w:pStyle w:val="TxtCodeBleu"/>
      </w:pPr>
      <w:r>
        <w:t xml:space="preserve">        $session = SessionManager::getSessionInfo();</w:t>
      </w:r>
    </w:p>
    <w:p w14:paraId="0A2CD11F" w14:textId="77777777" w:rsidR="00197958" w:rsidRDefault="00197958" w:rsidP="00197958">
      <w:pPr>
        <w:pStyle w:val="TxtCodeBleu"/>
      </w:pPr>
      <w:r>
        <w:t xml:space="preserve">        //check session</w:t>
      </w:r>
    </w:p>
    <w:p w14:paraId="745F5B77" w14:textId="77777777" w:rsidR="00197958" w:rsidRDefault="00197958" w:rsidP="00197958">
      <w:pPr>
        <w:pStyle w:val="TxtCodeBleu"/>
      </w:pPr>
      <w:r>
        <w:t xml:space="preserve">        if ($session["isLogged"] == true) {</w:t>
      </w:r>
    </w:p>
    <w:p w14:paraId="0944CFD5" w14:textId="77777777" w:rsidR="00197958" w:rsidRPr="00197958" w:rsidRDefault="00197958" w:rsidP="00197958">
      <w:pPr>
        <w:pStyle w:val="TxtCodeBleu"/>
        <w:rPr>
          <w:lang w:val="fr-CH"/>
        </w:rPr>
      </w:pPr>
      <w:r>
        <w:t xml:space="preserve">            </w:t>
      </w:r>
      <w:r w:rsidRPr="00197958">
        <w:rPr>
          <w:lang w:val="fr-CH"/>
        </w:rPr>
        <w:t>// user dans la session</w:t>
      </w:r>
    </w:p>
    <w:p w14:paraId="2FE5CB90" w14:textId="77777777" w:rsidR="00197958" w:rsidRPr="00197958" w:rsidRDefault="00197958" w:rsidP="00197958">
      <w:pPr>
        <w:pStyle w:val="TxtCodeBleu"/>
        <w:rPr>
          <w:lang w:val="fr-CH"/>
        </w:rPr>
      </w:pPr>
      <w:r w:rsidRPr="00197958">
        <w:rPr>
          <w:lang w:val="fr-CH"/>
        </w:rPr>
        <w:t xml:space="preserve">            $user = $session["username"];</w:t>
      </w:r>
    </w:p>
    <w:p w14:paraId="1DBF1B19" w14:textId="77777777" w:rsidR="00197958" w:rsidRDefault="00197958" w:rsidP="00197958">
      <w:pPr>
        <w:pStyle w:val="TxtCodeBleu"/>
      </w:pPr>
      <w:r w:rsidRPr="00197958">
        <w:rPr>
          <w:lang w:val="fr-CH"/>
        </w:rPr>
        <w:t xml:space="preserve">            </w:t>
      </w:r>
      <w:r>
        <w:t>http_response_code(200);</w:t>
      </w:r>
    </w:p>
    <w:p w14:paraId="477F4202" w14:textId="77777777" w:rsidR="00197958" w:rsidRDefault="00197958" w:rsidP="00197958">
      <w:pPr>
        <w:pStyle w:val="TxtCodeBleu"/>
      </w:pPr>
      <w:r>
        <w:t xml:space="preserve">            return $this-&gt;writeMessage($room_id, $user, $message);</w:t>
      </w:r>
    </w:p>
    <w:p w14:paraId="78141BD8" w14:textId="77777777" w:rsidR="00197958" w:rsidRPr="00197958" w:rsidRDefault="00197958" w:rsidP="00197958">
      <w:pPr>
        <w:pStyle w:val="TxtCodeBleu"/>
        <w:rPr>
          <w:lang w:val="fr-CH"/>
        </w:rPr>
      </w:pPr>
      <w:r>
        <w:t xml:space="preserve">        </w:t>
      </w:r>
      <w:r w:rsidRPr="00197958">
        <w:rPr>
          <w:lang w:val="fr-CH"/>
        </w:rPr>
        <w:t>} else {</w:t>
      </w:r>
    </w:p>
    <w:p w14:paraId="367D147F" w14:textId="77777777" w:rsidR="00197958" w:rsidRPr="00197958" w:rsidRDefault="00197958" w:rsidP="00197958">
      <w:pPr>
        <w:pStyle w:val="TxtCodeBleu"/>
        <w:rPr>
          <w:lang w:val="fr-CH"/>
        </w:rPr>
      </w:pPr>
      <w:r w:rsidRPr="00197958">
        <w:rPr>
          <w:lang w:val="fr-CH"/>
        </w:rPr>
        <w:t xml:space="preserve">            //pas logué</w:t>
      </w:r>
    </w:p>
    <w:p w14:paraId="77881CAE" w14:textId="77777777" w:rsidR="00197958" w:rsidRPr="00197958" w:rsidRDefault="00197958" w:rsidP="00197958">
      <w:pPr>
        <w:pStyle w:val="TxtCodeBleu"/>
        <w:rPr>
          <w:lang w:val="fr-CH"/>
        </w:rPr>
      </w:pPr>
      <w:r w:rsidRPr="00197958">
        <w:rPr>
          <w:lang w:val="fr-CH"/>
        </w:rPr>
        <w:t xml:space="preserve">            http_response_code(403);</w:t>
      </w:r>
    </w:p>
    <w:p w14:paraId="3BC14987" w14:textId="77777777" w:rsidR="00197958" w:rsidRPr="00F75A5F" w:rsidRDefault="00197958" w:rsidP="00197958">
      <w:pPr>
        <w:pStyle w:val="TxtCodeBleu"/>
        <w:rPr>
          <w:lang w:val="fr-CH"/>
        </w:rPr>
      </w:pPr>
      <w:r w:rsidRPr="00197958">
        <w:rPr>
          <w:lang w:val="fr-CH"/>
        </w:rPr>
        <w:t xml:space="preserve">        </w:t>
      </w:r>
      <w:r w:rsidRPr="00F75A5F">
        <w:rPr>
          <w:lang w:val="fr-CH"/>
        </w:rPr>
        <w:t>}</w:t>
      </w:r>
    </w:p>
    <w:p w14:paraId="7FB76513" w14:textId="6DF1000D" w:rsidR="00197958" w:rsidRPr="00F75A5F" w:rsidRDefault="00197958" w:rsidP="00197958">
      <w:pPr>
        <w:pStyle w:val="TxtCodeBleu"/>
        <w:rPr>
          <w:lang w:val="fr-CH"/>
        </w:rPr>
      </w:pPr>
      <w:r w:rsidRPr="00F75A5F">
        <w:rPr>
          <w:lang w:val="fr-CH"/>
        </w:rPr>
        <w:t xml:space="preserve">    }</w:t>
      </w:r>
    </w:p>
    <w:p w14:paraId="76B1D471" w14:textId="77777777" w:rsidR="00197958" w:rsidRDefault="00197958">
      <w:pPr>
        <w:ind w:left="0"/>
        <w:jc w:val="left"/>
      </w:pPr>
    </w:p>
    <w:p w14:paraId="519BE656" w14:textId="78C4714B" w:rsidR="00197958" w:rsidRPr="00197958" w:rsidRDefault="00197958">
      <w:pPr>
        <w:ind w:left="0"/>
        <w:jc w:val="left"/>
        <w:rPr>
          <w:rFonts w:ascii="Consolas" w:eastAsia="Times New Roman" w:hAnsi="Consolas" w:cs="Courier New"/>
          <w:b/>
          <w:noProof/>
          <w:sz w:val="18"/>
          <w:szCs w:val="24"/>
          <w:lang w:eastAsia="fr-FR"/>
        </w:rPr>
      </w:pPr>
      <w:r>
        <w:t>La méthode « </w:t>
      </w:r>
      <w:proofErr w:type="spellStart"/>
      <w:r>
        <w:t>write</w:t>
      </w:r>
      <w:proofErr w:type="spellEnd"/>
      <w:r>
        <w:t> » va sauvegarder le message dans la DB en évitant les injections SQL.</w:t>
      </w:r>
      <w:r>
        <w:br w:type="page"/>
      </w:r>
    </w:p>
    <w:p w14:paraId="1A028690" w14:textId="77777777" w:rsidR="00CD3CA7" w:rsidRDefault="00CD3CA7" w:rsidP="00197958">
      <w:pPr>
        <w:pStyle w:val="txt-justifi"/>
      </w:pPr>
    </w:p>
    <w:p w14:paraId="6027818B" w14:textId="77777777" w:rsidR="00197958" w:rsidRDefault="00197958" w:rsidP="00197958">
      <w:pPr>
        <w:pStyle w:val="TxtCodeBleu"/>
      </w:pPr>
      <w:r>
        <w:t>private function writeMessage($room_id, $user, $message)</w:t>
      </w:r>
    </w:p>
    <w:p w14:paraId="66A19825" w14:textId="77777777" w:rsidR="00197958" w:rsidRPr="00197958" w:rsidRDefault="00197958" w:rsidP="00197958">
      <w:pPr>
        <w:pStyle w:val="TxtCodeBleu"/>
        <w:rPr>
          <w:lang w:val="fr-CH"/>
        </w:rPr>
      </w:pPr>
      <w:r>
        <w:t xml:space="preserve">    </w:t>
      </w:r>
      <w:r w:rsidRPr="00197958">
        <w:rPr>
          <w:lang w:val="fr-CH"/>
        </w:rPr>
        <w:t>{</w:t>
      </w:r>
    </w:p>
    <w:p w14:paraId="6056BDCC" w14:textId="77777777" w:rsidR="00197958" w:rsidRPr="00197958" w:rsidRDefault="00197958" w:rsidP="00197958">
      <w:pPr>
        <w:pStyle w:val="TxtCodeBleu"/>
        <w:rPr>
          <w:lang w:val="fr-CH"/>
        </w:rPr>
      </w:pPr>
      <w:r w:rsidRPr="00197958">
        <w:rPr>
          <w:lang w:val="fr-CH"/>
        </w:rPr>
        <w:t xml:space="preserve">        $connection = WrkDb::getInstance();</w:t>
      </w:r>
    </w:p>
    <w:p w14:paraId="7ABC2CB3" w14:textId="77777777" w:rsidR="00197958" w:rsidRPr="00197958" w:rsidRDefault="00197958" w:rsidP="00197958">
      <w:pPr>
        <w:pStyle w:val="TxtCodeBleu"/>
        <w:rPr>
          <w:lang w:val="fr-CH"/>
        </w:rPr>
      </w:pPr>
      <w:r w:rsidRPr="00197958">
        <w:rPr>
          <w:lang w:val="fr-CH"/>
        </w:rPr>
        <w:t xml:space="preserve">        //définit les champs manquant</w:t>
      </w:r>
    </w:p>
    <w:p w14:paraId="200BB6F5" w14:textId="77777777" w:rsidR="00197958" w:rsidRDefault="00197958" w:rsidP="00197958">
      <w:pPr>
        <w:pStyle w:val="TxtCodeBleu"/>
      </w:pPr>
      <w:r w:rsidRPr="00197958">
        <w:rPr>
          <w:lang w:val="fr-CH"/>
        </w:rPr>
        <w:t xml:space="preserve">        </w:t>
      </w:r>
      <w:r>
        <w:t>$fk_user = $connection-&gt;executeQuery("SELECT * FROM t_user WHERE username = ?", array($user))-&gt;fetch(PDO::FETCH_ASSOC)["pk_user"];</w:t>
      </w:r>
    </w:p>
    <w:p w14:paraId="7C768614" w14:textId="77777777" w:rsidR="00197958" w:rsidRPr="00197958" w:rsidRDefault="00197958" w:rsidP="00197958">
      <w:pPr>
        <w:pStyle w:val="TxtCodeBleu"/>
        <w:rPr>
          <w:lang w:val="fr-CH"/>
        </w:rPr>
      </w:pPr>
      <w:r>
        <w:t xml:space="preserve">        </w:t>
      </w:r>
      <w:r w:rsidRPr="00197958">
        <w:rPr>
          <w:lang w:val="fr-CH"/>
        </w:rPr>
        <w:t>$dateEnvoi = date('Y-m-d H:i:s'); // Format: YYYY-MM-DD HH:MM:SS</w:t>
      </w:r>
    </w:p>
    <w:p w14:paraId="6A02AC7E" w14:textId="77777777" w:rsidR="00197958" w:rsidRPr="00197958" w:rsidRDefault="00197958" w:rsidP="00197958">
      <w:pPr>
        <w:pStyle w:val="TxtCodeBleu"/>
        <w:rPr>
          <w:lang w:val="fr-CH"/>
        </w:rPr>
      </w:pPr>
    </w:p>
    <w:p w14:paraId="03A0481A" w14:textId="77777777" w:rsidR="00197958" w:rsidRPr="00197958" w:rsidRDefault="00197958" w:rsidP="00197958">
      <w:pPr>
        <w:pStyle w:val="TxtCodeBleu"/>
        <w:rPr>
          <w:lang w:val="fr-CH"/>
        </w:rPr>
      </w:pPr>
      <w:r w:rsidRPr="00197958">
        <w:rPr>
          <w:lang w:val="fr-CH"/>
        </w:rPr>
        <w:t xml:space="preserve">        // Preparation du SQL</w:t>
      </w:r>
    </w:p>
    <w:p w14:paraId="36FAB742" w14:textId="77777777" w:rsidR="00197958" w:rsidRPr="00197958" w:rsidRDefault="00197958" w:rsidP="00197958">
      <w:pPr>
        <w:pStyle w:val="TxtCodeBleu"/>
        <w:rPr>
          <w:lang w:val="fr-CH"/>
        </w:rPr>
      </w:pPr>
      <w:r w:rsidRPr="00197958">
        <w:rPr>
          <w:lang w:val="fr-CH"/>
        </w:rPr>
        <w:t xml:space="preserve">        $sql = "INSERT INTO t_message (texte, dateEnvoi, fk_user, fk_room) VALUES (:texte, :dateEnvoi, :fk_user, :fk_room)";</w:t>
      </w:r>
    </w:p>
    <w:p w14:paraId="4B552017" w14:textId="77777777" w:rsidR="00197958" w:rsidRDefault="00197958" w:rsidP="00197958">
      <w:pPr>
        <w:pStyle w:val="TxtCodeBleu"/>
      </w:pPr>
      <w:r w:rsidRPr="00197958">
        <w:rPr>
          <w:lang w:val="fr-CH"/>
        </w:rPr>
        <w:t xml:space="preserve">        </w:t>
      </w:r>
      <w:r>
        <w:t>$params = array(':texte' =&gt; $message, ':dateEnvoi' =&gt; $dateEnvoi, ':fk_user' =&gt; $fk_user, ':fk_room' =&gt; $room_id);</w:t>
      </w:r>
    </w:p>
    <w:p w14:paraId="1BBCE647" w14:textId="77777777" w:rsidR="00197958" w:rsidRDefault="00197958" w:rsidP="00197958">
      <w:pPr>
        <w:pStyle w:val="TxtCodeBleu"/>
      </w:pPr>
    </w:p>
    <w:p w14:paraId="38DAF60E" w14:textId="77777777" w:rsidR="00197958" w:rsidRDefault="00197958" w:rsidP="00197958">
      <w:pPr>
        <w:pStyle w:val="TxtCodeBleu"/>
      </w:pPr>
      <w:r>
        <w:t xml:space="preserve">        $query = $connection-&gt;executeQuery($sql, $params);</w:t>
      </w:r>
    </w:p>
    <w:p w14:paraId="431E3CC5" w14:textId="77777777" w:rsidR="00197958" w:rsidRDefault="00197958" w:rsidP="00197958">
      <w:pPr>
        <w:pStyle w:val="TxtCodeBleu"/>
      </w:pPr>
    </w:p>
    <w:p w14:paraId="7A0E288E" w14:textId="77777777" w:rsidR="00197958" w:rsidRPr="00F75A5F" w:rsidRDefault="00197958" w:rsidP="00197958">
      <w:pPr>
        <w:pStyle w:val="TxtCodeBleu"/>
        <w:rPr>
          <w:lang w:val="fr-CH"/>
        </w:rPr>
      </w:pPr>
      <w:r>
        <w:t xml:space="preserve">        </w:t>
      </w:r>
      <w:r w:rsidRPr="00F75A5F">
        <w:rPr>
          <w:lang w:val="fr-CH"/>
        </w:rPr>
        <w:t>return $query-&gt;rowCount();</w:t>
      </w:r>
    </w:p>
    <w:p w14:paraId="266FE016" w14:textId="0C36CB5F" w:rsidR="00197958" w:rsidRPr="00F75A5F" w:rsidRDefault="00197958" w:rsidP="00197958">
      <w:pPr>
        <w:pStyle w:val="TxtCodeBleu"/>
        <w:rPr>
          <w:lang w:val="fr-CH"/>
        </w:rPr>
      </w:pPr>
      <w:r w:rsidRPr="00F75A5F">
        <w:rPr>
          <w:lang w:val="fr-CH"/>
        </w:rPr>
        <w:t xml:space="preserve">    }</w:t>
      </w:r>
    </w:p>
    <w:p w14:paraId="38B6A0F3" w14:textId="77777777" w:rsidR="00CD3CA7" w:rsidRPr="00F75A5F" w:rsidRDefault="00CD3CA7" w:rsidP="00CD3CA7">
      <w:pPr>
        <w:pStyle w:val="txt-justifi"/>
      </w:pPr>
    </w:p>
    <w:p w14:paraId="6A7BD861" w14:textId="7C2C1EBD" w:rsidR="00CD3CA7" w:rsidRPr="00F75A5F" w:rsidRDefault="00CD3CA7" w:rsidP="00CD3CA7">
      <w:pPr>
        <w:pStyle w:val="txt-justifi"/>
        <w:rPr>
          <w:rStyle w:val="C-Gras"/>
        </w:rPr>
      </w:pPr>
      <w:proofErr w:type="spellStart"/>
      <w:r w:rsidRPr="00F75A5F">
        <w:rPr>
          <w:rStyle w:val="C-Gras"/>
        </w:rPr>
        <w:t>SessionManager.php</w:t>
      </w:r>
      <w:proofErr w:type="spellEnd"/>
    </w:p>
    <w:p w14:paraId="55B90F19" w14:textId="69B19515" w:rsidR="00197958" w:rsidRPr="00197958" w:rsidRDefault="00197958" w:rsidP="00197958">
      <w:pPr>
        <w:pStyle w:val="txt-justifi"/>
      </w:pPr>
      <w:r w:rsidRPr="00197958">
        <w:t>Le gestionnaire de</w:t>
      </w:r>
      <w:r>
        <w:t xml:space="preserve"> message appelle le gestionnaire de session pour savoir si l’utilisateur a le droit d’envoyer le message. Cette méthode retourne simplement les informations stockées dans la session.</w:t>
      </w:r>
    </w:p>
    <w:p w14:paraId="7834BD3D" w14:textId="2BAAE251" w:rsidR="00197958" w:rsidRPr="00F75A5F" w:rsidRDefault="00197958" w:rsidP="00197958">
      <w:pPr>
        <w:pStyle w:val="TxtCodeBleu"/>
      </w:pPr>
      <w:r w:rsidRPr="00F75A5F">
        <w:t>static function getSessionInfo()</w:t>
      </w:r>
    </w:p>
    <w:p w14:paraId="1A4CC1E7" w14:textId="77777777" w:rsidR="00197958" w:rsidRDefault="00197958" w:rsidP="00197958">
      <w:pPr>
        <w:pStyle w:val="TxtCodeBleu"/>
      </w:pPr>
      <w:r w:rsidRPr="00F75A5F">
        <w:t xml:space="preserve">    </w:t>
      </w:r>
      <w:r>
        <w:t>{</w:t>
      </w:r>
    </w:p>
    <w:p w14:paraId="0DB76E66" w14:textId="77777777" w:rsidR="00197958" w:rsidRDefault="00197958" w:rsidP="00197958">
      <w:pPr>
        <w:pStyle w:val="TxtCodeBleu"/>
      </w:pPr>
      <w:r>
        <w:t xml:space="preserve">        if (isset($_SESSION["isLogged"])) {</w:t>
      </w:r>
    </w:p>
    <w:p w14:paraId="5112EA5D" w14:textId="77777777" w:rsidR="00197958" w:rsidRDefault="00197958" w:rsidP="00197958">
      <w:pPr>
        <w:pStyle w:val="TxtCodeBleu"/>
      </w:pPr>
      <w:r>
        <w:t xml:space="preserve">            return array(</w:t>
      </w:r>
    </w:p>
    <w:p w14:paraId="5DB5CB2C" w14:textId="77777777" w:rsidR="00197958" w:rsidRDefault="00197958" w:rsidP="00197958">
      <w:pPr>
        <w:pStyle w:val="TxtCodeBleu"/>
      </w:pPr>
      <w:r>
        <w:t xml:space="preserve">                'username' =&gt; $_SESSION['username'],</w:t>
      </w:r>
    </w:p>
    <w:p w14:paraId="22404B93" w14:textId="77777777" w:rsidR="00197958" w:rsidRDefault="00197958" w:rsidP="00197958">
      <w:pPr>
        <w:pStyle w:val="TxtCodeBleu"/>
      </w:pPr>
      <w:r>
        <w:t xml:space="preserve">                'isLogged' =&gt; $_SESSION['isLogged'],</w:t>
      </w:r>
    </w:p>
    <w:p w14:paraId="17A01228" w14:textId="77777777" w:rsidR="00197958" w:rsidRDefault="00197958" w:rsidP="00197958">
      <w:pPr>
        <w:pStyle w:val="TxtCodeBleu"/>
      </w:pPr>
      <w:r>
        <w:t xml:space="preserve">                'admin' =&gt; $_SESSION['isAdmin']</w:t>
      </w:r>
    </w:p>
    <w:p w14:paraId="72E55481" w14:textId="77777777" w:rsidR="00197958" w:rsidRDefault="00197958" w:rsidP="00197958">
      <w:pPr>
        <w:pStyle w:val="TxtCodeBleu"/>
      </w:pPr>
      <w:r>
        <w:t xml:space="preserve">            );</w:t>
      </w:r>
    </w:p>
    <w:p w14:paraId="62E7E01B" w14:textId="77777777" w:rsidR="00197958" w:rsidRDefault="00197958" w:rsidP="00197958">
      <w:pPr>
        <w:pStyle w:val="TxtCodeBleu"/>
      </w:pPr>
      <w:r>
        <w:t xml:space="preserve">        } else {</w:t>
      </w:r>
    </w:p>
    <w:p w14:paraId="748D66C3" w14:textId="77777777" w:rsidR="00197958" w:rsidRDefault="00197958" w:rsidP="00197958">
      <w:pPr>
        <w:pStyle w:val="TxtCodeBleu"/>
      </w:pPr>
      <w:r>
        <w:t xml:space="preserve">            return array('username' =&gt; "", 'isLogged' =&gt; "", 'admin' =&gt; "");</w:t>
      </w:r>
    </w:p>
    <w:p w14:paraId="6FAC49D0" w14:textId="77777777" w:rsidR="00197958" w:rsidRPr="00F75A5F" w:rsidRDefault="00197958" w:rsidP="00197958">
      <w:pPr>
        <w:pStyle w:val="TxtCodeBleu"/>
        <w:rPr>
          <w:lang w:val="fr-CH"/>
        </w:rPr>
      </w:pPr>
      <w:r>
        <w:t xml:space="preserve">        </w:t>
      </w:r>
      <w:r w:rsidRPr="00F75A5F">
        <w:rPr>
          <w:lang w:val="fr-CH"/>
        </w:rPr>
        <w:t>}</w:t>
      </w:r>
    </w:p>
    <w:p w14:paraId="41B3079C" w14:textId="3F989DE2" w:rsidR="00CD3CA7" w:rsidRPr="00F75A5F" w:rsidRDefault="00197958" w:rsidP="00197958">
      <w:pPr>
        <w:pStyle w:val="TxtCodeBleu"/>
        <w:rPr>
          <w:lang w:val="fr-CH"/>
        </w:rPr>
      </w:pPr>
      <w:r w:rsidRPr="00F75A5F">
        <w:rPr>
          <w:lang w:val="fr-CH"/>
        </w:rPr>
        <w:t xml:space="preserve">    }</w:t>
      </w:r>
    </w:p>
    <w:p w14:paraId="0529E939" w14:textId="77777777" w:rsidR="00CD3CA7" w:rsidRPr="00F75A5F" w:rsidRDefault="00CD3CA7" w:rsidP="00CD3CA7">
      <w:pPr>
        <w:pStyle w:val="txt-justifi"/>
      </w:pPr>
    </w:p>
    <w:p w14:paraId="27F42D33" w14:textId="1D6C9AD0" w:rsidR="00CD3CA7" w:rsidRPr="00F75A5F" w:rsidRDefault="00CD3CA7" w:rsidP="00CD3CA7">
      <w:pPr>
        <w:pStyle w:val="txt-justifi"/>
        <w:rPr>
          <w:rStyle w:val="C-Gras"/>
        </w:rPr>
      </w:pPr>
      <w:proofErr w:type="spellStart"/>
      <w:r w:rsidRPr="00F75A5F">
        <w:rPr>
          <w:rStyle w:val="C-Gras"/>
        </w:rPr>
        <w:t>WrkDb.php</w:t>
      </w:r>
      <w:proofErr w:type="spellEnd"/>
    </w:p>
    <w:p w14:paraId="42C7C261" w14:textId="7E0FBF52" w:rsidR="00197958" w:rsidRPr="00197958" w:rsidRDefault="00197958" w:rsidP="00197958">
      <w:pPr>
        <w:pStyle w:val="txt-justifi"/>
      </w:pPr>
      <w:r w:rsidRPr="00197958">
        <w:lastRenderedPageBreak/>
        <w:t xml:space="preserve">La méthode </w:t>
      </w:r>
      <w:proofErr w:type="spellStart"/>
      <w:r w:rsidRPr="00197958">
        <w:t>executeQuery</w:t>
      </w:r>
      <w:proofErr w:type="spellEnd"/>
      <w:r w:rsidRPr="00197958">
        <w:t xml:space="preserve"> permet, c</w:t>
      </w:r>
      <w:r>
        <w:t xml:space="preserve">omme son nom l’indique, d’exécuter une requête. </w:t>
      </w:r>
      <w:r w:rsidRPr="00197958">
        <w:t xml:space="preserve">Elle utilise les </w:t>
      </w:r>
      <w:proofErr w:type="spellStart"/>
      <w:r w:rsidRPr="00197958">
        <w:t>prepared</w:t>
      </w:r>
      <w:proofErr w:type="spellEnd"/>
      <w:r w:rsidRPr="00197958">
        <w:t xml:space="preserve"> </w:t>
      </w:r>
      <w:proofErr w:type="spellStart"/>
      <w:r w:rsidRPr="00197958">
        <w:t>statements</w:t>
      </w:r>
      <w:proofErr w:type="spellEnd"/>
      <w:r w:rsidRPr="00197958">
        <w:t xml:space="preserve"> pour contrer les injections S</w:t>
      </w:r>
      <w:r>
        <w:t>QL.</w:t>
      </w:r>
    </w:p>
    <w:p w14:paraId="3D888811" w14:textId="4781347F" w:rsidR="00197958" w:rsidRPr="00197958" w:rsidRDefault="00197958" w:rsidP="00197958">
      <w:pPr>
        <w:pStyle w:val="TxtCodeBleu"/>
      </w:pPr>
      <w:r w:rsidRPr="00197958">
        <w:rPr>
          <w:lang w:val="fr-CH"/>
        </w:rPr>
        <w:t xml:space="preserve">    </w:t>
      </w:r>
      <w:r w:rsidRPr="00197958">
        <w:t>public function executeQuery($query, $params = array())</w:t>
      </w:r>
    </w:p>
    <w:p w14:paraId="39D8CB9E" w14:textId="77777777" w:rsidR="00197958" w:rsidRPr="00197958" w:rsidRDefault="00197958" w:rsidP="00197958">
      <w:pPr>
        <w:pStyle w:val="TxtCodeBleu"/>
      </w:pPr>
      <w:r w:rsidRPr="00197958">
        <w:t xml:space="preserve">    {</w:t>
      </w:r>
    </w:p>
    <w:p w14:paraId="4D084543" w14:textId="77777777" w:rsidR="00197958" w:rsidRPr="00197958" w:rsidRDefault="00197958" w:rsidP="00197958">
      <w:pPr>
        <w:pStyle w:val="TxtCodeBleu"/>
      </w:pPr>
      <w:r w:rsidRPr="00197958">
        <w:t xml:space="preserve">        try {</w:t>
      </w:r>
    </w:p>
    <w:p w14:paraId="51560583" w14:textId="77777777" w:rsidR="00197958" w:rsidRPr="00197958" w:rsidRDefault="00197958" w:rsidP="00197958">
      <w:pPr>
        <w:pStyle w:val="TxtCodeBleu"/>
      </w:pPr>
      <w:r w:rsidRPr="00197958">
        <w:t xml:space="preserve">            $stmt = $this-&gt;pdo-&gt;prepare($query);</w:t>
      </w:r>
    </w:p>
    <w:p w14:paraId="6C1E5B30" w14:textId="77777777" w:rsidR="00197958" w:rsidRPr="00197958" w:rsidRDefault="00197958" w:rsidP="00197958">
      <w:pPr>
        <w:pStyle w:val="TxtCodeBleu"/>
      </w:pPr>
      <w:r w:rsidRPr="00197958">
        <w:t xml:space="preserve">            $stmt-&gt;execute($params);</w:t>
      </w:r>
    </w:p>
    <w:p w14:paraId="639D3027" w14:textId="77777777" w:rsidR="00197958" w:rsidRPr="00197958" w:rsidRDefault="00197958" w:rsidP="00197958">
      <w:pPr>
        <w:pStyle w:val="TxtCodeBleu"/>
      </w:pPr>
      <w:r w:rsidRPr="00197958">
        <w:t xml:space="preserve">            return $stmt; </w:t>
      </w:r>
    </w:p>
    <w:p w14:paraId="204D41C7" w14:textId="77777777" w:rsidR="00197958" w:rsidRPr="00197958" w:rsidRDefault="00197958" w:rsidP="00197958">
      <w:pPr>
        <w:pStyle w:val="TxtCodeBleu"/>
      </w:pPr>
      <w:r w:rsidRPr="00197958">
        <w:t xml:space="preserve">        } catch (PDOException $e) {</w:t>
      </w:r>
    </w:p>
    <w:p w14:paraId="4EE14190" w14:textId="77777777" w:rsidR="00197958" w:rsidRPr="00197958" w:rsidRDefault="00197958" w:rsidP="00197958">
      <w:pPr>
        <w:pStyle w:val="TxtCodeBleu"/>
      </w:pPr>
      <w:r w:rsidRPr="00197958">
        <w:t xml:space="preserve">            http_response_code(500);</w:t>
      </w:r>
    </w:p>
    <w:p w14:paraId="329D1C16" w14:textId="77777777" w:rsidR="00197958" w:rsidRPr="00F75A5F" w:rsidRDefault="00197958" w:rsidP="00197958">
      <w:pPr>
        <w:pStyle w:val="TxtCodeBleu"/>
        <w:rPr>
          <w:lang w:val="fr-CH"/>
        </w:rPr>
      </w:pPr>
      <w:r w:rsidRPr="00197958">
        <w:t xml:space="preserve">            </w:t>
      </w:r>
      <w:r w:rsidRPr="00F75A5F">
        <w:rPr>
          <w:lang w:val="fr-CH"/>
        </w:rPr>
        <w:t>error_log("Erreur lors de l'exécution de la requête: " . $e-&gt;getMessage());</w:t>
      </w:r>
    </w:p>
    <w:p w14:paraId="504B4B9D" w14:textId="77777777" w:rsidR="00197958" w:rsidRDefault="00197958" w:rsidP="00197958">
      <w:pPr>
        <w:pStyle w:val="TxtCodeBleu"/>
      </w:pPr>
      <w:r w:rsidRPr="00F75A5F">
        <w:rPr>
          <w:lang w:val="fr-CH"/>
        </w:rPr>
        <w:t xml:space="preserve">            die("Erreur lors de l'exécution de la requête: " . </w:t>
      </w:r>
      <w:r>
        <w:t>$e-&gt;getMessage());</w:t>
      </w:r>
    </w:p>
    <w:p w14:paraId="73A094C8" w14:textId="77777777" w:rsidR="00197958" w:rsidRDefault="00197958" w:rsidP="00197958">
      <w:pPr>
        <w:pStyle w:val="TxtCodeBleu"/>
      </w:pPr>
      <w:r>
        <w:t xml:space="preserve">        }</w:t>
      </w:r>
    </w:p>
    <w:p w14:paraId="20280D30" w14:textId="77777777" w:rsidR="00540599" w:rsidRDefault="00197958" w:rsidP="00197958">
      <w:pPr>
        <w:pStyle w:val="TxtCodeBleu"/>
      </w:pPr>
      <w:r>
        <w:t xml:space="preserve">    }</w:t>
      </w:r>
    </w:p>
    <w:p w14:paraId="0CC916AF" w14:textId="3F6BE70C" w:rsidR="00197958" w:rsidRDefault="00197958">
      <w:pPr>
        <w:ind w:left="0"/>
        <w:jc w:val="left"/>
        <w:rPr>
          <w:rFonts w:ascii="Arial" w:hAnsi="Arial"/>
        </w:rPr>
      </w:pPr>
      <w:r>
        <w:br w:type="page"/>
      </w:r>
    </w:p>
    <w:p w14:paraId="1977EDD3" w14:textId="77777777" w:rsidR="00197958" w:rsidRDefault="00197958" w:rsidP="00197958">
      <w:pPr>
        <w:pStyle w:val="Titre2"/>
      </w:pPr>
      <w:bookmarkStart w:id="27" w:name="_Toc160525210"/>
      <w:r>
        <w:lastRenderedPageBreak/>
        <w:t>Tests fonctionnels</w:t>
      </w:r>
      <w:bookmarkEnd w:id="27"/>
    </w:p>
    <w:tbl>
      <w:tblPr>
        <w:tblStyle w:val="TableauGrille1Clair-Accentuation1"/>
        <w:tblW w:w="13994" w:type="dxa"/>
        <w:tblLook w:val="04A0" w:firstRow="1" w:lastRow="0" w:firstColumn="1" w:lastColumn="0" w:noHBand="0" w:noVBand="1"/>
      </w:tblPr>
      <w:tblGrid>
        <w:gridCol w:w="1292"/>
        <w:gridCol w:w="1586"/>
        <w:gridCol w:w="2757"/>
        <w:gridCol w:w="4141"/>
        <w:gridCol w:w="3111"/>
        <w:gridCol w:w="1107"/>
      </w:tblGrid>
      <w:tr w:rsidR="00197958" w:rsidRPr="00197958" w14:paraId="089EA774" w14:textId="0790DEBA" w:rsidTr="00197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28EB7E9C" w14:textId="77777777" w:rsidR="00197958" w:rsidRPr="00197958" w:rsidRDefault="00197958" w:rsidP="00E56733">
            <w:pPr>
              <w:pStyle w:val="txt-justifi"/>
            </w:pPr>
            <w:r w:rsidRPr="00197958">
              <w:t>Utilisateur</w:t>
            </w:r>
          </w:p>
        </w:tc>
        <w:tc>
          <w:tcPr>
            <w:tcW w:w="1586" w:type="dxa"/>
          </w:tcPr>
          <w:p w14:paraId="6D650108" w14:textId="77777777" w:rsidR="00197958" w:rsidRPr="00197958" w:rsidRDefault="00197958" w:rsidP="00E56733">
            <w:pPr>
              <w:pStyle w:val="txt-justifi"/>
              <w:cnfStyle w:val="100000000000" w:firstRow="1" w:lastRow="0" w:firstColumn="0" w:lastColumn="0" w:oddVBand="0" w:evenVBand="0" w:oddHBand="0" w:evenHBand="0" w:firstRowFirstColumn="0" w:firstRowLastColumn="0" w:lastRowFirstColumn="0" w:lastRowLastColumn="0"/>
            </w:pPr>
            <w:r w:rsidRPr="00197958">
              <w:t>Cas</w:t>
            </w:r>
          </w:p>
        </w:tc>
        <w:tc>
          <w:tcPr>
            <w:tcW w:w="2757" w:type="dxa"/>
          </w:tcPr>
          <w:p w14:paraId="56E5925B" w14:textId="77777777" w:rsidR="00197958" w:rsidRPr="00197958" w:rsidRDefault="00197958" w:rsidP="00E56733">
            <w:pPr>
              <w:pStyle w:val="txt-justifi"/>
              <w:cnfStyle w:val="100000000000" w:firstRow="1" w:lastRow="0" w:firstColumn="0" w:lastColumn="0" w:oddVBand="0" w:evenVBand="0" w:oddHBand="0" w:evenHBand="0" w:firstRowFirstColumn="0" w:firstRowLastColumn="0" w:lastRowFirstColumn="0" w:lastRowLastColumn="0"/>
            </w:pPr>
            <w:r w:rsidRPr="00197958">
              <w:t>Tests</w:t>
            </w:r>
          </w:p>
        </w:tc>
        <w:tc>
          <w:tcPr>
            <w:tcW w:w="4141" w:type="dxa"/>
          </w:tcPr>
          <w:p w14:paraId="402C900A" w14:textId="77777777" w:rsidR="00197958" w:rsidRPr="00197958" w:rsidRDefault="00197958" w:rsidP="00E56733">
            <w:pPr>
              <w:pStyle w:val="txt-justifi"/>
              <w:cnfStyle w:val="100000000000" w:firstRow="1" w:lastRow="0" w:firstColumn="0" w:lastColumn="0" w:oddVBand="0" w:evenVBand="0" w:oddHBand="0" w:evenHBand="0" w:firstRowFirstColumn="0" w:firstRowLastColumn="0" w:lastRowFirstColumn="0" w:lastRowLastColumn="0"/>
            </w:pPr>
            <w:r w:rsidRPr="00197958">
              <w:t>Attendu</w:t>
            </w:r>
          </w:p>
        </w:tc>
        <w:tc>
          <w:tcPr>
            <w:tcW w:w="3111" w:type="dxa"/>
          </w:tcPr>
          <w:p w14:paraId="27486B2A" w14:textId="230DCFDA" w:rsidR="00197958" w:rsidRPr="00197958" w:rsidRDefault="00197958" w:rsidP="00197958">
            <w:pPr>
              <w:pStyle w:val="txt-justifi"/>
              <w:jc w:val="center"/>
              <w:cnfStyle w:val="100000000000" w:firstRow="1" w:lastRow="0" w:firstColumn="0" w:lastColumn="0" w:oddVBand="0" w:evenVBand="0" w:oddHBand="0" w:evenHBand="0" w:firstRowFirstColumn="0" w:firstRowLastColumn="0" w:lastRowFirstColumn="0" w:lastRowLastColumn="0"/>
            </w:pPr>
            <w:r>
              <w:t>Obtenu</w:t>
            </w:r>
          </w:p>
        </w:tc>
        <w:tc>
          <w:tcPr>
            <w:tcW w:w="1107" w:type="dxa"/>
          </w:tcPr>
          <w:p w14:paraId="5BBD2C3B" w14:textId="260FC233" w:rsidR="00197958" w:rsidRPr="00197958" w:rsidRDefault="00197958" w:rsidP="00E56733">
            <w:pPr>
              <w:pStyle w:val="txt-justifi"/>
              <w:cnfStyle w:val="100000000000" w:firstRow="1" w:lastRow="0" w:firstColumn="0" w:lastColumn="0" w:oddVBand="0" w:evenVBand="0" w:oddHBand="0" w:evenHBand="0" w:firstRowFirstColumn="0" w:firstRowLastColumn="0" w:lastRowFirstColumn="0" w:lastRowLastColumn="0"/>
            </w:pPr>
            <w:r>
              <w:t>OK/NOK</w:t>
            </w:r>
          </w:p>
        </w:tc>
      </w:tr>
      <w:tr w:rsidR="00197958" w:rsidRPr="00197958" w14:paraId="2328A78D" w14:textId="0356C926" w:rsidTr="00197958">
        <w:trPr>
          <w:cantSplit/>
          <w:trHeight w:val="1134"/>
        </w:trPr>
        <w:tc>
          <w:tcPr>
            <w:cnfStyle w:val="001000000000" w:firstRow="0" w:lastRow="0" w:firstColumn="1" w:lastColumn="0" w:oddVBand="0" w:evenVBand="0" w:oddHBand="0" w:evenHBand="0" w:firstRowFirstColumn="0" w:firstRowLastColumn="0" w:lastRowFirstColumn="0" w:lastRowLastColumn="0"/>
            <w:tcW w:w="1292" w:type="dxa"/>
            <w:textDirection w:val="tbRl"/>
          </w:tcPr>
          <w:p w14:paraId="498ABC1F" w14:textId="77777777" w:rsidR="00197958" w:rsidRPr="00197958" w:rsidRDefault="00197958" w:rsidP="00E56733">
            <w:pPr>
              <w:pStyle w:val="txt-justifi"/>
              <w:ind w:left="113" w:right="113"/>
            </w:pPr>
            <w:r w:rsidRPr="00197958">
              <w:t>Visiteur</w:t>
            </w:r>
          </w:p>
        </w:tc>
        <w:tc>
          <w:tcPr>
            <w:tcW w:w="1586" w:type="dxa"/>
          </w:tcPr>
          <w:p w14:paraId="6A5FC6D4" w14:textId="77777777" w:rsidR="00197958" w:rsidRPr="00197958" w:rsidRDefault="00197958" w:rsidP="00E56733">
            <w:pPr>
              <w:pStyle w:val="txt-justifi"/>
              <w:cnfStyle w:val="000000000000" w:firstRow="0" w:lastRow="0" w:firstColumn="0" w:lastColumn="0" w:oddVBand="0" w:evenVBand="0" w:oddHBand="0" w:evenHBand="0" w:firstRowFirstColumn="0" w:firstRowLastColumn="0" w:lastRowFirstColumn="0" w:lastRowLastColumn="0"/>
            </w:pPr>
            <w:r w:rsidRPr="00197958">
              <w:t>Envoyer un message</w:t>
            </w:r>
          </w:p>
        </w:tc>
        <w:tc>
          <w:tcPr>
            <w:tcW w:w="2757" w:type="dxa"/>
          </w:tcPr>
          <w:p w14:paraId="775B9D7C" w14:textId="77777777" w:rsidR="00197958" w:rsidRPr="00197958" w:rsidRDefault="00197958" w:rsidP="00E56733">
            <w:pPr>
              <w:pStyle w:val="TxtGauche"/>
              <w:cnfStyle w:val="000000000000" w:firstRow="0" w:lastRow="0" w:firstColumn="0" w:lastColumn="0" w:oddVBand="0" w:evenVBand="0" w:oddHBand="0" w:evenHBand="0" w:firstRowFirstColumn="0" w:firstRowLastColumn="0" w:lastRowFirstColumn="0" w:lastRowLastColumn="0"/>
            </w:pPr>
            <w:r w:rsidRPr="00197958">
              <w:t>Un visiteur non connecté essaye d'envoyer un message</w:t>
            </w:r>
          </w:p>
        </w:tc>
        <w:tc>
          <w:tcPr>
            <w:tcW w:w="4141" w:type="dxa"/>
          </w:tcPr>
          <w:p w14:paraId="10B5A286" w14:textId="77777777" w:rsidR="00197958" w:rsidRPr="00197958" w:rsidRDefault="00197958" w:rsidP="00E56733">
            <w:pPr>
              <w:pStyle w:val="TxtGauche"/>
              <w:cnfStyle w:val="000000000000" w:firstRow="0" w:lastRow="0" w:firstColumn="0" w:lastColumn="0" w:oddVBand="0" w:evenVBand="0" w:oddHBand="0" w:evenHBand="0" w:firstRowFirstColumn="0" w:firstRowLastColumn="0" w:lastRowFirstColumn="0" w:lastRowLastColumn="0"/>
            </w:pPr>
            <w:r w:rsidRPr="00197958">
              <w:t>Un message s'affiche lui disant qu'il doit se connecter pour envoyer un message.</w:t>
            </w:r>
          </w:p>
        </w:tc>
        <w:tc>
          <w:tcPr>
            <w:tcW w:w="3111" w:type="dxa"/>
          </w:tcPr>
          <w:p w14:paraId="67000292" w14:textId="2B8378F3" w:rsidR="00197958" w:rsidRPr="00197958" w:rsidRDefault="00901BF8" w:rsidP="00E56733">
            <w:pPr>
              <w:pStyle w:val="TxtGauche"/>
              <w:cnfStyle w:val="000000000000" w:firstRow="0" w:lastRow="0" w:firstColumn="0" w:lastColumn="0" w:oddVBand="0" w:evenVBand="0" w:oddHBand="0" w:evenHBand="0" w:firstRowFirstColumn="0" w:firstRowLastColumn="0" w:lastRowFirstColumn="0" w:lastRowLastColumn="0"/>
            </w:pPr>
            <w:r>
              <w:t>Un message apparait disant qu’il faut aller se loguer.</w:t>
            </w:r>
          </w:p>
        </w:tc>
        <w:tc>
          <w:tcPr>
            <w:tcW w:w="1107" w:type="dxa"/>
          </w:tcPr>
          <w:p w14:paraId="336F77FE" w14:textId="1B2D3CC9" w:rsidR="00197958" w:rsidRPr="00197958" w:rsidRDefault="00901BF8" w:rsidP="00E56733">
            <w:pPr>
              <w:pStyle w:val="TxtGauche"/>
              <w:cnfStyle w:val="000000000000" w:firstRow="0" w:lastRow="0" w:firstColumn="0" w:lastColumn="0" w:oddVBand="0" w:evenVBand="0" w:oddHBand="0" w:evenHBand="0" w:firstRowFirstColumn="0" w:firstRowLastColumn="0" w:lastRowFirstColumn="0" w:lastRowLastColumn="0"/>
            </w:pPr>
            <w:r>
              <w:t>OK</w:t>
            </w:r>
          </w:p>
        </w:tc>
      </w:tr>
      <w:tr w:rsidR="00197958" w:rsidRPr="00197958" w14:paraId="7D02454C" w14:textId="565B2629" w:rsidTr="00197958">
        <w:tc>
          <w:tcPr>
            <w:cnfStyle w:val="001000000000" w:firstRow="0" w:lastRow="0" w:firstColumn="1" w:lastColumn="0" w:oddVBand="0" w:evenVBand="0" w:oddHBand="0" w:evenHBand="0" w:firstRowFirstColumn="0" w:firstRowLastColumn="0" w:lastRowFirstColumn="0" w:lastRowLastColumn="0"/>
            <w:tcW w:w="1292" w:type="dxa"/>
            <w:vMerge w:val="restart"/>
            <w:textDirection w:val="tbRl"/>
          </w:tcPr>
          <w:p w14:paraId="69B0A0E4" w14:textId="77777777" w:rsidR="00197958" w:rsidRPr="00197958" w:rsidRDefault="00197958" w:rsidP="00E56733">
            <w:pPr>
              <w:pStyle w:val="txt-justifi"/>
              <w:ind w:left="113" w:right="113"/>
            </w:pPr>
            <w:r w:rsidRPr="00197958">
              <w:t>Client</w:t>
            </w:r>
          </w:p>
        </w:tc>
        <w:tc>
          <w:tcPr>
            <w:tcW w:w="1586" w:type="dxa"/>
          </w:tcPr>
          <w:p w14:paraId="38192E69" w14:textId="77777777" w:rsidR="00197958" w:rsidRPr="00197958" w:rsidRDefault="00197958" w:rsidP="00E56733">
            <w:pPr>
              <w:pStyle w:val="txt-justifi"/>
              <w:cnfStyle w:val="000000000000" w:firstRow="0" w:lastRow="0" w:firstColumn="0" w:lastColumn="0" w:oddVBand="0" w:evenVBand="0" w:oddHBand="0" w:evenHBand="0" w:firstRowFirstColumn="0" w:firstRowLastColumn="0" w:lastRowFirstColumn="0" w:lastRowLastColumn="0"/>
            </w:pPr>
            <w:r w:rsidRPr="00197958">
              <w:t>Envoyer un message</w:t>
            </w:r>
          </w:p>
        </w:tc>
        <w:tc>
          <w:tcPr>
            <w:tcW w:w="2757" w:type="dxa"/>
          </w:tcPr>
          <w:p w14:paraId="391634FB" w14:textId="77777777" w:rsidR="00197958" w:rsidRPr="00197958" w:rsidRDefault="00197958" w:rsidP="00E56733">
            <w:pPr>
              <w:pStyle w:val="TxtGauche"/>
              <w:cnfStyle w:val="000000000000" w:firstRow="0" w:lastRow="0" w:firstColumn="0" w:lastColumn="0" w:oddVBand="0" w:evenVBand="0" w:oddHBand="0" w:evenHBand="0" w:firstRowFirstColumn="0" w:firstRowLastColumn="0" w:lastRowFirstColumn="0" w:lastRowLastColumn="0"/>
            </w:pPr>
            <w:r w:rsidRPr="00197958">
              <w:t>Un visiteur envo</w:t>
            </w:r>
            <w:r>
              <w:t>i</w:t>
            </w:r>
            <w:r w:rsidRPr="00197958">
              <w:t>e un message en étant connecté</w:t>
            </w:r>
          </w:p>
        </w:tc>
        <w:tc>
          <w:tcPr>
            <w:tcW w:w="4141" w:type="dxa"/>
          </w:tcPr>
          <w:p w14:paraId="23FB5BEC" w14:textId="77777777" w:rsidR="00197958" w:rsidRPr="00197958" w:rsidRDefault="00197958" w:rsidP="00E56733">
            <w:pPr>
              <w:pStyle w:val="TxtGauche"/>
              <w:cnfStyle w:val="000000000000" w:firstRow="0" w:lastRow="0" w:firstColumn="0" w:lastColumn="0" w:oddVBand="0" w:evenVBand="0" w:oddHBand="0" w:evenHBand="0" w:firstRowFirstColumn="0" w:firstRowLastColumn="0" w:lastRowFirstColumn="0" w:lastRowLastColumn="0"/>
            </w:pPr>
            <w:r w:rsidRPr="00197958">
              <w:t>L'envoi du message est possible et il s’affiche à la suite des autres messages</w:t>
            </w:r>
          </w:p>
        </w:tc>
        <w:tc>
          <w:tcPr>
            <w:tcW w:w="3111" w:type="dxa"/>
          </w:tcPr>
          <w:p w14:paraId="7ED2172A" w14:textId="304B2D69" w:rsidR="00197958" w:rsidRPr="00197958" w:rsidRDefault="00901BF8" w:rsidP="00E56733">
            <w:pPr>
              <w:pStyle w:val="TxtGauche"/>
              <w:cnfStyle w:val="000000000000" w:firstRow="0" w:lastRow="0" w:firstColumn="0" w:lastColumn="0" w:oddVBand="0" w:evenVBand="0" w:oddHBand="0" w:evenHBand="0" w:firstRowFirstColumn="0" w:firstRowLastColumn="0" w:lastRowFirstColumn="0" w:lastRowLastColumn="0"/>
            </w:pPr>
            <w:r>
              <w:t>Les Messages sont rafraichis et le nouveau est affiché dans la liste</w:t>
            </w:r>
          </w:p>
        </w:tc>
        <w:tc>
          <w:tcPr>
            <w:tcW w:w="1107" w:type="dxa"/>
          </w:tcPr>
          <w:p w14:paraId="01D3D967" w14:textId="2F6BA6B5" w:rsidR="00197958" w:rsidRPr="00197958" w:rsidRDefault="00901BF8" w:rsidP="00E56733">
            <w:pPr>
              <w:pStyle w:val="TxtGauche"/>
              <w:cnfStyle w:val="000000000000" w:firstRow="0" w:lastRow="0" w:firstColumn="0" w:lastColumn="0" w:oddVBand="0" w:evenVBand="0" w:oddHBand="0" w:evenHBand="0" w:firstRowFirstColumn="0" w:firstRowLastColumn="0" w:lastRowFirstColumn="0" w:lastRowLastColumn="0"/>
            </w:pPr>
            <w:r>
              <w:t>OK</w:t>
            </w:r>
          </w:p>
        </w:tc>
      </w:tr>
      <w:tr w:rsidR="00197958" w:rsidRPr="00197958" w14:paraId="43B71DE3" w14:textId="3747E41D" w:rsidTr="00197958">
        <w:tc>
          <w:tcPr>
            <w:cnfStyle w:val="001000000000" w:firstRow="0" w:lastRow="0" w:firstColumn="1" w:lastColumn="0" w:oddVBand="0" w:evenVBand="0" w:oddHBand="0" w:evenHBand="0" w:firstRowFirstColumn="0" w:firstRowLastColumn="0" w:lastRowFirstColumn="0" w:lastRowLastColumn="0"/>
            <w:tcW w:w="1292" w:type="dxa"/>
            <w:vMerge/>
            <w:textDirection w:val="tbRl"/>
          </w:tcPr>
          <w:p w14:paraId="5B296945" w14:textId="77777777" w:rsidR="00197958" w:rsidRPr="00197958" w:rsidRDefault="00197958" w:rsidP="00E56733">
            <w:pPr>
              <w:pStyle w:val="txt-justifi"/>
              <w:ind w:left="113" w:right="113"/>
            </w:pPr>
          </w:p>
        </w:tc>
        <w:tc>
          <w:tcPr>
            <w:tcW w:w="1586" w:type="dxa"/>
          </w:tcPr>
          <w:p w14:paraId="5EB87539" w14:textId="77777777" w:rsidR="00197958" w:rsidRPr="00197958" w:rsidRDefault="00197958" w:rsidP="00E56733">
            <w:pPr>
              <w:pStyle w:val="txt-justifi"/>
              <w:cnfStyle w:val="000000000000" w:firstRow="0" w:lastRow="0" w:firstColumn="0" w:lastColumn="0" w:oddVBand="0" w:evenVBand="0" w:oddHBand="0" w:evenHBand="0" w:firstRowFirstColumn="0" w:firstRowLastColumn="0" w:lastRowFirstColumn="0" w:lastRowLastColumn="0"/>
            </w:pPr>
            <w:r w:rsidRPr="00197958">
              <w:t>Envoyer un message</w:t>
            </w:r>
          </w:p>
        </w:tc>
        <w:tc>
          <w:tcPr>
            <w:tcW w:w="2757" w:type="dxa"/>
          </w:tcPr>
          <w:p w14:paraId="657600E5" w14:textId="77777777" w:rsidR="00197958" w:rsidRPr="00197958" w:rsidRDefault="00197958" w:rsidP="00E56733">
            <w:pPr>
              <w:pStyle w:val="TxtGauche"/>
              <w:cnfStyle w:val="000000000000" w:firstRow="0" w:lastRow="0" w:firstColumn="0" w:lastColumn="0" w:oddVBand="0" w:evenVBand="0" w:oddHBand="0" w:evenHBand="0" w:firstRowFirstColumn="0" w:firstRowLastColumn="0" w:lastRowFirstColumn="0" w:lastRowLastColumn="0"/>
            </w:pPr>
            <w:r w:rsidRPr="00197958">
              <w:t>Un visiteur envoie un message contenant une injection SQL</w:t>
            </w:r>
          </w:p>
        </w:tc>
        <w:tc>
          <w:tcPr>
            <w:tcW w:w="4141" w:type="dxa"/>
          </w:tcPr>
          <w:p w14:paraId="7B0D2E53" w14:textId="77777777" w:rsidR="00197958" w:rsidRPr="00197958" w:rsidRDefault="00197958" w:rsidP="00E56733">
            <w:pPr>
              <w:pStyle w:val="TxtGauche"/>
              <w:cnfStyle w:val="000000000000" w:firstRow="0" w:lastRow="0" w:firstColumn="0" w:lastColumn="0" w:oddVBand="0" w:evenVBand="0" w:oddHBand="0" w:evenHBand="0" w:firstRowFirstColumn="0" w:firstRowLastColumn="0" w:lastRowFirstColumn="0" w:lastRowLastColumn="0"/>
            </w:pPr>
            <w:r w:rsidRPr="00197958">
              <w:t>L'injection SQL n'est pas interprétée / un message d'erreur s'affiche</w:t>
            </w:r>
          </w:p>
        </w:tc>
        <w:tc>
          <w:tcPr>
            <w:tcW w:w="3111" w:type="dxa"/>
          </w:tcPr>
          <w:p w14:paraId="22632EF3" w14:textId="006DF2B7" w:rsidR="00197958" w:rsidRPr="00197958" w:rsidRDefault="00901BF8" w:rsidP="00E56733">
            <w:pPr>
              <w:pStyle w:val="TxtGauche"/>
              <w:cnfStyle w:val="000000000000" w:firstRow="0" w:lastRow="0" w:firstColumn="0" w:lastColumn="0" w:oddVBand="0" w:evenVBand="0" w:oddHBand="0" w:evenHBand="0" w:firstRowFirstColumn="0" w:firstRowLastColumn="0" w:lastRowFirstColumn="0" w:lastRowLastColumn="0"/>
            </w:pPr>
            <w:r>
              <w:t>L’injection n’est pas exécutée mais est affiché comme n’importe quel autre message</w:t>
            </w:r>
          </w:p>
        </w:tc>
        <w:tc>
          <w:tcPr>
            <w:tcW w:w="1107" w:type="dxa"/>
          </w:tcPr>
          <w:p w14:paraId="5C070002" w14:textId="78E525E5" w:rsidR="00197958" w:rsidRPr="00197958" w:rsidRDefault="00901BF8" w:rsidP="00E56733">
            <w:pPr>
              <w:pStyle w:val="TxtGauche"/>
              <w:cnfStyle w:val="000000000000" w:firstRow="0" w:lastRow="0" w:firstColumn="0" w:lastColumn="0" w:oddVBand="0" w:evenVBand="0" w:oddHBand="0" w:evenHBand="0" w:firstRowFirstColumn="0" w:firstRowLastColumn="0" w:lastRowFirstColumn="0" w:lastRowLastColumn="0"/>
            </w:pPr>
            <w:r>
              <w:t>OK</w:t>
            </w:r>
          </w:p>
        </w:tc>
      </w:tr>
      <w:tr w:rsidR="009B345A" w:rsidRPr="00197958" w14:paraId="3832B467" w14:textId="77777777" w:rsidTr="00197958">
        <w:tc>
          <w:tcPr>
            <w:cnfStyle w:val="001000000000" w:firstRow="0" w:lastRow="0" w:firstColumn="1" w:lastColumn="0" w:oddVBand="0" w:evenVBand="0" w:oddHBand="0" w:evenHBand="0" w:firstRowFirstColumn="0" w:firstRowLastColumn="0" w:lastRowFirstColumn="0" w:lastRowLastColumn="0"/>
            <w:tcW w:w="1292" w:type="dxa"/>
            <w:vMerge/>
            <w:textDirection w:val="tbRl"/>
          </w:tcPr>
          <w:p w14:paraId="1EFAA2BB" w14:textId="77777777" w:rsidR="009B345A" w:rsidRPr="00197958" w:rsidRDefault="009B345A" w:rsidP="009B345A">
            <w:pPr>
              <w:pStyle w:val="txt-justifi"/>
              <w:ind w:left="113" w:right="113"/>
            </w:pPr>
          </w:p>
        </w:tc>
        <w:tc>
          <w:tcPr>
            <w:tcW w:w="1586" w:type="dxa"/>
          </w:tcPr>
          <w:p w14:paraId="1041A013" w14:textId="117F40F0" w:rsidR="009B345A" w:rsidRPr="00197958" w:rsidRDefault="009B345A" w:rsidP="009B345A">
            <w:pPr>
              <w:pStyle w:val="txt-justifi"/>
              <w:cnfStyle w:val="000000000000" w:firstRow="0" w:lastRow="0" w:firstColumn="0" w:lastColumn="0" w:oddVBand="0" w:evenVBand="0" w:oddHBand="0" w:evenHBand="0" w:firstRowFirstColumn="0" w:firstRowLastColumn="0" w:lastRowFirstColumn="0" w:lastRowLastColumn="0"/>
            </w:pPr>
            <w:r w:rsidRPr="00197958">
              <w:t>Envoyer un message</w:t>
            </w:r>
          </w:p>
        </w:tc>
        <w:tc>
          <w:tcPr>
            <w:tcW w:w="2757" w:type="dxa"/>
          </w:tcPr>
          <w:p w14:paraId="40A6BEF6" w14:textId="50F23029" w:rsidR="009B345A" w:rsidRPr="00197958" w:rsidRDefault="009B345A" w:rsidP="009B345A">
            <w:pPr>
              <w:pStyle w:val="TxtGauche"/>
              <w:cnfStyle w:val="000000000000" w:firstRow="0" w:lastRow="0" w:firstColumn="0" w:lastColumn="0" w:oddVBand="0" w:evenVBand="0" w:oddHBand="0" w:evenHBand="0" w:firstRowFirstColumn="0" w:firstRowLastColumn="0" w:lastRowFirstColumn="0" w:lastRowLastColumn="0"/>
            </w:pPr>
            <w:r>
              <w:t>Un visiteur envoie un message avec une injection HTML</w:t>
            </w:r>
          </w:p>
        </w:tc>
        <w:tc>
          <w:tcPr>
            <w:tcW w:w="4141" w:type="dxa"/>
          </w:tcPr>
          <w:p w14:paraId="57F8B6D6" w14:textId="0E5681EA" w:rsidR="009B345A" w:rsidRPr="00197958" w:rsidRDefault="009B345A" w:rsidP="009B345A">
            <w:pPr>
              <w:pStyle w:val="TxtGauche"/>
              <w:cnfStyle w:val="000000000000" w:firstRow="0" w:lastRow="0" w:firstColumn="0" w:lastColumn="0" w:oddVBand="0" w:evenVBand="0" w:oddHBand="0" w:evenHBand="0" w:firstRowFirstColumn="0" w:firstRowLastColumn="0" w:lastRowFirstColumn="0" w:lastRowLastColumn="0"/>
            </w:pPr>
            <w:r w:rsidRPr="00197958">
              <w:t xml:space="preserve">L'injection </w:t>
            </w:r>
            <w:r>
              <w:t>HTML</w:t>
            </w:r>
            <w:r w:rsidRPr="00197958">
              <w:t xml:space="preserve"> n'est pas interprétée / un message d'erreur s'affiche</w:t>
            </w:r>
          </w:p>
        </w:tc>
        <w:tc>
          <w:tcPr>
            <w:tcW w:w="3111" w:type="dxa"/>
          </w:tcPr>
          <w:p w14:paraId="7B8B16EA" w14:textId="70F54C23" w:rsidR="009B345A" w:rsidRDefault="009B345A" w:rsidP="009B345A">
            <w:pPr>
              <w:pStyle w:val="TxtGauche"/>
              <w:cnfStyle w:val="000000000000" w:firstRow="0" w:lastRow="0" w:firstColumn="0" w:lastColumn="0" w:oddVBand="0" w:evenVBand="0" w:oddHBand="0" w:evenHBand="0" w:firstRowFirstColumn="0" w:firstRowLastColumn="0" w:lastRowFirstColumn="0" w:lastRowLastColumn="0"/>
            </w:pPr>
            <w:r>
              <w:t>L’injection n’est pas exécutée mais est affiché comme n’importe quel autre message</w:t>
            </w:r>
          </w:p>
        </w:tc>
        <w:tc>
          <w:tcPr>
            <w:tcW w:w="1107" w:type="dxa"/>
          </w:tcPr>
          <w:p w14:paraId="21FB13C8" w14:textId="73208A70" w:rsidR="009B345A" w:rsidRDefault="009B345A" w:rsidP="009B345A">
            <w:pPr>
              <w:pStyle w:val="TxtGauche"/>
              <w:cnfStyle w:val="000000000000" w:firstRow="0" w:lastRow="0" w:firstColumn="0" w:lastColumn="0" w:oddVBand="0" w:evenVBand="0" w:oddHBand="0" w:evenHBand="0" w:firstRowFirstColumn="0" w:firstRowLastColumn="0" w:lastRowFirstColumn="0" w:lastRowLastColumn="0"/>
            </w:pPr>
            <w:r>
              <w:t>OK</w:t>
            </w:r>
          </w:p>
        </w:tc>
      </w:tr>
      <w:tr w:rsidR="009B345A" w:rsidRPr="00197958" w14:paraId="5310516E" w14:textId="1398248C" w:rsidTr="00197958">
        <w:tc>
          <w:tcPr>
            <w:cnfStyle w:val="001000000000" w:firstRow="0" w:lastRow="0" w:firstColumn="1" w:lastColumn="0" w:oddVBand="0" w:evenVBand="0" w:oddHBand="0" w:evenHBand="0" w:firstRowFirstColumn="0" w:firstRowLastColumn="0" w:lastRowFirstColumn="0" w:lastRowLastColumn="0"/>
            <w:tcW w:w="1292" w:type="dxa"/>
            <w:vMerge/>
            <w:textDirection w:val="tbRl"/>
          </w:tcPr>
          <w:p w14:paraId="6302717E" w14:textId="77777777" w:rsidR="009B345A" w:rsidRPr="00197958" w:rsidRDefault="009B345A" w:rsidP="009B345A">
            <w:pPr>
              <w:pStyle w:val="txt-justifi"/>
              <w:ind w:left="113" w:right="113"/>
            </w:pPr>
          </w:p>
        </w:tc>
        <w:tc>
          <w:tcPr>
            <w:tcW w:w="1586" w:type="dxa"/>
          </w:tcPr>
          <w:p w14:paraId="6FC8DB6B" w14:textId="77777777" w:rsidR="009B345A" w:rsidRPr="00197958" w:rsidRDefault="009B345A" w:rsidP="009B345A">
            <w:pPr>
              <w:pStyle w:val="txt-justifi"/>
              <w:cnfStyle w:val="000000000000" w:firstRow="0" w:lastRow="0" w:firstColumn="0" w:lastColumn="0" w:oddVBand="0" w:evenVBand="0" w:oddHBand="0" w:evenHBand="0" w:firstRowFirstColumn="0" w:firstRowLastColumn="0" w:lastRowFirstColumn="0" w:lastRowLastColumn="0"/>
            </w:pPr>
            <w:r w:rsidRPr="00197958">
              <w:t>Envoyer un message</w:t>
            </w:r>
          </w:p>
        </w:tc>
        <w:tc>
          <w:tcPr>
            <w:tcW w:w="2757" w:type="dxa"/>
          </w:tcPr>
          <w:p w14:paraId="07968040" w14:textId="77777777" w:rsidR="009B345A" w:rsidRPr="00197958" w:rsidRDefault="009B345A" w:rsidP="009B345A">
            <w:pPr>
              <w:pStyle w:val="TxtGauche"/>
              <w:cnfStyle w:val="000000000000" w:firstRow="0" w:lastRow="0" w:firstColumn="0" w:lastColumn="0" w:oddVBand="0" w:evenVBand="0" w:oddHBand="0" w:evenHBand="0" w:firstRowFirstColumn="0" w:firstRowLastColumn="0" w:lastRowFirstColumn="0" w:lastRowLastColumn="0"/>
            </w:pPr>
            <w:r w:rsidRPr="00197958">
              <w:t>Un visiteur envoie un message vide</w:t>
            </w:r>
          </w:p>
        </w:tc>
        <w:tc>
          <w:tcPr>
            <w:tcW w:w="4141" w:type="dxa"/>
          </w:tcPr>
          <w:p w14:paraId="33C2CBC7" w14:textId="77777777" w:rsidR="009B345A" w:rsidRPr="00197958" w:rsidRDefault="009B345A" w:rsidP="009B345A">
            <w:pPr>
              <w:pStyle w:val="TxtGauche"/>
              <w:cnfStyle w:val="000000000000" w:firstRow="0" w:lastRow="0" w:firstColumn="0" w:lastColumn="0" w:oddVBand="0" w:evenVBand="0" w:oddHBand="0" w:evenHBand="0" w:firstRowFirstColumn="0" w:firstRowLastColumn="0" w:lastRowFirstColumn="0" w:lastRowLastColumn="0"/>
            </w:pPr>
            <w:r w:rsidRPr="00197958">
              <w:t>Le message n'est pas envoyé, il ne se passe rien (un message d'erreur s’affiche ?)</w:t>
            </w:r>
          </w:p>
        </w:tc>
        <w:tc>
          <w:tcPr>
            <w:tcW w:w="3111" w:type="dxa"/>
          </w:tcPr>
          <w:p w14:paraId="5149C31A" w14:textId="58B68299" w:rsidR="009B345A" w:rsidRPr="00197958" w:rsidRDefault="009B345A" w:rsidP="009B345A">
            <w:pPr>
              <w:pStyle w:val="TxtGauche"/>
              <w:cnfStyle w:val="000000000000" w:firstRow="0" w:lastRow="0" w:firstColumn="0" w:lastColumn="0" w:oddVBand="0" w:evenVBand="0" w:oddHBand="0" w:evenHBand="0" w:firstRowFirstColumn="0" w:firstRowLastColumn="0" w:lastRowFirstColumn="0" w:lastRowLastColumn="0"/>
            </w:pPr>
            <w:r>
              <w:t xml:space="preserve">Une erreur (dans la console, rien n’est visible sur le site) nous dit que le texte est vide </w:t>
            </w:r>
          </w:p>
        </w:tc>
        <w:tc>
          <w:tcPr>
            <w:tcW w:w="1107" w:type="dxa"/>
          </w:tcPr>
          <w:p w14:paraId="4EBEBDD7" w14:textId="4DFD8893" w:rsidR="009B345A" w:rsidRPr="00197958" w:rsidRDefault="009B345A" w:rsidP="009B345A">
            <w:pPr>
              <w:pStyle w:val="TxtGauche"/>
              <w:cnfStyle w:val="000000000000" w:firstRow="0" w:lastRow="0" w:firstColumn="0" w:lastColumn="0" w:oddVBand="0" w:evenVBand="0" w:oddHBand="0" w:evenHBand="0" w:firstRowFirstColumn="0" w:firstRowLastColumn="0" w:lastRowFirstColumn="0" w:lastRowLastColumn="0"/>
            </w:pPr>
            <w:r>
              <w:t>OK</w:t>
            </w:r>
          </w:p>
        </w:tc>
      </w:tr>
      <w:tr w:rsidR="009B345A" w:rsidRPr="00197958" w14:paraId="44547692" w14:textId="0685B6AD" w:rsidTr="00197958">
        <w:tc>
          <w:tcPr>
            <w:cnfStyle w:val="001000000000" w:firstRow="0" w:lastRow="0" w:firstColumn="1" w:lastColumn="0" w:oddVBand="0" w:evenVBand="0" w:oddHBand="0" w:evenHBand="0" w:firstRowFirstColumn="0" w:firstRowLastColumn="0" w:lastRowFirstColumn="0" w:lastRowLastColumn="0"/>
            <w:tcW w:w="1292" w:type="dxa"/>
            <w:vMerge w:val="restart"/>
            <w:textDirection w:val="tbRl"/>
          </w:tcPr>
          <w:p w14:paraId="3410D562" w14:textId="77777777" w:rsidR="009B345A" w:rsidRPr="00197958" w:rsidRDefault="009B345A" w:rsidP="009B345A">
            <w:pPr>
              <w:pStyle w:val="txt-justifi"/>
              <w:ind w:left="113" w:right="113"/>
            </w:pPr>
            <w:r w:rsidRPr="00197958">
              <w:t>Administrateur</w:t>
            </w:r>
          </w:p>
        </w:tc>
        <w:tc>
          <w:tcPr>
            <w:tcW w:w="1586" w:type="dxa"/>
          </w:tcPr>
          <w:p w14:paraId="04D6E413" w14:textId="77777777" w:rsidR="009B345A" w:rsidRPr="00197958" w:rsidRDefault="009B345A" w:rsidP="009B345A">
            <w:pPr>
              <w:pStyle w:val="txt-justifi"/>
              <w:cnfStyle w:val="000000000000" w:firstRow="0" w:lastRow="0" w:firstColumn="0" w:lastColumn="0" w:oddVBand="0" w:evenVBand="0" w:oddHBand="0" w:evenHBand="0" w:firstRowFirstColumn="0" w:firstRowLastColumn="0" w:lastRowFirstColumn="0" w:lastRowLastColumn="0"/>
            </w:pPr>
            <w:r w:rsidRPr="00197958">
              <w:t>Envoi/Gestion d'un message</w:t>
            </w:r>
          </w:p>
        </w:tc>
        <w:tc>
          <w:tcPr>
            <w:tcW w:w="2757" w:type="dxa"/>
          </w:tcPr>
          <w:p w14:paraId="42F86DB7" w14:textId="77777777" w:rsidR="009B345A" w:rsidRPr="00197958" w:rsidRDefault="009B345A" w:rsidP="009B345A">
            <w:pPr>
              <w:pStyle w:val="TxtGauche"/>
              <w:cnfStyle w:val="000000000000" w:firstRow="0" w:lastRow="0" w:firstColumn="0" w:lastColumn="0" w:oddVBand="0" w:evenVBand="0" w:oddHBand="0" w:evenHBand="0" w:firstRowFirstColumn="0" w:firstRowLastColumn="0" w:lastRowFirstColumn="0" w:lastRowLastColumn="0"/>
            </w:pPr>
            <w:r w:rsidRPr="00197958">
              <w:t>Un administrateur va sur la page de chat où figurent les messages</w:t>
            </w:r>
          </w:p>
        </w:tc>
        <w:tc>
          <w:tcPr>
            <w:tcW w:w="4141" w:type="dxa"/>
          </w:tcPr>
          <w:p w14:paraId="4F95E3E4" w14:textId="77777777" w:rsidR="009B345A" w:rsidRPr="00197958" w:rsidRDefault="009B345A" w:rsidP="009B345A">
            <w:pPr>
              <w:pStyle w:val="TxtGauche"/>
              <w:cnfStyle w:val="000000000000" w:firstRow="0" w:lastRow="0" w:firstColumn="0" w:lastColumn="0" w:oddVBand="0" w:evenVBand="0" w:oddHBand="0" w:evenHBand="0" w:firstRowFirstColumn="0" w:firstRowLastColumn="0" w:lastRowFirstColumn="0" w:lastRowLastColumn="0"/>
            </w:pPr>
            <w:r w:rsidRPr="00197958">
              <w:t>Il a la possibilité en plus d'envoyer lui aussi des messages de supprimer les messages qui figurent déjà dans le chat</w:t>
            </w:r>
          </w:p>
        </w:tc>
        <w:tc>
          <w:tcPr>
            <w:tcW w:w="3111" w:type="dxa"/>
          </w:tcPr>
          <w:p w14:paraId="34CF3902" w14:textId="34006622" w:rsidR="009B345A" w:rsidRPr="00197958" w:rsidRDefault="009B345A" w:rsidP="009B345A">
            <w:pPr>
              <w:pStyle w:val="TxtGauche"/>
              <w:cnfStyle w:val="000000000000" w:firstRow="0" w:lastRow="0" w:firstColumn="0" w:lastColumn="0" w:oddVBand="0" w:evenVBand="0" w:oddHBand="0" w:evenHBand="0" w:firstRowFirstColumn="0" w:firstRowLastColumn="0" w:lastRowFirstColumn="0" w:lastRowLastColumn="0"/>
            </w:pPr>
            <w:r>
              <w:t>Le bouton « passer en mode admin est en plus par rapport à un utilisateur</w:t>
            </w:r>
          </w:p>
        </w:tc>
        <w:tc>
          <w:tcPr>
            <w:tcW w:w="1107" w:type="dxa"/>
          </w:tcPr>
          <w:p w14:paraId="52BDCEF5" w14:textId="3765D07E" w:rsidR="009B345A" w:rsidRPr="00197958" w:rsidRDefault="009B345A" w:rsidP="009B345A">
            <w:pPr>
              <w:pStyle w:val="TxtGauche"/>
              <w:cnfStyle w:val="000000000000" w:firstRow="0" w:lastRow="0" w:firstColumn="0" w:lastColumn="0" w:oddVBand="0" w:evenVBand="0" w:oddHBand="0" w:evenHBand="0" w:firstRowFirstColumn="0" w:firstRowLastColumn="0" w:lastRowFirstColumn="0" w:lastRowLastColumn="0"/>
            </w:pPr>
            <w:r>
              <w:t>OK</w:t>
            </w:r>
          </w:p>
        </w:tc>
      </w:tr>
      <w:tr w:rsidR="009B345A" w:rsidRPr="00197958" w14:paraId="56BAAA91" w14:textId="56B96B1D" w:rsidTr="00197958">
        <w:tc>
          <w:tcPr>
            <w:cnfStyle w:val="001000000000" w:firstRow="0" w:lastRow="0" w:firstColumn="1" w:lastColumn="0" w:oddVBand="0" w:evenVBand="0" w:oddHBand="0" w:evenHBand="0" w:firstRowFirstColumn="0" w:firstRowLastColumn="0" w:lastRowFirstColumn="0" w:lastRowLastColumn="0"/>
            <w:tcW w:w="1292" w:type="dxa"/>
            <w:vMerge/>
          </w:tcPr>
          <w:p w14:paraId="7755A996" w14:textId="77777777" w:rsidR="009B345A" w:rsidRPr="00197958" w:rsidRDefault="009B345A" w:rsidP="009B345A">
            <w:pPr>
              <w:pStyle w:val="txt-justifi"/>
            </w:pPr>
          </w:p>
        </w:tc>
        <w:tc>
          <w:tcPr>
            <w:tcW w:w="1586" w:type="dxa"/>
          </w:tcPr>
          <w:p w14:paraId="2C57C492" w14:textId="77777777" w:rsidR="009B345A" w:rsidRPr="00197958" w:rsidRDefault="009B345A" w:rsidP="009B345A">
            <w:pPr>
              <w:pStyle w:val="txt-justifi"/>
              <w:cnfStyle w:val="000000000000" w:firstRow="0" w:lastRow="0" w:firstColumn="0" w:lastColumn="0" w:oddVBand="0" w:evenVBand="0" w:oddHBand="0" w:evenHBand="0" w:firstRowFirstColumn="0" w:firstRowLastColumn="0" w:lastRowFirstColumn="0" w:lastRowLastColumn="0"/>
            </w:pPr>
            <w:r w:rsidRPr="00197958">
              <w:t>Envoyer un message</w:t>
            </w:r>
          </w:p>
        </w:tc>
        <w:tc>
          <w:tcPr>
            <w:tcW w:w="2757" w:type="dxa"/>
          </w:tcPr>
          <w:p w14:paraId="3E1CF03A" w14:textId="77777777" w:rsidR="009B345A" w:rsidRPr="00197958" w:rsidRDefault="009B345A" w:rsidP="009B345A">
            <w:pPr>
              <w:pStyle w:val="TxtGauche"/>
              <w:cnfStyle w:val="000000000000" w:firstRow="0" w:lastRow="0" w:firstColumn="0" w:lastColumn="0" w:oddVBand="0" w:evenVBand="0" w:oddHBand="0" w:evenHBand="0" w:firstRowFirstColumn="0" w:firstRowLastColumn="0" w:lastRowFirstColumn="0" w:lastRowLastColumn="0"/>
            </w:pPr>
            <w:r w:rsidRPr="00197958">
              <w:t>Un administrateur envoie un message contenant une injection SQL</w:t>
            </w:r>
          </w:p>
        </w:tc>
        <w:tc>
          <w:tcPr>
            <w:tcW w:w="4141" w:type="dxa"/>
          </w:tcPr>
          <w:p w14:paraId="7738BD14" w14:textId="77777777" w:rsidR="009B345A" w:rsidRPr="00197958" w:rsidRDefault="009B345A" w:rsidP="009B345A">
            <w:pPr>
              <w:pStyle w:val="TxtGauche"/>
              <w:cnfStyle w:val="000000000000" w:firstRow="0" w:lastRow="0" w:firstColumn="0" w:lastColumn="0" w:oddVBand="0" w:evenVBand="0" w:oddHBand="0" w:evenHBand="0" w:firstRowFirstColumn="0" w:firstRowLastColumn="0" w:lastRowFirstColumn="0" w:lastRowLastColumn="0"/>
            </w:pPr>
            <w:r w:rsidRPr="00197958">
              <w:t>L'injection SQL n'est pas interprétée / un message d'erreur s'affiche</w:t>
            </w:r>
          </w:p>
        </w:tc>
        <w:tc>
          <w:tcPr>
            <w:tcW w:w="3111" w:type="dxa"/>
          </w:tcPr>
          <w:p w14:paraId="5A1D2076" w14:textId="1914B024" w:rsidR="009B345A" w:rsidRPr="00197958" w:rsidRDefault="009B345A" w:rsidP="009B345A">
            <w:pPr>
              <w:pStyle w:val="TxtGauche"/>
              <w:cnfStyle w:val="000000000000" w:firstRow="0" w:lastRow="0" w:firstColumn="0" w:lastColumn="0" w:oddVBand="0" w:evenVBand="0" w:oddHBand="0" w:evenHBand="0" w:firstRowFirstColumn="0" w:firstRowLastColumn="0" w:lastRowFirstColumn="0" w:lastRowLastColumn="0"/>
            </w:pPr>
            <w:r>
              <w:t>L’injection n’est pas exécutée mais est affiché comme n’importe quel autre message</w:t>
            </w:r>
          </w:p>
        </w:tc>
        <w:tc>
          <w:tcPr>
            <w:tcW w:w="1107" w:type="dxa"/>
          </w:tcPr>
          <w:p w14:paraId="224F16C5" w14:textId="072D8439" w:rsidR="009B345A" w:rsidRPr="00197958" w:rsidRDefault="009B345A" w:rsidP="009B345A">
            <w:pPr>
              <w:pStyle w:val="TxtGauche"/>
              <w:cnfStyle w:val="000000000000" w:firstRow="0" w:lastRow="0" w:firstColumn="0" w:lastColumn="0" w:oddVBand="0" w:evenVBand="0" w:oddHBand="0" w:evenHBand="0" w:firstRowFirstColumn="0" w:firstRowLastColumn="0" w:lastRowFirstColumn="0" w:lastRowLastColumn="0"/>
            </w:pPr>
            <w:r>
              <w:t>OK</w:t>
            </w:r>
          </w:p>
        </w:tc>
      </w:tr>
      <w:tr w:rsidR="009B345A" w:rsidRPr="00197958" w14:paraId="274234D9" w14:textId="4F29583C" w:rsidTr="00197958">
        <w:tc>
          <w:tcPr>
            <w:cnfStyle w:val="001000000000" w:firstRow="0" w:lastRow="0" w:firstColumn="1" w:lastColumn="0" w:oddVBand="0" w:evenVBand="0" w:oddHBand="0" w:evenHBand="0" w:firstRowFirstColumn="0" w:firstRowLastColumn="0" w:lastRowFirstColumn="0" w:lastRowLastColumn="0"/>
            <w:tcW w:w="1292" w:type="dxa"/>
            <w:vMerge/>
          </w:tcPr>
          <w:p w14:paraId="522E51B8" w14:textId="77777777" w:rsidR="009B345A" w:rsidRPr="00197958" w:rsidRDefault="009B345A" w:rsidP="009B345A">
            <w:pPr>
              <w:pStyle w:val="txt-justifi"/>
            </w:pPr>
          </w:p>
        </w:tc>
        <w:tc>
          <w:tcPr>
            <w:tcW w:w="1586" w:type="dxa"/>
          </w:tcPr>
          <w:p w14:paraId="5601DFE7" w14:textId="77777777" w:rsidR="009B345A" w:rsidRPr="00197958" w:rsidRDefault="009B345A" w:rsidP="009B345A">
            <w:pPr>
              <w:pStyle w:val="txt-justifi"/>
              <w:cnfStyle w:val="000000000000" w:firstRow="0" w:lastRow="0" w:firstColumn="0" w:lastColumn="0" w:oddVBand="0" w:evenVBand="0" w:oddHBand="0" w:evenHBand="0" w:firstRowFirstColumn="0" w:firstRowLastColumn="0" w:lastRowFirstColumn="0" w:lastRowLastColumn="0"/>
            </w:pPr>
            <w:r w:rsidRPr="00197958">
              <w:t>Envoyer un message</w:t>
            </w:r>
          </w:p>
        </w:tc>
        <w:tc>
          <w:tcPr>
            <w:tcW w:w="2757" w:type="dxa"/>
          </w:tcPr>
          <w:p w14:paraId="20F77584" w14:textId="77777777" w:rsidR="009B345A" w:rsidRPr="00197958" w:rsidRDefault="009B345A" w:rsidP="009B345A">
            <w:pPr>
              <w:pStyle w:val="TxtGauche"/>
              <w:cnfStyle w:val="000000000000" w:firstRow="0" w:lastRow="0" w:firstColumn="0" w:lastColumn="0" w:oddVBand="0" w:evenVBand="0" w:oddHBand="0" w:evenHBand="0" w:firstRowFirstColumn="0" w:firstRowLastColumn="0" w:lastRowFirstColumn="0" w:lastRowLastColumn="0"/>
            </w:pPr>
            <w:r w:rsidRPr="00197958">
              <w:t>Un administrateur envoie un message vide</w:t>
            </w:r>
          </w:p>
        </w:tc>
        <w:tc>
          <w:tcPr>
            <w:tcW w:w="4141" w:type="dxa"/>
          </w:tcPr>
          <w:p w14:paraId="5063FF33" w14:textId="77777777" w:rsidR="009B345A" w:rsidRPr="00197958" w:rsidRDefault="009B345A" w:rsidP="009B345A">
            <w:pPr>
              <w:pStyle w:val="TxtGauche"/>
              <w:cnfStyle w:val="000000000000" w:firstRow="0" w:lastRow="0" w:firstColumn="0" w:lastColumn="0" w:oddVBand="0" w:evenVBand="0" w:oddHBand="0" w:evenHBand="0" w:firstRowFirstColumn="0" w:firstRowLastColumn="0" w:lastRowFirstColumn="0" w:lastRowLastColumn="0"/>
            </w:pPr>
            <w:r w:rsidRPr="00197958">
              <w:t>Le message n'est pas envoyé, il ne se passe rien (un message d'erreur s’affiche ?)</w:t>
            </w:r>
          </w:p>
        </w:tc>
        <w:tc>
          <w:tcPr>
            <w:tcW w:w="3111" w:type="dxa"/>
          </w:tcPr>
          <w:p w14:paraId="23A1E33E" w14:textId="1E717513" w:rsidR="009B345A" w:rsidRPr="00197958" w:rsidRDefault="009B345A" w:rsidP="009B345A">
            <w:pPr>
              <w:pStyle w:val="TxtGauche"/>
              <w:cnfStyle w:val="000000000000" w:firstRow="0" w:lastRow="0" w:firstColumn="0" w:lastColumn="0" w:oddVBand="0" w:evenVBand="0" w:oddHBand="0" w:evenHBand="0" w:firstRowFirstColumn="0" w:firstRowLastColumn="0" w:lastRowFirstColumn="0" w:lastRowLastColumn="0"/>
            </w:pPr>
            <w:r>
              <w:t xml:space="preserve">Les messages des admins sont traités de la même manière que les utilisateurs, </w:t>
            </w:r>
            <w:r>
              <w:lastRenderedPageBreak/>
              <w:t>les messages vides ne sont pas envoyés</w:t>
            </w:r>
          </w:p>
        </w:tc>
        <w:tc>
          <w:tcPr>
            <w:tcW w:w="1107" w:type="dxa"/>
          </w:tcPr>
          <w:p w14:paraId="002AD961" w14:textId="5A02E141" w:rsidR="009B345A" w:rsidRPr="00197958" w:rsidRDefault="009B345A" w:rsidP="009B345A">
            <w:pPr>
              <w:pStyle w:val="TxtGauche"/>
              <w:cnfStyle w:val="000000000000" w:firstRow="0" w:lastRow="0" w:firstColumn="0" w:lastColumn="0" w:oddVBand="0" w:evenVBand="0" w:oddHBand="0" w:evenHBand="0" w:firstRowFirstColumn="0" w:firstRowLastColumn="0" w:lastRowFirstColumn="0" w:lastRowLastColumn="0"/>
            </w:pPr>
            <w:r>
              <w:lastRenderedPageBreak/>
              <w:t>OK</w:t>
            </w:r>
          </w:p>
        </w:tc>
      </w:tr>
    </w:tbl>
    <w:p w14:paraId="2514896E" w14:textId="77777777" w:rsidR="00197958" w:rsidRDefault="00197958" w:rsidP="00197958">
      <w:pPr>
        <w:pStyle w:val="txt-justifi"/>
      </w:pPr>
    </w:p>
    <w:p w14:paraId="2CACAA20" w14:textId="77777777" w:rsidR="00197958" w:rsidRDefault="00197958" w:rsidP="00197958">
      <w:pPr>
        <w:pStyle w:val="txt-justifi"/>
      </w:pPr>
    </w:p>
    <w:p w14:paraId="163AE2B7" w14:textId="7278B92F" w:rsidR="00197958" w:rsidRDefault="00197958" w:rsidP="00197958">
      <w:pPr>
        <w:pStyle w:val="txt-justifi"/>
        <w:sectPr w:rsidR="00197958" w:rsidSect="00540599">
          <w:pgSz w:w="16838" w:h="11906" w:orient="landscape"/>
          <w:pgMar w:top="1417" w:right="1417" w:bottom="1417" w:left="1417" w:header="708" w:footer="708" w:gutter="0"/>
          <w:cols w:space="708"/>
          <w:docGrid w:linePitch="360"/>
        </w:sectPr>
      </w:pPr>
    </w:p>
    <w:p w14:paraId="2B856BA2" w14:textId="77777777" w:rsidR="00197958" w:rsidRDefault="00197958" w:rsidP="00197958">
      <w:pPr>
        <w:pStyle w:val="txt-justifi"/>
      </w:pPr>
    </w:p>
    <w:p w14:paraId="5610CBAA" w14:textId="42EB4EA7" w:rsidR="00412CEC" w:rsidRDefault="00412CEC" w:rsidP="008B35FD">
      <w:pPr>
        <w:pStyle w:val="Titre2"/>
      </w:pPr>
      <w:bookmarkStart w:id="28" w:name="_Toc160525211"/>
      <w:r>
        <w:t>Problèmes rencon</w:t>
      </w:r>
      <w:r w:rsidR="003E7429">
        <w:t>trés</w:t>
      </w:r>
      <w:bookmarkEnd w:id="28"/>
    </w:p>
    <w:p w14:paraId="688D61A4" w14:textId="77777777" w:rsidR="003A4840" w:rsidRPr="003A4840" w:rsidRDefault="003A4840" w:rsidP="003A4840">
      <w:pPr>
        <w:pStyle w:val="txt-justifi"/>
      </w:pPr>
    </w:p>
    <w:p w14:paraId="357B8DFB" w14:textId="24C3997C" w:rsidR="003E7429" w:rsidRDefault="008B35FD" w:rsidP="008B35FD">
      <w:pPr>
        <w:pStyle w:val="Titre2"/>
      </w:pPr>
      <w:bookmarkStart w:id="29" w:name="_Toc160525212"/>
      <w:r>
        <w:t>Hébergement</w:t>
      </w:r>
      <w:bookmarkEnd w:id="29"/>
    </w:p>
    <w:p w14:paraId="54B68A2C" w14:textId="420ABDF7" w:rsidR="009B345A" w:rsidRDefault="005E040C" w:rsidP="009B345A">
      <w:pPr>
        <w:pStyle w:val="txt-justifi"/>
      </w:pPr>
      <w:r>
        <w:t xml:space="preserve">Pour héberger le site WEB sur notre domaine de l’école, nous devons faire quelques ajustements au code, comme les adresses autorisées par CORS, l’Endpoint du client et les paramètre de connexion à la DB. </w:t>
      </w:r>
    </w:p>
    <w:p w14:paraId="210886D7" w14:textId="77777777" w:rsidR="005E040C" w:rsidRPr="005E040C" w:rsidRDefault="005E040C" w:rsidP="009B345A">
      <w:pPr>
        <w:pStyle w:val="txt-justifi"/>
        <w:rPr>
          <w:rStyle w:val="C-Gras"/>
        </w:rPr>
      </w:pPr>
      <w:r w:rsidRPr="005E040C">
        <w:rPr>
          <w:rStyle w:val="C-Gras"/>
        </w:rPr>
        <w:t>Ce ne sera plus localhost mais le FQDN du site WEB.</w:t>
      </w:r>
    </w:p>
    <w:p w14:paraId="596E59B4" w14:textId="5FA11BE7" w:rsidR="005E040C" w:rsidRDefault="005E040C" w:rsidP="009B345A">
      <w:pPr>
        <w:pStyle w:val="txt-justifi"/>
      </w:pPr>
      <w:r>
        <w:t>Dans mon cas : 151.gendres.emf-informatique.ch pour CORS et l’Endpoint et ces informations pour la base de données :</w:t>
      </w:r>
    </w:p>
    <w:p w14:paraId="50625055" w14:textId="77777777" w:rsidR="005E040C" w:rsidRPr="005E040C" w:rsidRDefault="005E040C" w:rsidP="005E040C">
      <w:pPr>
        <w:pStyle w:val="TxtCodeJaune"/>
        <w:rPr>
          <w:lang w:val="fr-CH"/>
        </w:rPr>
      </w:pPr>
      <w:r w:rsidRPr="005E040C">
        <w:rPr>
          <w:lang w:val="fr-CH"/>
        </w:rPr>
        <w:t>&lt;?php</w:t>
      </w:r>
    </w:p>
    <w:p w14:paraId="66B09A81" w14:textId="7E804801" w:rsidR="005E040C" w:rsidRPr="005E040C" w:rsidRDefault="005E040C" w:rsidP="005E040C">
      <w:pPr>
        <w:pStyle w:val="TxtCodeJaune"/>
        <w:rPr>
          <w:lang w:val="fr-CH"/>
        </w:rPr>
      </w:pPr>
      <w:r>
        <w:rPr>
          <w:lang w:val="fr-CH"/>
        </w:rPr>
        <w:t xml:space="preserve">    </w:t>
      </w:r>
      <w:r w:rsidRPr="005E040C">
        <w:rPr>
          <w:lang w:val="fr-CH"/>
        </w:rPr>
        <w:t>//Informations de connexion à la base de données</w:t>
      </w:r>
    </w:p>
    <w:p w14:paraId="20242799" w14:textId="2C2C356C" w:rsidR="005E040C" w:rsidRPr="005E040C" w:rsidRDefault="005E040C" w:rsidP="005E040C">
      <w:pPr>
        <w:pStyle w:val="TxtCodeJaune"/>
        <w:rPr>
          <w:lang w:val="fr-CH"/>
        </w:rPr>
      </w:pPr>
      <w:r>
        <w:rPr>
          <w:lang w:val="fr-CH"/>
        </w:rPr>
        <w:t xml:space="preserve">    </w:t>
      </w:r>
      <w:r w:rsidRPr="005E040C">
        <w:rPr>
          <w:lang w:val="fr-CH"/>
        </w:rPr>
        <w:t>define('DB_TYPE', 'mysql');</w:t>
      </w:r>
    </w:p>
    <w:p w14:paraId="260FDF2B" w14:textId="77777777" w:rsidR="005E040C" w:rsidRPr="005E040C" w:rsidRDefault="005E040C" w:rsidP="005E040C">
      <w:pPr>
        <w:pStyle w:val="TxtCodeJaune"/>
        <w:rPr>
          <w:lang w:val="fr-CH"/>
        </w:rPr>
      </w:pPr>
      <w:r w:rsidRPr="005E040C">
        <w:rPr>
          <w:lang w:val="fr-CH"/>
        </w:rPr>
        <w:t xml:space="preserve">    define('DB_HOST', 'gendres.emf-informatique.ch:3306');</w:t>
      </w:r>
    </w:p>
    <w:p w14:paraId="49F12C25" w14:textId="264A357C" w:rsidR="005E040C" w:rsidRDefault="005E040C" w:rsidP="005E040C">
      <w:pPr>
        <w:pStyle w:val="TxtCodeJaune"/>
      </w:pPr>
      <w:r w:rsidRPr="002D5BCA">
        <w:rPr>
          <w:lang w:val="fr-CH"/>
        </w:rPr>
        <w:t xml:space="preserve">    </w:t>
      </w:r>
      <w:r>
        <w:t>define('DB_NAME', '</w:t>
      </w:r>
      <w:r>
        <w:t>[REDACTED]</w:t>
      </w:r>
      <w:r>
        <w:t>');</w:t>
      </w:r>
    </w:p>
    <w:p w14:paraId="443751C5" w14:textId="5F416BEA" w:rsidR="005E040C" w:rsidRDefault="005E040C" w:rsidP="005E040C">
      <w:pPr>
        <w:pStyle w:val="TxtCodeJaune"/>
      </w:pPr>
      <w:r>
        <w:t xml:space="preserve">    define('DB_USER', '[REDACTED]');</w:t>
      </w:r>
    </w:p>
    <w:p w14:paraId="3E39B300" w14:textId="03A47AA9" w:rsidR="005E040C" w:rsidRDefault="005E040C" w:rsidP="005E040C">
      <w:pPr>
        <w:pStyle w:val="TxtCodeJaune"/>
      </w:pPr>
      <w:r>
        <w:t xml:space="preserve">    define('DB_PASS', '[REDACTED]');</w:t>
      </w:r>
    </w:p>
    <w:p w14:paraId="3A5E0286" w14:textId="77777777" w:rsidR="0033158A" w:rsidRPr="002D5BCA" w:rsidRDefault="0033158A" w:rsidP="0033158A">
      <w:pPr>
        <w:pStyle w:val="txt-justifi"/>
        <w:rPr>
          <w:lang w:val="en-GB"/>
        </w:rPr>
      </w:pPr>
    </w:p>
    <w:p w14:paraId="402825DC" w14:textId="04D19423" w:rsidR="0033158A" w:rsidRDefault="0033158A" w:rsidP="0033158A">
      <w:pPr>
        <w:pStyle w:val="txt-justifi"/>
      </w:pPr>
      <w:r>
        <w:t>Il faudra aussi créer une DB et y mettre les données. Pour ce faire :</w:t>
      </w:r>
    </w:p>
    <w:p w14:paraId="2A890B89" w14:textId="3377EEBF" w:rsidR="0033158A" w:rsidRDefault="0033158A" w:rsidP="0033158A">
      <w:pPr>
        <w:pStyle w:val="txt-justifi"/>
      </w:pPr>
      <w:r>
        <w:t xml:space="preserve">Nous pouvons nous connecter à </w:t>
      </w:r>
      <w:hyperlink r:id="rId34" w:history="1">
        <w:r w:rsidRPr="00711C5A">
          <w:rPr>
            <w:rStyle w:val="Lienhypertexte"/>
          </w:rPr>
          <w:t>https://cpanel.emf-informatique.ch/</w:t>
        </w:r>
      </w:hyperlink>
      <w:r>
        <w:t xml:space="preserve"> et nous rendre dans l’assistant de création de base de données.</w:t>
      </w:r>
    </w:p>
    <w:p w14:paraId="314A947D" w14:textId="35EF6B2C" w:rsidR="0033158A" w:rsidRDefault="0033158A" w:rsidP="0033158A">
      <w:pPr>
        <w:pStyle w:val="txt-justifi"/>
      </w:pPr>
      <w:r w:rsidRPr="0033158A">
        <w:drawing>
          <wp:inline distT="0" distB="0" distL="0" distR="0" wp14:anchorId="3CEF42BD" wp14:editId="16FC0697">
            <wp:extent cx="5760720" cy="1550035"/>
            <wp:effectExtent l="0" t="0" r="0" b="0"/>
            <wp:docPr id="1629039420"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39420" name="Image 1" descr="Une image contenant texte, capture d’écran, Police, ligne&#10;&#10;Description générée automatiquement"/>
                    <pic:cNvPicPr/>
                  </pic:nvPicPr>
                  <pic:blipFill>
                    <a:blip r:embed="rId35"/>
                    <a:stretch>
                      <a:fillRect/>
                    </a:stretch>
                  </pic:blipFill>
                  <pic:spPr>
                    <a:xfrm>
                      <a:off x="0" y="0"/>
                      <a:ext cx="5760720" cy="1550035"/>
                    </a:xfrm>
                    <a:prstGeom prst="rect">
                      <a:avLst/>
                    </a:prstGeom>
                  </pic:spPr>
                </pic:pic>
              </a:graphicData>
            </a:graphic>
          </wp:inline>
        </w:drawing>
      </w:r>
    </w:p>
    <w:p w14:paraId="27FF745A" w14:textId="7C21B84A" w:rsidR="0033158A" w:rsidRDefault="0033158A" w:rsidP="0033158A">
      <w:pPr>
        <w:pStyle w:val="txt-justifi"/>
      </w:pPr>
      <w:r>
        <w:t>Elle apparaitra ensuite dans la liste des DB. Nous pouvons maintenant nous y connecter depuis MySQL Workbench pour y mettre des données.</w:t>
      </w:r>
    </w:p>
    <w:p w14:paraId="0B3FFC10" w14:textId="0136B23A" w:rsidR="0033158A" w:rsidRDefault="0033158A" w:rsidP="0033158A">
      <w:pPr>
        <w:pStyle w:val="txt-justifi"/>
      </w:pPr>
      <w:r w:rsidRPr="0033158A">
        <w:drawing>
          <wp:inline distT="0" distB="0" distL="0" distR="0" wp14:anchorId="2A5FF9F1" wp14:editId="168A36CE">
            <wp:extent cx="5760720" cy="850265"/>
            <wp:effectExtent l="0" t="0" r="0" b="6985"/>
            <wp:docPr id="1564687591"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687591" name="Image 1" descr="Une image contenant texte, capture d’écran, Police, ligne&#10;&#10;Description générée automatiquement"/>
                    <pic:cNvPicPr/>
                  </pic:nvPicPr>
                  <pic:blipFill>
                    <a:blip r:embed="rId36"/>
                    <a:stretch>
                      <a:fillRect/>
                    </a:stretch>
                  </pic:blipFill>
                  <pic:spPr>
                    <a:xfrm>
                      <a:off x="0" y="0"/>
                      <a:ext cx="5760720" cy="850265"/>
                    </a:xfrm>
                    <a:prstGeom prst="rect">
                      <a:avLst/>
                    </a:prstGeom>
                  </pic:spPr>
                </pic:pic>
              </a:graphicData>
            </a:graphic>
          </wp:inline>
        </w:drawing>
      </w:r>
    </w:p>
    <w:p w14:paraId="7CB835EB" w14:textId="71F9191E" w:rsidR="0033158A" w:rsidRDefault="0033158A" w:rsidP="0033158A">
      <w:pPr>
        <w:pStyle w:val="txt-justifi"/>
      </w:pPr>
      <w:r>
        <w:t>C’est une connexion standard sur le FQDN de notre domaine. Les manipulations peuvent être faites comme nous l’avons fait pendant tout le module.</w:t>
      </w:r>
    </w:p>
    <w:p w14:paraId="198C2414" w14:textId="66E455FF" w:rsidR="0033158A" w:rsidRDefault="0033158A" w:rsidP="0033158A">
      <w:pPr>
        <w:pStyle w:val="txt-justifi"/>
      </w:pPr>
      <w:r w:rsidRPr="0033158A">
        <w:lastRenderedPageBreak/>
        <w:drawing>
          <wp:inline distT="0" distB="0" distL="0" distR="0" wp14:anchorId="60C3FF7C" wp14:editId="0C1A2710">
            <wp:extent cx="5605670" cy="2442594"/>
            <wp:effectExtent l="0" t="0" r="0" b="0"/>
            <wp:docPr id="785278621" name="Image 1" descr="Une image contenant texte, capture d’écran, affichag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278621" name="Image 1" descr="Une image contenant texte, capture d’écran, affichage, nombre&#10;&#10;Description générée automatiquement"/>
                    <pic:cNvPicPr/>
                  </pic:nvPicPr>
                  <pic:blipFill>
                    <a:blip r:embed="rId37"/>
                    <a:stretch>
                      <a:fillRect/>
                    </a:stretch>
                  </pic:blipFill>
                  <pic:spPr>
                    <a:xfrm>
                      <a:off x="0" y="0"/>
                      <a:ext cx="5612278" cy="2445473"/>
                    </a:xfrm>
                    <a:prstGeom prst="rect">
                      <a:avLst/>
                    </a:prstGeom>
                  </pic:spPr>
                </pic:pic>
              </a:graphicData>
            </a:graphic>
          </wp:inline>
        </w:drawing>
      </w:r>
    </w:p>
    <w:p w14:paraId="2D312F61" w14:textId="77777777" w:rsidR="0033158A" w:rsidRDefault="0033158A" w:rsidP="0033158A">
      <w:pPr>
        <w:pStyle w:val="txt-justifi"/>
      </w:pPr>
    </w:p>
    <w:p w14:paraId="7E7D617D" w14:textId="77777777" w:rsidR="005E040C" w:rsidRPr="0033158A" w:rsidRDefault="005E040C" w:rsidP="009B345A">
      <w:pPr>
        <w:pStyle w:val="txt-justifi"/>
      </w:pPr>
    </w:p>
    <w:p w14:paraId="3E50C93A" w14:textId="500874F6" w:rsidR="008B35FD" w:rsidRDefault="008B35FD" w:rsidP="008B35FD">
      <w:pPr>
        <w:pStyle w:val="Titre1"/>
      </w:pPr>
      <w:bookmarkStart w:id="30" w:name="_Toc160525213"/>
      <w:r>
        <w:lastRenderedPageBreak/>
        <w:t>Synthèse</w:t>
      </w:r>
      <w:bookmarkEnd w:id="30"/>
    </w:p>
    <w:p w14:paraId="5D654F1D" w14:textId="2ADAE88A" w:rsidR="008B35FD" w:rsidRDefault="008B35FD" w:rsidP="00951DD3">
      <w:pPr>
        <w:pStyle w:val="Titre2"/>
      </w:pPr>
      <w:bookmarkStart w:id="31" w:name="_Toc160525214"/>
      <w:r>
        <w:t xml:space="preserve">Différence de </w:t>
      </w:r>
      <w:proofErr w:type="gramStart"/>
      <w:r>
        <w:t>timing</w:t>
      </w:r>
      <w:bookmarkEnd w:id="31"/>
      <w:proofErr w:type="gramEnd"/>
    </w:p>
    <w:p w14:paraId="3DECDF20" w14:textId="6CDA9CED" w:rsidR="0033158A" w:rsidRDefault="0033158A" w:rsidP="0033158A">
      <w:pPr>
        <w:pStyle w:val="Titre3"/>
      </w:pPr>
      <w:bookmarkStart w:id="32" w:name="_Toc160525215"/>
      <w:r>
        <w:t>Planning avec les croix</w:t>
      </w:r>
      <w:bookmarkEnd w:id="32"/>
    </w:p>
    <w:p w14:paraId="0C3C47BA" w14:textId="5F487053" w:rsidR="0033158A" w:rsidRDefault="0033158A" w:rsidP="0033158A">
      <w:pPr>
        <w:pStyle w:val="txt-justifi"/>
      </w:pPr>
      <w:r w:rsidRPr="0033158A">
        <w:drawing>
          <wp:inline distT="0" distB="0" distL="0" distR="0" wp14:anchorId="15CE6E55" wp14:editId="71E26B16">
            <wp:extent cx="5819863" cy="4253948"/>
            <wp:effectExtent l="0" t="0" r="0" b="0"/>
            <wp:docPr id="130384949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8">
                      <a:extLst>
                        <a:ext uri="{28A0092B-C50C-407E-A947-70E740481C1C}">
                          <a14:useLocalDpi xmlns:a14="http://schemas.microsoft.com/office/drawing/2010/main" val="0"/>
                        </a:ext>
                      </a:extLst>
                    </a:blip>
                    <a:srcRect r="6832"/>
                    <a:stretch/>
                  </pic:blipFill>
                  <pic:spPr bwMode="auto">
                    <a:xfrm>
                      <a:off x="0" y="0"/>
                      <a:ext cx="5828674" cy="4260388"/>
                    </a:xfrm>
                    <a:prstGeom prst="rect">
                      <a:avLst/>
                    </a:prstGeom>
                    <a:noFill/>
                    <a:ln>
                      <a:noFill/>
                    </a:ln>
                    <a:extLst>
                      <a:ext uri="{53640926-AAD7-44D8-BBD7-CCE9431645EC}">
                        <a14:shadowObscured xmlns:a14="http://schemas.microsoft.com/office/drawing/2010/main"/>
                      </a:ext>
                    </a:extLst>
                  </pic:spPr>
                </pic:pic>
              </a:graphicData>
            </a:graphic>
          </wp:inline>
        </w:drawing>
      </w:r>
    </w:p>
    <w:p w14:paraId="4E0D7AE8" w14:textId="4753BDF5" w:rsidR="0033158A" w:rsidRDefault="0033158A" w:rsidP="0033158A">
      <w:pPr>
        <w:pStyle w:val="Titre3"/>
      </w:pPr>
      <w:bookmarkStart w:id="33" w:name="_Toc160525216"/>
      <w:r>
        <w:t>Analyse du planning</w:t>
      </w:r>
      <w:bookmarkEnd w:id="33"/>
    </w:p>
    <w:p w14:paraId="16DA775F" w14:textId="0C777EC2" w:rsidR="0033158A" w:rsidRPr="0033158A" w:rsidRDefault="0033158A" w:rsidP="0033158A">
      <w:pPr>
        <w:pStyle w:val="txt-justifi"/>
      </w:pPr>
      <w:r>
        <w:t>Dans le planning on peut voir que j’ai globalement mal estimé l’implémentation, il n’y a (presque) aucune croix qui s’aligne avec ce qui avait été prévu. Autrement, pour l’analyse et la conception, j’étais un peu plus juste.</w:t>
      </w:r>
    </w:p>
    <w:p w14:paraId="4F86D09F" w14:textId="667305A5" w:rsidR="003A4840" w:rsidRDefault="003A4840" w:rsidP="003A4840">
      <w:pPr>
        <w:pStyle w:val="Titre2"/>
      </w:pPr>
      <w:bookmarkStart w:id="34" w:name="_Toc160525217"/>
      <w:r>
        <w:t>Différence avec la conception</w:t>
      </w:r>
      <w:bookmarkEnd w:id="34"/>
    </w:p>
    <w:p w14:paraId="32384184" w14:textId="73076DCB" w:rsidR="0033158A" w:rsidRDefault="002D5BCA" w:rsidP="0033158A">
      <w:pPr>
        <w:pStyle w:val="txt-justifi"/>
      </w:pPr>
      <w:r>
        <w:t>Côté client, le code correspond au diagramme de classe à la différence qu’un contrôleur de vue a été ajouté. Il permet de faire le lien entre le contrôleur principal et le chargement des HTML et CSS.</w:t>
      </w:r>
    </w:p>
    <w:p w14:paraId="01C6A697" w14:textId="1FB6A709" w:rsidR="002D5BCA" w:rsidRDefault="002D5BCA" w:rsidP="0033158A">
      <w:pPr>
        <w:pStyle w:val="txt-justifi"/>
      </w:pPr>
      <w:r>
        <w:t>Et côté serveur, je n’ai pas du tout implémenté la classe « Wrk » et j’ai directement interfacé les sous-worker avec l’index PHP. Les beans que j’avais prévu ne sont pas trop utilisés (Je me suis forcé à quand même le faire même si j’aurais trouvé plus simple de travailler avec des tableaux)</w:t>
      </w:r>
    </w:p>
    <w:p w14:paraId="79E27611" w14:textId="7EE63AFA" w:rsidR="002D5BCA" w:rsidRPr="0033158A" w:rsidRDefault="002D5BCA" w:rsidP="0033158A">
      <w:pPr>
        <w:pStyle w:val="txt-justifi"/>
      </w:pPr>
      <w:r>
        <w:t>Les maquettes sont globalement bien respectées.</w:t>
      </w:r>
    </w:p>
    <w:p w14:paraId="4CC16EE8" w14:textId="77777777" w:rsidR="006F341E" w:rsidRDefault="00D63734" w:rsidP="00951DD3">
      <w:pPr>
        <w:pStyle w:val="Titre2"/>
      </w:pPr>
      <w:bookmarkStart w:id="35" w:name="_Toc160525218"/>
      <w:r>
        <w:lastRenderedPageBreak/>
        <w:t>Conclusion</w:t>
      </w:r>
      <w:bookmarkEnd w:id="35"/>
    </w:p>
    <w:p w14:paraId="33C8A92D" w14:textId="77777777" w:rsidR="00D63734" w:rsidRDefault="008A6BEC" w:rsidP="00951DD3">
      <w:pPr>
        <w:pStyle w:val="Titre3"/>
      </w:pPr>
      <w:bookmarkStart w:id="36" w:name="_Toc160525219"/>
      <w:r>
        <w:t>Ce que je retiens de ce module</w:t>
      </w:r>
      <w:bookmarkEnd w:id="36"/>
    </w:p>
    <w:p w14:paraId="3D70511C" w14:textId="3F18E8C9" w:rsidR="00A34406" w:rsidRPr="00A34406" w:rsidRDefault="00A34406" w:rsidP="00A34406">
      <w:pPr>
        <w:pStyle w:val="txt-justifi"/>
      </w:pPr>
      <w:r>
        <w:t xml:space="preserve">J’ai beaucoup aimé ce module. Surtout la partie projet une fois dans l’implémentation. Je m’étais toujours demandé comment fonctionnait le Web coté serveur et je pensais que c’était plus compliqué que ce ça l’est vraiment. </w:t>
      </w:r>
    </w:p>
    <w:p w14:paraId="340EF698" w14:textId="77777777" w:rsidR="008A6BEC" w:rsidRDefault="00D72A5E" w:rsidP="00951DD3">
      <w:pPr>
        <w:pStyle w:val="Titre3"/>
      </w:pPr>
      <w:bookmarkStart w:id="37" w:name="_Toc160525220"/>
      <w:r>
        <w:t>Amélioration / proposition</w:t>
      </w:r>
      <w:bookmarkEnd w:id="37"/>
    </w:p>
    <w:p w14:paraId="2198076C" w14:textId="1385688C" w:rsidR="00A34406" w:rsidRPr="00A34406" w:rsidRDefault="00A34406" w:rsidP="00A34406">
      <w:pPr>
        <w:pStyle w:val="txt-justifi"/>
      </w:pPr>
      <w:r>
        <w:t xml:space="preserve">Si le module était à refaire, je proposerais de laisser plus de temps au projet / demander moins de fonctionnalités. Je pense que le temps en classe n’est clairement pas suffisant pour finir le projet. </w:t>
      </w:r>
    </w:p>
    <w:p w14:paraId="3D16F77E" w14:textId="77777777" w:rsidR="00A52B47" w:rsidRDefault="00911167" w:rsidP="00951DD3">
      <w:pPr>
        <w:pStyle w:val="Titre3"/>
      </w:pPr>
      <w:bookmarkStart w:id="38" w:name="_Toc160525221"/>
      <w:r>
        <w:t>Mes points forts et faibles</w:t>
      </w:r>
      <w:bookmarkEnd w:id="38"/>
    </w:p>
    <w:p w14:paraId="7B283189" w14:textId="468C31B3" w:rsidR="00B648AF" w:rsidRDefault="00A34406" w:rsidP="00E11207">
      <w:pPr>
        <w:pStyle w:val="txt-justifi"/>
      </w:pPr>
      <w:r>
        <w:t xml:space="preserve">Comme toujours, mes éternels points faibles sont la documentation et la conception.  J’ai toujours de la peine à me projeter sur </w:t>
      </w:r>
      <w:r w:rsidRPr="00A34406">
        <w:rPr>
          <w:rStyle w:val="C-Italique"/>
        </w:rPr>
        <w:t>comment faire</w:t>
      </w:r>
      <w:r>
        <w:t xml:space="preserve"> au lieu de </w:t>
      </w:r>
      <w:r w:rsidRPr="00A34406">
        <w:rPr>
          <w:rStyle w:val="C-Italique"/>
        </w:rPr>
        <w:t>faire</w:t>
      </w:r>
      <w:r>
        <w:rPr>
          <w:rStyle w:val="C-Italique"/>
        </w:rPr>
        <w:t xml:space="preserve"> </w:t>
      </w:r>
      <w:r>
        <w:t xml:space="preserve">(j’ai envie de sauter tête baissée dans le code). Autrement, je pense avoir bien compris le fonctionnement du PHP et </w:t>
      </w:r>
      <w:r w:rsidR="003D0A9C">
        <w:t>je n’ai pas eu trop de blocages dans le projet (à part Enterprise Architect Grrr).</w:t>
      </w:r>
    </w:p>
    <w:p w14:paraId="1D1EF054" w14:textId="77777777" w:rsidR="00A34406" w:rsidRPr="00B648AF" w:rsidRDefault="00A34406" w:rsidP="00E11207">
      <w:pPr>
        <w:pStyle w:val="txt-justifi"/>
      </w:pPr>
    </w:p>
    <w:sectPr w:rsidR="00A34406" w:rsidRPr="00B648AF" w:rsidSect="006B7FF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18820" w14:textId="77777777" w:rsidR="00E04117" w:rsidRDefault="00E04117" w:rsidP="008411D9">
      <w:pPr>
        <w:spacing w:after="0" w:line="240" w:lineRule="auto"/>
      </w:pPr>
      <w:r>
        <w:separator/>
      </w:r>
    </w:p>
    <w:p w14:paraId="10201543" w14:textId="77777777" w:rsidR="00E04117" w:rsidRDefault="00E04117"/>
  </w:endnote>
  <w:endnote w:type="continuationSeparator" w:id="0">
    <w:p w14:paraId="5453FEEF" w14:textId="77777777" w:rsidR="00E04117" w:rsidRDefault="00E04117" w:rsidP="008411D9">
      <w:pPr>
        <w:spacing w:after="0" w:line="240" w:lineRule="auto"/>
      </w:pPr>
      <w:r>
        <w:continuationSeparator/>
      </w:r>
    </w:p>
    <w:p w14:paraId="35680C03" w14:textId="77777777" w:rsidR="00E04117" w:rsidRDefault="00E041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60164" w14:textId="77777777" w:rsidR="006B7FFD" w:rsidRPr="00984C0B" w:rsidRDefault="006B7FFD" w:rsidP="008534AE">
    <w:pPr>
      <w:pStyle w:val="Pieddepage"/>
      <w:tabs>
        <w:tab w:val="clear" w:pos="4536"/>
      </w:tabs>
      <w:ind w:left="0"/>
      <w:rPr>
        <w:b/>
        <w:bCs/>
        <w:i/>
        <w:i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9C636" w14:textId="77777777" w:rsidR="003D6B2A" w:rsidRPr="003D6B2A" w:rsidRDefault="003D6B2A" w:rsidP="003D6B2A">
    <w:pPr>
      <w:pStyle w:val="Pieddepage"/>
      <w:jc w:val="center"/>
      <w:rPr>
        <w:i/>
        <w:iCs/>
      </w:rPr>
    </w:pPr>
    <w:r w:rsidRPr="003D6B2A">
      <w:rPr>
        <w:i/>
        <w:iCs/>
      </w:rPr>
      <w:t>Table des matières</w:t>
    </w:r>
    <w:r>
      <w:rPr>
        <w:i/>
        <w:iCs/>
      </w:rPr>
      <w:t xml:space="preserve"> </w:t>
    </w:r>
    <w:r>
      <w:rPr>
        <w:i/>
        <w:iCs/>
      </w:rPr>
      <w:fldChar w:fldCharType="begin"/>
    </w:r>
    <w:r>
      <w:rPr>
        <w:i/>
        <w:iCs/>
      </w:rPr>
      <w:instrText xml:space="preserve"> SECTIONPAGES  \* ROMAN  \* MERGEFORMAT </w:instrText>
    </w:r>
    <w:r>
      <w:rPr>
        <w:i/>
        <w:iCs/>
      </w:rPr>
      <w:fldChar w:fldCharType="separate"/>
    </w:r>
    <w:r w:rsidR="00984C0B">
      <w:rPr>
        <w:i/>
        <w:iCs/>
        <w:noProof/>
      </w:rPr>
      <w:t>I</w:t>
    </w:r>
    <w:r>
      <w:rPr>
        <w:i/>
        <w:i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BD2B5" w14:textId="77777777" w:rsidR="00984C0B" w:rsidRPr="003D6B2A" w:rsidRDefault="00984C0B" w:rsidP="003D6B2A">
    <w:pPr>
      <w:pStyle w:val="Pieddepage"/>
      <w:jc w:val="center"/>
      <w:rPr>
        <w:i/>
        <w:iCs/>
      </w:rPr>
    </w:pPr>
    <w:r w:rsidRPr="003D6B2A">
      <w:rPr>
        <w:i/>
        <w:iCs/>
      </w:rPr>
      <w:t>Table des matières</w:t>
    </w:r>
    <w:r>
      <w:rPr>
        <w:i/>
        <w:iCs/>
      </w:rPr>
      <w:t xml:space="preserve"> </w:t>
    </w:r>
    <w:r w:rsidR="00C43B03">
      <w:rPr>
        <w:i/>
        <w:iCs/>
      </w:rPr>
      <w:fldChar w:fldCharType="begin"/>
    </w:r>
    <w:r w:rsidR="00C43B03">
      <w:rPr>
        <w:i/>
        <w:iCs/>
      </w:rPr>
      <w:instrText xml:space="preserve"> PAGE  \* ROMAN  \* MERGEFORMAT </w:instrText>
    </w:r>
    <w:r w:rsidR="00C43B03">
      <w:rPr>
        <w:i/>
        <w:iCs/>
      </w:rPr>
      <w:fldChar w:fldCharType="separate"/>
    </w:r>
    <w:r w:rsidR="00C43B03">
      <w:rPr>
        <w:i/>
        <w:iCs/>
        <w:noProof/>
      </w:rPr>
      <w:t>IV</w:t>
    </w:r>
    <w:r w:rsidR="00C43B03">
      <w:rPr>
        <w:i/>
        <w:iC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DB14F" w14:textId="14E159D8" w:rsidR="008534AE" w:rsidRPr="00984C0B" w:rsidRDefault="008534AE" w:rsidP="00984C0B">
    <w:pPr>
      <w:pStyle w:val="Pieddepage"/>
      <w:tabs>
        <w:tab w:val="clear" w:pos="4536"/>
      </w:tabs>
      <w:rPr>
        <w:b/>
        <w:bCs/>
        <w:i/>
        <w:iCs/>
      </w:rPr>
    </w:pPr>
    <w:r>
      <w:rPr>
        <w:b/>
        <w:bCs/>
        <w:i/>
        <w:iCs/>
      </w:rPr>
      <w:fldChar w:fldCharType="begin"/>
    </w:r>
    <w:r>
      <w:rPr>
        <w:b/>
        <w:bCs/>
        <w:i/>
        <w:iCs/>
      </w:rPr>
      <w:instrText xml:space="preserve"> AUTHOR   \* MERGEFORMAT </w:instrText>
    </w:r>
    <w:r>
      <w:rPr>
        <w:b/>
        <w:bCs/>
        <w:i/>
        <w:iCs/>
      </w:rPr>
      <w:fldChar w:fldCharType="end"/>
    </w:r>
    <w:r>
      <w:rPr>
        <w:b/>
        <w:bCs/>
        <w:i/>
        <w:iCs/>
      </w:rPr>
      <w:tab/>
      <w:t xml:space="preserve">Page </w:t>
    </w:r>
    <w:r>
      <w:rPr>
        <w:b/>
        <w:bCs/>
        <w:i/>
        <w:iCs/>
      </w:rPr>
      <w:fldChar w:fldCharType="begin"/>
    </w:r>
    <w:r>
      <w:rPr>
        <w:b/>
        <w:bCs/>
        <w:i/>
        <w:iCs/>
      </w:rPr>
      <w:instrText xml:space="preserve"> PAGE   \* MERGEFORMAT </w:instrText>
    </w:r>
    <w:r>
      <w:rPr>
        <w:b/>
        <w:bCs/>
        <w:i/>
        <w:iCs/>
      </w:rPr>
      <w:fldChar w:fldCharType="separate"/>
    </w:r>
    <w:r>
      <w:rPr>
        <w:b/>
        <w:bCs/>
        <w:i/>
        <w:iCs/>
        <w:noProof/>
      </w:rPr>
      <w:t>4</w:t>
    </w:r>
    <w:r>
      <w:rPr>
        <w:b/>
        <w:bCs/>
        <w:i/>
        <w:iCs/>
      </w:rPr>
      <w:fldChar w:fldCharType="end"/>
    </w:r>
    <w:r>
      <w:rPr>
        <w:b/>
        <w:bCs/>
        <w:i/>
        <w:iCs/>
      </w:rPr>
      <w:t xml:space="preserve"> sur </w:t>
    </w:r>
    <w:r>
      <w:rPr>
        <w:b/>
        <w:bCs/>
        <w:i/>
        <w:iCs/>
      </w:rPr>
      <w:fldChar w:fldCharType="begin"/>
    </w:r>
    <w:r>
      <w:rPr>
        <w:b/>
        <w:bCs/>
        <w:i/>
        <w:iCs/>
      </w:rPr>
      <w:instrText xml:space="preserve"> NUMPAGES   \* MERGEFORMAT </w:instrText>
    </w:r>
    <w:r>
      <w:rPr>
        <w:b/>
        <w:bCs/>
        <w:i/>
        <w:iCs/>
      </w:rPr>
      <w:fldChar w:fldCharType="separate"/>
    </w:r>
    <w:r>
      <w:rPr>
        <w:b/>
        <w:bCs/>
        <w:i/>
        <w:iCs/>
        <w:noProof/>
      </w:rPr>
      <w:t>5</w:t>
    </w:r>
    <w:r>
      <w:rPr>
        <w:b/>
        <w:bCs/>
        <w:i/>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D72EE" w14:textId="77777777" w:rsidR="00E04117" w:rsidRDefault="00E04117" w:rsidP="008411D9">
      <w:pPr>
        <w:spacing w:after="0" w:line="240" w:lineRule="auto"/>
      </w:pPr>
      <w:r>
        <w:separator/>
      </w:r>
    </w:p>
    <w:p w14:paraId="7B5EFDCF" w14:textId="77777777" w:rsidR="00E04117" w:rsidRDefault="00E04117"/>
  </w:footnote>
  <w:footnote w:type="continuationSeparator" w:id="0">
    <w:p w14:paraId="40AF1FC6" w14:textId="77777777" w:rsidR="00E04117" w:rsidRDefault="00E04117" w:rsidP="008411D9">
      <w:pPr>
        <w:spacing w:after="0" w:line="240" w:lineRule="auto"/>
      </w:pPr>
      <w:r>
        <w:continuationSeparator/>
      </w:r>
    </w:p>
    <w:p w14:paraId="1962C4F3" w14:textId="77777777" w:rsidR="00E04117" w:rsidRDefault="00E041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43C04" w14:textId="77777777" w:rsidR="00984C0B" w:rsidRDefault="00984C0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41A7A" w14:textId="38B8A911" w:rsidR="00104001" w:rsidRDefault="00F42148" w:rsidP="008534AE">
    <w:pPr>
      <w:pStyle w:val="En-tte"/>
      <w:jc w:val="center"/>
    </w:pPr>
    <w:r w:rsidRPr="006B7FFD">
      <w:rPr>
        <w:b/>
        <w:bCs/>
        <w:i/>
        <w:iCs/>
      </w:rPr>
      <w:fldChar w:fldCharType="begin"/>
    </w:r>
    <w:r w:rsidRPr="006B7FFD">
      <w:rPr>
        <w:b/>
        <w:bCs/>
        <w:i/>
        <w:iCs/>
      </w:rPr>
      <w:instrText xml:space="preserve"> STYLEREF  Titre  \* MERGEFORMAT </w:instrText>
    </w:r>
    <w:r w:rsidRPr="006B7FFD">
      <w:rPr>
        <w:b/>
        <w:bCs/>
        <w:i/>
        <w:iCs/>
      </w:rPr>
      <w:fldChar w:fldCharType="separate"/>
    </w:r>
    <w:r w:rsidR="004A4055" w:rsidRPr="004A4055">
      <w:rPr>
        <w:i/>
        <w:iCs/>
        <w:noProof/>
        <w:lang w:val="fr-FR"/>
      </w:rPr>
      <w:t xml:space="preserve">151  - </w:t>
    </w:r>
    <w:r w:rsidR="004A4055">
      <w:rPr>
        <w:b/>
        <w:bCs/>
        <w:i/>
        <w:iCs/>
        <w:noProof/>
      </w:rPr>
      <w:t>Intégrer des éléments de base de données dans des applications Web</w:t>
    </w:r>
    <w:r w:rsidR="004A4055">
      <w:rPr>
        <w:b/>
        <w:bCs/>
        <w:i/>
        <w:iCs/>
        <w:noProof/>
      </w:rPr>
      <w:cr/>
    </w:r>
    <w:r w:rsidRPr="006B7FFD">
      <w:rPr>
        <w:b/>
        <w:bCs/>
        <w:i/>
        <w:iCs/>
      </w:rPr>
      <w:fldChar w:fldCharType="end"/>
    </w:r>
    <w:r w:rsidRPr="006B7FFD">
      <w:rPr>
        <w:b/>
        <w:bCs/>
        <w:i/>
        <w:iCs/>
      </w:rPr>
      <w:t xml:space="preserve"> –</w:t>
    </w:r>
    <w:r w:rsidR="001B6580">
      <w:rPr>
        <w:b/>
        <w:bCs/>
        <w:i/>
        <w:iCs/>
      </w:rPr>
      <w:t xml:space="preserve"> Rapport Personnel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486EAC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CCEC40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94CEE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B103F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B09A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CC010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A8EFB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AD2E3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A3880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96E0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5D775D"/>
    <w:multiLevelType w:val="multilevel"/>
    <w:tmpl w:val="53A2BD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CA00363"/>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BF1C69"/>
    <w:multiLevelType w:val="hybridMultilevel"/>
    <w:tmpl w:val="5AEEC584"/>
    <w:lvl w:ilvl="0" w:tplc="D4F2EE3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14860843"/>
    <w:multiLevelType w:val="hybridMultilevel"/>
    <w:tmpl w:val="6DDC2034"/>
    <w:lvl w:ilvl="0" w:tplc="EC80715C">
      <w:start w:val="1"/>
      <w:numFmt w:val="bullet"/>
      <w:pStyle w:val="P-Puces"/>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4" w15:restartNumberingAfterBreak="0">
    <w:nsid w:val="2DD923E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DE013C0"/>
    <w:multiLevelType w:val="hybridMultilevel"/>
    <w:tmpl w:val="BA34F7A0"/>
    <w:lvl w:ilvl="0" w:tplc="6D68C930">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2E25039E"/>
    <w:multiLevelType w:val="multilevel"/>
    <w:tmpl w:val="8020F1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FBC6CE8"/>
    <w:multiLevelType w:val="hybridMultilevel"/>
    <w:tmpl w:val="C4929EE6"/>
    <w:lvl w:ilvl="0" w:tplc="2410CBFE">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37917FDF"/>
    <w:multiLevelType w:val="multilevel"/>
    <w:tmpl w:val="A0B253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F736B10"/>
    <w:multiLevelType w:val="hybridMultilevel"/>
    <w:tmpl w:val="45D087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5B93518F"/>
    <w:multiLevelType w:val="hybridMultilevel"/>
    <w:tmpl w:val="270A0248"/>
    <w:lvl w:ilvl="0" w:tplc="E4D8C6FE">
      <w:start w:val="1"/>
      <w:numFmt w:val="decimal"/>
      <w:pStyle w:val="P-Pucesnumrotes"/>
      <w:lvlText w:val="%1."/>
      <w:lvlJc w:val="left"/>
      <w:pPr>
        <w:ind w:left="1428" w:hanging="360"/>
      </w:pPr>
    </w:lvl>
    <w:lvl w:ilvl="1" w:tplc="100C0019" w:tentative="1">
      <w:start w:val="1"/>
      <w:numFmt w:val="lowerLetter"/>
      <w:lvlText w:val="%2."/>
      <w:lvlJc w:val="left"/>
      <w:pPr>
        <w:ind w:left="2148" w:hanging="360"/>
      </w:pPr>
    </w:lvl>
    <w:lvl w:ilvl="2" w:tplc="100C001B" w:tentative="1">
      <w:start w:val="1"/>
      <w:numFmt w:val="lowerRoman"/>
      <w:lvlText w:val="%3."/>
      <w:lvlJc w:val="right"/>
      <w:pPr>
        <w:ind w:left="2868" w:hanging="180"/>
      </w:pPr>
    </w:lvl>
    <w:lvl w:ilvl="3" w:tplc="100C000F" w:tentative="1">
      <w:start w:val="1"/>
      <w:numFmt w:val="decimal"/>
      <w:lvlText w:val="%4."/>
      <w:lvlJc w:val="left"/>
      <w:pPr>
        <w:ind w:left="3588" w:hanging="360"/>
      </w:pPr>
    </w:lvl>
    <w:lvl w:ilvl="4" w:tplc="100C0019" w:tentative="1">
      <w:start w:val="1"/>
      <w:numFmt w:val="lowerLetter"/>
      <w:lvlText w:val="%5."/>
      <w:lvlJc w:val="left"/>
      <w:pPr>
        <w:ind w:left="4308" w:hanging="360"/>
      </w:pPr>
    </w:lvl>
    <w:lvl w:ilvl="5" w:tplc="100C001B" w:tentative="1">
      <w:start w:val="1"/>
      <w:numFmt w:val="lowerRoman"/>
      <w:lvlText w:val="%6."/>
      <w:lvlJc w:val="right"/>
      <w:pPr>
        <w:ind w:left="5028" w:hanging="180"/>
      </w:pPr>
    </w:lvl>
    <w:lvl w:ilvl="6" w:tplc="100C000F" w:tentative="1">
      <w:start w:val="1"/>
      <w:numFmt w:val="decimal"/>
      <w:lvlText w:val="%7."/>
      <w:lvlJc w:val="left"/>
      <w:pPr>
        <w:ind w:left="5748" w:hanging="360"/>
      </w:pPr>
    </w:lvl>
    <w:lvl w:ilvl="7" w:tplc="100C0019" w:tentative="1">
      <w:start w:val="1"/>
      <w:numFmt w:val="lowerLetter"/>
      <w:lvlText w:val="%8."/>
      <w:lvlJc w:val="left"/>
      <w:pPr>
        <w:ind w:left="6468" w:hanging="360"/>
      </w:pPr>
    </w:lvl>
    <w:lvl w:ilvl="8" w:tplc="100C001B" w:tentative="1">
      <w:start w:val="1"/>
      <w:numFmt w:val="lowerRoman"/>
      <w:lvlText w:val="%9."/>
      <w:lvlJc w:val="right"/>
      <w:pPr>
        <w:ind w:left="7188" w:hanging="180"/>
      </w:pPr>
    </w:lvl>
  </w:abstractNum>
  <w:abstractNum w:abstractNumId="21" w15:restartNumberingAfterBreak="0">
    <w:nsid w:val="6FBB3279"/>
    <w:multiLevelType w:val="multilevel"/>
    <w:tmpl w:val="5204C6EA"/>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03259544">
    <w:abstractNumId w:val="12"/>
  </w:num>
  <w:num w:numId="2" w16cid:durableId="1258828344">
    <w:abstractNumId w:val="17"/>
  </w:num>
  <w:num w:numId="3" w16cid:durableId="2100132808">
    <w:abstractNumId w:val="19"/>
  </w:num>
  <w:num w:numId="4" w16cid:durableId="1781413878">
    <w:abstractNumId w:val="15"/>
  </w:num>
  <w:num w:numId="5" w16cid:durableId="416638739">
    <w:abstractNumId w:val="16"/>
  </w:num>
  <w:num w:numId="6" w16cid:durableId="1645507680">
    <w:abstractNumId w:val="10"/>
  </w:num>
  <w:num w:numId="7" w16cid:durableId="1400977757">
    <w:abstractNumId w:val="14"/>
  </w:num>
  <w:num w:numId="8" w16cid:durableId="640157197">
    <w:abstractNumId w:val="18"/>
  </w:num>
  <w:num w:numId="9" w16cid:durableId="1275795459">
    <w:abstractNumId w:val="11"/>
  </w:num>
  <w:num w:numId="10" w16cid:durableId="875771537">
    <w:abstractNumId w:val="21"/>
  </w:num>
  <w:num w:numId="11" w16cid:durableId="1074356362">
    <w:abstractNumId w:val="13"/>
  </w:num>
  <w:num w:numId="12" w16cid:durableId="1346715082">
    <w:abstractNumId w:val="20"/>
  </w:num>
  <w:num w:numId="13" w16cid:durableId="225841536">
    <w:abstractNumId w:val="8"/>
  </w:num>
  <w:num w:numId="14" w16cid:durableId="221869805">
    <w:abstractNumId w:val="3"/>
  </w:num>
  <w:num w:numId="15" w16cid:durableId="459954501">
    <w:abstractNumId w:val="2"/>
  </w:num>
  <w:num w:numId="16" w16cid:durableId="302659291">
    <w:abstractNumId w:val="1"/>
  </w:num>
  <w:num w:numId="17" w16cid:durableId="162010254">
    <w:abstractNumId w:val="0"/>
  </w:num>
  <w:num w:numId="18" w16cid:durableId="1621959603">
    <w:abstractNumId w:val="9"/>
  </w:num>
  <w:num w:numId="19" w16cid:durableId="142813710">
    <w:abstractNumId w:val="7"/>
  </w:num>
  <w:num w:numId="20" w16cid:durableId="747770792">
    <w:abstractNumId w:val="6"/>
  </w:num>
  <w:num w:numId="21" w16cid:durableId="32507360">
    <w:abstractNumId w:val="5"/>
  </w:num>
  <w:num w:numId="22" w16cid:durableId="6349134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A1C"/>
    <w:rsid w:val="00011084"/>
    <w:rsid w:val="00062DD5"/>
    <w:rsid w:val="0006533D"/>
    <w:rsid w:val="000653A6"/>
    <w:rsid w:val="00084709"/>
    <w:rsid w:val="000B28C9"/>
    <w:rsid w:val="000B7DCF"/>
    <w:rsid w:val="000C1E3E"/>
    <w:rsid w:val="000C5D2E"/>
    <w:rsid w:val="000D2571"/>
    <w:rsid w:val="000D403E"/>
    <w:rsid w:val="000D485F"/>
    <w:rsid w:val="000E2C72"/>
    <w:rsid w:val="00104001"/>
    <w:rsid w:val="0012440E"/>
    <w:rsid w:val="00140ED1"/>
    <w:rsid w:val="00165351"/>
    <w:rsid w:val="001662B3"/>
    <w:rsid w:val="00197958"/>
    <w:rsid w:val="001A6EFF"/>
    <w:rsid w:val="001B6580"/>
    <w:rsid w:val="001E08CF"/>
    <w:rsid w:val="001F145A"/>
    <w:rsid w:val="002120AA"/>
    <w:rsid w:val="002225FC"/>
    <w:rsid w:val="002731A0"/>
    <w:rsid w:val="00284E6C"/>
    <w:rsid w:val="002A5DDA"/>
    <w:rsid w:val="002D0624"/>
    <w:rsid w:val="002D5BCA"/>
    <w:rsid w:val="002D7F05"/>
    <w:rsid w:val="003040F0"/>
    <w:rsid w:val="0033158A"/>
    <w:rsid w:val="00343B4A"/>
    <w:rsid w:val="00357438"/>
    <w:rsid w:val="003612A1"/>
    <w:rsid w:val="00363A50"/>
    <w:rsid w:val="00365494"/>
    <w:rsid w:val="00370AC4"/>
    <w:rsid w:val="003827B7"/>
    <w:rsid w:val="0039789F"/>
    <w:rsid w:val="003A2B1B"/>
    <w:rsid w:val="003A4840"/>
    <w:rsid w:val="003A705A"/>
    <w:rsid w:val="003B5598"/>
    <w:rsid w:val="003D0A9C"/>
    <w:rsid w:val="003D2E38"/>
    <w:rsid w:val="003D556A"/>
    <w:rsid w:val="003D6B2A"/>
    <w:rsid w:val="003E7429"/>
    <w:rsid w:val="003F1E09"/>
    <w:rsid w:val="00406F09"/>
    <w:rsid w:val="00412CEC"/>
    <w:rsid w:val="00420236"/>
    <w:rsid w:val="00426343"/>
    <w:rsid w:val="0043052D"/>
    <w:rsid w:val="004339AA"/>
    <w:rsid w:val="00450F51"/>
    <w:rsid w:val="0045444D"/>
    <w:rsid w:val="00486C5A"/>
    <w:rsid w:val="004A4055"/>
    <w:rsid w:val="004C0D61"/>
    <w:rsid w:val="004F7CAF"/>
    <w:rsid w:val="0050688C"/>
    <w:rsid w:val="005118DD"/>
    <w:rsid w:val="00512CDD"/>
    <w:rsid w:val="00513CE9"/>
    <w:rsid w:val="00515F91"/>
    <w:rsid w:val="0053154D"/>
    <w:rsid w:val="0053221D"/>
    <w:rsid w:val="00537055"/>
    <w:rsid w:val="00540599"/>
    <w:rsid w:val="00550E19"/>
    <w:rsid w:val="005741F7"/>
    <w:rsid w:val="005774BC"/>
    <w:rsid w:val="005B5878"/>
    <w:rsid w:val="005E040C"/>
    <w:rsid w:val="005F0DEA"/>
    <w:rsid w:val="00607FCD"/>
    <w:rsid w:val="00645237"/>
    <w:rsid w:val="00662779"/>
    <w:rsid w:val="006A4383"/>
    <w:rsid w:val="006A5912"/>
    <w:rsid w:val="006B7FFD"/>
    <w:rsid w:val="006C4491"/>
    <w:rsid w:val="006D6B68"/>
    <w:rsid w:val="006F0468"/>
    <w:rsid w:val="006F324D"/>
    <w:rsid w:val="006F341E"/>
    <w:rsid w:val="006F5A5E"/>
    <w:rsid w:val="006F5A98"/>
    <w:rsid w:val="00700E8C"/>
    <w:rsid w:val="00705386"/>
    <w:rsid w:val="00737DDF"/>
    <w:rsid w:val="00752511"/>
    <w:rsid w:val="00763579"/>
    <w:rsid w:val="007663B2"/>
    <w:rsid w:val="0079129A"/>
    <w:rsid w:val="00792897"/>
    <w:rsid w:val="007A08C4"/>
    <w:rsid w:val="007C38A6"/>
    <w:rsid w:val="007C5BEA"/>
    <w:rsid w:val="007D0DEE"/>
    <w:rsid w:val="007E6DC2"/>
    <w:rsid w:val="007F7C2A"/>
    <w:rsid w:val="00803A75"/>
    <w:rsid w:val="00823C1D"/>
    <w:rsid w:val="008265A0"/>
    <w:rsid w:val="008411D9"/>
    <w:rsid w:val="008534AE"/>
    <w:rsid w:val="00856F8A"/>
    <w:rsid w:val="00886803"/>
    <w:rsid w:val="008A6BEC"/>
    <w:rsid w:val="008B35FD"/>
    <w:rsid w:val="008B3C01"/>
    <w:rsid w:val="008B47CB"/>
    <w:rsid w:val="008C5715"/>
    <w:rsid w:val="008C5B9C"/>
    <w:rsid w:val="0090120D"/>
    <w:rsid w:val="00901BF8"/>
    <w:rsid w:val="00911167"/>
    <w:rsid w:val="00915ACA"/>
    <w:rsid w:val="00951DD3"/>
    <w:rsid w:val="009752FF"/>
    <w:rsid w:val="00975FCE"/>
    <w:rsid w:val="00984C0B"/>
    <w:rsid w:val="0098639B"/>
    <w:rsid w:val="009966A6"/>
    <w:rsid w:val="009B345A"/>
    <w:rsid w:val="009D4628"/>
    <w:rsid w:val="009E1CC6"/>
    <w:rsid w:val="009E1DED"/>
    <w:rsid w:val="00A0189E"/>
    <w:rsid w:val="00A34406"/>
    <w:rsid w:val="00A42312"/>
    <w:rsid w:val="00A52B47"/>
    <w:rsid w:val="00A56BE0"/>
    <w:rsid w:val="00A56C30"/>
    <w:rsid w:val="00A71A1C"/>
    <w:rsid w:val="00A73AEB"/>
    <w:rsid w:val="00A75519"/>
    <w:rsid w:val="00A82CBC"/>
    <w:rsid w:val="00A90A54"/>
    <w:rsid w:val="00A97DE1"/>
    <w:rsid w:val="00AA57E6"/>
    <w:rsid w:val="00AF667B"/>
    <w:rsid w:val="00B17B5A"/>
    <w:rsid w:val="00B20595"/>
    <w:rsid w:val="00B35672"/>
    <w:rsid w:val="00B41F21"/>
    <w:rsid w:val="00B50AE9"/>
    <w:rsid w:val="00B51B01"/>
    <w:rsid w:val="00B648AF"/>
    <w:rsid w:val="00B82842"/>
    <w:rsid w:val="00B96377"/>
    <w:rsid w:val="00BA149E"/>
    <w:rsid w:val="00BB316E"/>
    <w:rsid w:val="00BF103C"/>
    <w:rsid w:val="00BF63B5"/>
    <w:rsid w:val="00BF6642"/>
    <w:rsid w:val="00C303B6"/>
    <w:rsid w:val="00C43B03"/>
    <w:rsid w:val="00C54C13"/>
    <w:rsid w:val="00C56192"/>
    <w:rsid w:val="00C70268"/>
    <w:rsid w:val="00C86DE5"/>
    <w:rsid w:val="00C94AA7"/>
    <w:rsid w:val="00CD3CA7"/>
    <w:rsid w:val="00CE6732"/>
    <w:rsid w:val="00CF2E65"/>
    <w:rsid w:val="00D05542"/>
    <w:rsid w:val="00D1224B"/>
    <w:rsid w:val="00D22926"/>
    <w:rsid w:val="00D51D6E"/>
    <w:rsid w:val="00D54803"/>
    <w:rsid w:val="00D63734"/>
    <w:rsid w:val="00D70E97"/>
    <w:rsid w:val="00D72A5E"/>
    <w:rsid w:val="00D8687E"/>
    <w:rsid w:val="00DA725F"/>
    <w:rsid w:val="00DC044B"/>
    <w:rsid w:val="00E04117"/>
    <w:rsid w:val="00E073CD"/>
    <w:rsid w:val="00E07DD7"/>
    <w:rsid w:val="00E11207"/>
    <w:rsid w:val="00E14D2F"/>
    <w:rsid w:val="00E3765A"/>
    <w:rsid w:val="00E45CD4"/>
    <w:rsid w:val="00E75E88"/>
    <w:rsid w:val="00E76E08"/>
    <w:rsid w:val="00E77410"/>
    <w:rsid w:val="00E80DDC"/>
    <w:rsid w:val="00EC65F3"/>
    <w:rsid w:val="00EC7EFC"/>
    <w:rsid w:val="00F127F5"/>
    <w:rsid w:val="00F17019"/>
    <w:rsid w:val="00F24C56"/>
    <w:rsid w:val="00F2727C"/>
    <w:rsid w:val="00F30C40"/>
    <w:rsid w:val="00F42148"/>
    <w:rsid w:val="00F62045"/>
    <w:rsid w:val="00F6384E"/>
    <w:rsid w:val="00F75A5F"/>
    <w:rsid w:val="00F95EF8"/>
    <w:rsid w:val="00FB3842"/>
    <w:rsid w:val="00FB4FCA"/>
    <w:rsid w:val="00FD6381"/>
    <w:rsid w:val="00FE17A9"/>
    <w:rsid w:val="00FE5F9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7979F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410"/>
    <w:pPr>
      <w:ind w:left="708"/>
      <w:jc w:val="both"/>
    </w:pPr>
  </w:style>
  <w:style w:type="paragraph" w:styleId="Titre1">
    <w:name w:val="heading 1"/>
    <w:basedOn w:val="Normal"/>
    <w:next w:val="txt-justifi"/>
    <w:link w:val="Titre1Car"/>
    <w:uiPriority w:val="9"/>
    <w:qFormat/>
    <w:rsid w:val="00792897"/>
    <w:pPr>
      <w:keepNext/>
      <w:keepLines/>
      <w:pageBreakBefore/>
      <w:numPr>
        <w:numId w:val="10"/>
      </w:numPr>
      <w:pBdr>
        <w:bottom w:val="single" w:sz="2" w:space="1" w:color="auto"/>
      </w:pBdr>
      <w:shd w:val="clear" w:color="auto" w:fill="FFFFFF" w:themeFill="background1"/>
      <w:spacing w:before="360" w:after="120" w:line="360" w:lineRule="auto"/>
      <w:ind w:left="357" w:hanging="357"/>
      <w:outlineLvl w:val="0"/>
    </w:pPr>
    <w:rPr>
      <w:rFonts w:ascii="Consolas" w:eastAsiaTheme="majorEastAsia" w:hAnsi="Consolas" w:cstheme="majorBidi"/>
      <w:b/>
      <w:color w:val="4472C4" w:themeColor="accent1"/>
      <w:sz w:val="32"/>
      <w:szCs w:val="32"/>
    </w:rPr>
  </w:style>
  <w:style w:type="paragraph" w:styleId="Titre2">
    <w:name w:val="heading 2"/>
    <w:basedOn w:val="Normal"/>
    <w:next w:val="txt-justifi"/>
    <w:link w:val="Titre2Car"/>
    <w:uiPriority w:val="9"/>
    <w:unhideWhenUsed/>
    <w:qFormat/>
    <w:rsid w:val="001B6580"/>
    <w:pPr>
      <w:keepNext/>
      <w:keepLines/>
      <w:numPr>
        <w:ilvl w:val="1"/>
        <w:numId w:val="10"/>
      </w:numPr>
      <w:spacing w:before="40" w:after="0"/>
      <w:ind w:left="432"/>
      <w:outlineLvl w:val="1"/>
    </w:pPr>
    <w:rPr>
      <w:rFonts w:ascii="Arial" w:eastAsiaTheme="majorEastAsia" w:hAnsi="Arial" w:cstheme="majorBidi"/>
      <w:b/>
      <w:color w:val="4472C4" w:themeColor="accent1"/>
      <w:sz w:val="28"/>
      <w:szCs w:val="26"/>
    </w:rPr>
  </w:style>
  <w:style w:type="paragraph" w:styleId="Titre3">
    <w:name w:val="heading 3"/>
    <w:basedOn w:val="Normal"/>
    <w:next w:val="txt-justifi"/>
    <w:link w:val="Titre3Car"/>
    <w:uiPriority w:val="9"/>
    <w:unhideWhenUsed/>
    <w:qFormat/>
    <w:rsid w:val="00792897"/>
    <w:pPr>
      <w:keepNext/>
      <w:keepLines/>
      <w:numPr>
        <w:ilvl w:val="2"/>
        <w:numId w:val="10"/>
      </w:numPr>
      <w:spacing w:before="40" w:after="0"/>
      <w:ind w:left="504"/>
      <w:outlineLvl w:val="2"/>
    </w:pPr>
    <w:rPr>
      <w:rFonts w:ascii="Arial" w:eastAsiaTheme="majorEastAsia" w:hAnsi="Arial" w:cstheme="majorBidi"/>
      <w:b/>
      <w:color w:val="4472C4" w:themeColor="accent1"/>
      <w:sz w:val="24"/>
      <w:szCs w:val="24"/>
    </w:rPr>
  </w:style>
  <w:style w:type="paragraph" w:styleId="Titre4">
    <w:name w:val="heading 4"/>
    <w:basedOn w:val="Normal"/>
    <w:next w:val="txt-justifi"/>
    <w:link w:val="Titre4Car"/>
    <w:uiPriority w:val="9"/>
    <w:unhideWhenUsed/>
    <w:qFormat/>
    <w:rsid w:val="00662779"/>
    <w:pPr>
      <w:keepNext/>
      <w:keepLines/>
      <w:numPr>
        <w:ilvl w:val="3"/>
        <w:numId w:val="10"/>
      </w:numPr>
      <w:spacing w:before="40" w:after="0"/>
      <w:ind w:left="1356"/>
      <w:outlineLvl w:val="3"/>
    </w:pPr>
    <w:rPr>
      <w:rFonts w:ascii="Arial" w:eastAsiaTheme="majorEastAsia" w:hAnsi="Arial" w:cstheme="majorBidi"/>
      <w:i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aliases w:val="Nom Module"/>
    <w:basedOn w:val="Normal"/>
    <w:next w:val="Normal"/>
    <w:link w:val="TitreCar"/>
    <w:uiPriority w:val="10"/>
    <w:qFormat/>
    <w:rsid w:val="009752FF"/>
    <w:pPr>
      <w:spacing w:before="840" w:after="2000" w:line="240" w:lineRule="auto"/>
      <w:ind w:left="709"/>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aliases w:val="Nom Module Car"/>
    <w:basedOn w:val="Policepardfaut"/>
    <w:link w:val="Titre"/>
    <w:uiPriority w:val="10"/>
    <w:rsid w:val="009752FF"/>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792897"/>
    <w:rPr>
      <w:rFonts w:ascii="Arial" w:eastAsiaTheme="majorEastAsia" w:hAnsi="Arial" w:cstheme="majorBidi"/>
      <w:b/>
      <w:color w:val="4472C4" w:themeColor="accent1"/>
      <w:sz w:val="24"/>
      <w:szCs w:val="24"/>
    </w:rPr>
  </w:style>
  <w:style w:type="table" w:styleId="Grilledutableau">
    <w:name w:val="Table Grid"/>
    <w:basedOn w:val="TableauNormal"/>
    <w:uiPriority w:val="39"/>
    <w:rsid w:val="00AF66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792897"/>
    <w:rPr>
      <w:rFonts w:ascii="Consolas" w:eastAsiaTheme="majorEastAsia" w:hAnsi="Consolas" w:cstheme="majorBidi"/>
      <w:b/>
      <w:color w:val="4472C4" w:themeColor="accent1"/>
      <w:sz w:val="32"/>
      <w:szCs w:val="32"/>
      <w:shd w:val="clear" w:color="auto" w:fill="FFFFFF" w:themeFill="background1"/>
    </w:rPr>
  </w:style>
  <w:style w:type="character" w:customStyle="1" w:styleId="Titre2Car">
    <w:name w:val="Titre 2 Car"/>
    <w:basedOn w:val="Policepardfaut"/>
    <w:link w:val="Titre2"/>
    <w:uiPriority w:val="9"/>
    <w:rsid w:val="001B6580"/>
    <w:rPr>
      <w:rFonts w:ascii="Arial" w:eastAsiaTheme="majorEastAsia" w:hAnsi="Arial" w:cstheme="majorBidi"/>
      <w:b/>
      <w:color w:val="4472C4" w:themeColor="accent1"/>
      <w:sz w:val="28"/>
      <w:szCs w:val="26"/>
    </w:rPr>
  </w:style>
  <w:style w:type="character" w:customStyle="1" w:styleId="Titre4Car">
    <w:name w:val="Titre 4 Car"/>
    <w:basedOn w:val="Policepardfaut"/>
    <w:link w:val="Titre4"/>
    <w:uiPriority w:val="9"/>
    <w:rsid w:val="00662779"/>
    <w:rPr>
      <w:rFonts w:ascii="Arial" w:eastAsiaTheme="majorEastAsia" w:hAnsi="Arial" w:cstheme="majorBidi"/>
      <w:iCs/>
      <w:color w:val="4472C4" w:themeColor="accent1"/>
    </w:rPr>
  </w:style>
  <w:style w:type="paragraph" w:styleId="TM1">
    <w:name w:val="toc 1"/>
    <w:basedOn w:val="Normal"/>
    <w:next w:val="Normal"/>
    <w:autoRedefine/>
    <w:uiPriority w:val="39"/>
    <w:unhideWhenUsed/>
    <w:rsid w:val="00662779"/>
    <w:pPr>
      <w:tabs>
        <w:tab w:val="left" w:pos="440"/>
        <w:tab w:val="right" w:leader="dot" w:pos="9062"/>
      </w:tabs>
      <w:spacing w:before="120" w:after="120"/>
      <w:ind w:left="0"/>
      <w:jc w:val="left"/>
    </w:pPr>
    <w:rPr>
      <w:rFonts w:cstheme="minorHAnsi"/>
      <w:b/>
      <w:bCs/>
      <w:caps/>
      <w:sz w:val="20"/>
      <w:szCs w:val="20"/>
    </w:rPr>
  </w:style>
  <w:style w:type="paragraph" w:styleId="TM2">
    <w:name w:val="toc 2"/>
    <w:basedOn w:val="Normal"/>
    <w:next w:val="Normal"/>
    <w:autoRedefine/>
    <w:uiPriority w:val="39"/>
    <w:unhideWhenUsed/>
    <w:rsid w:val="008411D9"/>
    <w:pPr>
      <w:spacing w:after="0"/>
      <w:ind w:left="220"/>
      <w:jc w:val="left"/>
    </w:pPr>
    <w:rPr>
      <w:rFonts w:cstheme="minorHAnsi"/>
      <w:smallCaps/>
      <w:sz w:val="20"/>
      <w:szCs w:val="20"/>
    </w:rPr>
  </w:style>
  <w:style w:type="paragraph" w:styleId="TM3">
    <w:name w:val="toc 3"/>
    <w:basedOn w:val="Normal"/>
    <w:next w:val="Normal"/>
    <w:autoRedefine/>
    <w:uiPriority w:val="39"/>
    <w:unhideWhenUsed/>
    <w:rsid w:val="008411D9"/>
    <w:pPr>
      <w:spacing w:after="0"/>
      <w:ind w:left="440"/>
      <w:jc w:val="left"/>
    </w:pPr>
    <w:rPr>
      <w:rFonts w:cstheme="minorHAnsi"/>
      <w:i/>
      <w:iCs/>
      <w:sz w:val="20"/>
      <w:szCs w:val="20"/>
    </w:rPr>
  </w:style>
  <w:style w:type="paragraph" w:styleId="TM4">
    <w:name w:val="toc 4"/>
    <w:basedOn w:val="Normal"/>
    <w:next w:val="Normal"/>
    <w:autoRedefine/>
    <w:uiPriority w:val="39"/>
    <w:unhideWhenUsed/>
    <w:rsid w:val="008411D9"/>
    <w:pPr>
      <w:spacing w:after="0"/>
      <w:ind w:left="660"/>
      <w:jc w:val="left"/>
    </w:pPr>
    <w:rPr>
      <w:rFonts w:cstheme="minorHAnsi"/>
      <w:sz w:val="18"/>
      <w:szCs w:val="18"/>
    </w:rPr>
  </w:style>
  <w:style w:type="paragraph" w:styleId="TM5">
    <w:name w:val="toc 5"/>
    <w:basedOn w:val="Normal"/>
    <w:next w:val="Normal"/>
    <w:autoRedefine/>
    <w:uiPriority w:val="39"/>
    <w:unhideWhenUsed/>
    <w:rsid w:val="008411D9"/>
    <w:pPr>
      <w:spacing w:after="0"/>
      <w:ind w:left="880"/>
      <w:jc w:val="left"/>
    </w:pPr>
    <w:rPr>
      <w:rFonts w:cstheme="minorHAnsi"/>
      <w:sz w:val="18"/>
      <w:szCs w:val="18"/>
    </w:rPr>
  </w:style>
  <w:style w:type="paragraph" w:customStyle="1" w:styleId="P-Puces">
    <w:name w:val="P - Puces"/>
    <w:basedOn w:val="Normal"/>
    <w:qFormat/>
    <w:rsid w:val="001B6580"/>
    <w:pPr>
      <w:numPr>
        <w:numId w:val="11"/>
      </w:numPr>
      <w:ind w:left="360"/>
      <w:contextualSpacing/>
    </w:pPr>
  </w:style>
  <w:style w:type="character" w:styleId="Lienhypertexte">
    <w:name w:val="Hyperlink"/>
    <w:basedOn w:val="Policepardfaut"/>
    <w:uiPriority w:val="99"/>
    <w:unhideWhenUsed/>
    <w:rsid w:val="008411D9"/>
    <w:rPr>
      <w:color w:val="0563C1" w:themeColor="hyperlink"/>
      <w:u w:val="single"/>
    </w:rPr>
  </w:style>
  <w:style w:type="paragraph" w:styleId="En-tte">
    <w:name w:val="header"/>
    <w:basedOn w:val="Normal"/>
    <w:link w:val="En-tteCar"/>
    <w:uiPriority w:val="99"/>
    <w:unhideWhenUsed/>
    <w:rsid w:val="008411D9"/>
    <w:pPr>
      <w:tabs>
        <w:tab w:val="center" w:pos="4536"/>
        <w:tab w:val="right" w:pos="9072"/>
      </w:tabs>
      <w:spacing w:after="0" w:line="240" w:lineRule="auto"/>
    </w:pPr>
  </w:style>
  <w:style w:type="character" w:customStyle="1" w:styleId="En-tteCar">
    <w:name w:val="En-tête Car"/>
    <w:basedOn w:val="Policepardfaut"/>
    <w:link w:val="En-tte"/>
    <w:uiPriority w:val="99"/>
    <w:rsid w:val="008411D9"/>
  </w:style>
  <w:style w:type="paragraph" w:styleId="Pieddepage">
    <w:name w:val="footer"/>
    <w:basedOn w:val="Normal"/>
    <w:link w:val="PieddepageCar"/>
    <w:uiPriority w:val="99"/>
    <w:unhideWhenUsed/>
    <w:rsid w:val="008411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11D9"/>
  </w:style>
  <w:style w:type="character" w:styleId="Textedelespacerserv">
    <w:name w:val="Placeholder Text"/>
    <w:basedOn w:val="Policepardfaut"/>
    <w:uiPriority w:val="99"/>
    <w:semiHidden/>
    <w:rsid w:val="008411D9"/>
    <w:rPr>
      <w:color w:val="808080"/>
    </w:rPr>
  </w:style>
  <w:style w:type="paragraph" w:customStyle="1" w:styleId="Nom">
    <w:name w:val="Nom"/>
    <w:basedOn w:val="Normal"/>
    <w:qFormat/>
    <w:rsid w:val="00792897"/>
    <w:pPr>
      <w:spacing w:before="1320" w:after="520" w:line="480" w:lineRule="auto"/>
      <w:jc w:val="center"/>
    </w:pPr>
    <w:rPr>
      <w:sz w:val="48"/>
      <w:szCs w:val="48"/>
    </w:rPr>
  </w:style>
  <w:style w:type="paragraph" w:customStyle="1" w:styleId="TMIndex">
    <w:name w:val="TM + Index"/>
    <w:basedOn w:val="Normal"/>
    <w:qFormat/>
    <w:rsid w:val="00512CDD"/>
    <w:pPr>
      <w:pBdr>
        <w:top w:val="single" w:sz="4" w:space="1" w:color="auto"/>
        <w:left w:val="single" w:sz="4" w:space="4" w:color="auto"/>
        <w:bottom w:val="single" w:sz="4" w:space="1" w:color="auto"/>
        <w:right w:val="single" w:sz="4" w:space="4" w:color="auto"/>
      </w:pBdr>
      <w:jc w:val="center"/>
    </w:p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tyle>
  <w:style w:type="paragraph" w:styleId="Index1">
    <w:name w:val="index 1"/>
    <w:basedOn w:val="Normal"/>
    <w:next w:val="Normal"/>
    <w:autoRedefine/>
    <w:uiPriority w:val="99"/>
    <w:semiHidden/>
    <w:unhideWhenUsed/>
    <w:rsid w:val="005741F7"/>
    <w:pPr>
      <w:spacing w:after="0" w:line="240" w:lineRule="auto"/>
      <w:ind w:left="220" w:hanging="220"/>
    </w:pPr>
  </w:style>
  <w:style w:type="paragraph" w:customStyle="1" w:styleId="legende">
    <w:name w:val="legende"/>
    <w:basedOn w:val="Normal"/>
    <w:qFormat/>
    <w:rsid w:val="00D70E97"/>
    <w:rPr>
      <w:i/>
    </w:rPr>
  </w:style>
  <w:style w:type="paragraph" w:customStyle="1" w:styleId="TxtCodeVert">
    <w:name w:val="Txt Code Vert"/>
    <w:basedOn w:val="TxtCodeJaune"/>
    <w:qFormat/>
    <w:rsid w:val="001B6580"/>
    <w:pPr>
      <w:shd w:val="clear" w:color="auto" w:fill="C5E0B3" w:themeFill="accent6" w:themeFillTint="66"/>
    </w:pPr>
  </w:style>
  <w:style w:type="paragraph" w:customStyle="1" w:styleId="TxtCodeBleu">
    <w:name w:val="Txt Code Bleu"/>
    <w:basedOn w:val="TxtCodeJaune"/>
    <w:qFormat/>
    <w:rsid w:val="00DC044B"/>
    <w:pPr>
      <w:shd w:val="clear" w:color="auto" w:fill="DEEAF6" w:themeFill="accent5" w:themeFillTint="33"/>
    </w:pPr>
  </w:style>
  <w:style w:type="paragraph" w:customStyle="1" w:styleId="P-Pucesnumrotes">
    <w:name w:val="P - Puces numérotées"/>
    <w:basedOn w:val="Normal"/>
    <w:qFormat/>
    <w:rsid w:val="001B6580"/>
    <w:pPr>
      <w:numPr>
        <w:numId w:val="12"/>
      </w:numPr>
      <w:ind w:left="360"/>
      <w:contextualSpacing/>
    </w:pPr>
  </w:style>
  <w:style w:type="character" w:customStyle="1" w:styleId="C-Gras">
    <w:name w:val="C - Gras"/>
    <w:basedOn w:val="Policepardfaut"/>
    <w:rsid w:val="00E14D2F"/>
    <w:rPr>
      <w:b/>
      <w:bCs/>
    </w:rPr>
  </w:style>
  <w:style w:type="character" w:customStyle="1" w:styleId="C-Italique">
    <w:name w:val="C- Italique"/>
    <w:rsid w:val="00E14D2F"/>
    <w:rPr>
      <w:i/>
      <w:iCs/>
    </w:rPr>
  </w:style>
  <w:style w:type="character" w:customStyle="1" w:styleId="C-Soulign">
    <w:name w:val="C - Souligné"/>
    <w:rsid w:val="00E14D2F"/>
    <w:rPr>
      <w:u w:val="single"/>
    </w:rPr>
  </w:style>
  <w:style w:type="paragraph" w:customStyle="1" w:styleId="txt-justifi">
    <w:name w:val="txt - justifié"/>
    <w:basedOn w:val="Normal"/>
    <w:qFormat/>
    <w:rsid w:val="00BF63B5"/>
    <w:pPr>
      <w:ind w:left="0"/>
    </w:pPr>
    <w:rPr>
      <w:rFonts w:ascii="Arial" w:hAnsi="Arial"/>
    </w:rPr>
  </w:style>
  <w:style w:type="paragraph" w:customStyle="1" w:styleId="txt-droite">
    <w:name w:val="txt - droite"/>
    <w:basedOn w:val="txt-justifi"/>
    <w:qFormat/>
    <w:rsid w:val="009966A6"/>
    <w:pPr>
      <w:jc w:val="right"/>
    </w:pPr>
  </w:style>
  <w:style w:type="paragraph" w:customStyle="1" w:styleId="Dates">
    <w:name w:val="Dates"/>
    <w:basedOn w:val="txt-justifi"/>
    <w:qFormat/>
    <w:rsid w:val="00792897"/>
    <w:pPr>
      <w:spacing w:after="0" w:line="480" w:lineRule="auto"/>
      <w:jc w:val="right"/>
    </w:pPr>
  </w:style>
  <w:style w:type="character" w:customStyle="1" w:styleId="CRouge">
    <w:name w:val="C_Rouge"/>
    <w:basedOn w:val="Policepardfaut"/>
    <w:uiPriority w:val="1"/>
    <w:qFormat/>
    <w:rsid w:val="007F7C2A"/>
    <w:rPr>
      <w:color w:val="FF0000"/>
    </w:rPr>
  </w:style>
  <w:style w:type="paragraph" w:customStyle="1" w:styleId="TxtGauche">
    <w:name w:val="Txt_Gauche"/>
    <w:basedOn w:val="Normal"/>
    <w:rsid w:val="007F7C2A"/>
    <w:pPr>
      <w:spacing w:after="120" w:line="240" w:lineRule="auto"/>
      <w:ind w:left="0"/>
      <w:jc w:val="left"/>
    </w:pPr>
    <w:rPr>
      <w:rFonts w:ascii="Arial" w:eastAsia="Times New Roman" w:hAnsi="Arial" w:cs="Times New Roman"/>
      <w:szCs w:val="24"/>
      <w:lang w:eastAsia="fr-FR"/>
    </w:rPr>
  </w:style>
  <w:style w:type="paragraph" w:customStyle="1" w:styleId="TxtJustifisansespacement">
    <w:name w:val="Txt_Justifié_sans espacement"/>
    <w:basedOn w:val="Normal"/>
    <w:rsid w:val="007F7C2A"/>
    <w:pPr>
      <w:spacing w:after="0" w:line="240" w:lineRule="auto"/>
      <w:ind w:left="0"/>
    </w:pPr>
    <w:rPr>
      <w:rFonts w:ascii="Arial" w:eastAsia="Times New Roman" w:hAnsi="Arial" w:cs="Times New Roman"/>
      <w:szCs w:val="24"/>
      <w:lang w:eastAsia="fr-FR"/>
    </w:rPr>
  </w:style>
  <w:style w:type="paragraph" w:customStyle="1" w:styleId="TxtCentr">
    <w:name w:val="Txt_Centré"/>
    <w:basedOn w:val="TxtGauche"/>
    <w:rsid w:val="007F7C2A"/>
    <w:pPr>
      <w:jc w:val="center"/>
    </w:pPr>
  </w:style>
  <w:style w:type="paragraph" w:customStyle="1" w:styleId="TxtCodeJaune">
    <w:name w:val="Txt Code Jaune"/>
    <w:basedOn w:val="Normal"/>
    <w:rsid w:val="00792897"/>
    <w:pPr>
      <w:pBdr>
        <w:top w:val="dashed" w:sz="2" w:space="1" w:color="auto"/>
        <w:left w:val="dashed" w:sz="2" w:space="4" w:color="auto"/>
        <w:bottom w:val="dashed" w:sz="2" w:space="1" w:color="auto"/>
        <w:right w:val="dashed" w:sz="2" w:space="1" w:color="auto"/>
      </w:pBdr>
      <w:shd w:val="clear" w:color="auto" w:fill="FDF4BB"/>
      <w:tabs>
        <w:tab w:val="left" w:pos="994"/>
        <w:tab w:val="left" w:pos="1420"/>
        <w:tab w:val="left" w:pos="1846"/>
        <w:tab w:val="left" w:pos="2272"/>
      </w:tabs>
      <w:spacing w:after="0" w:line="240" w:lineRule="auto"/>
      <w:ind w:left="0"/>
      <w:jc w:val="left"/>
    </w:pPr>
    <w:rPr>
      <w:rFonts w:ascii="Consolas" w:eastAsia="Times New Roman" w:hAnsi="Consolas" w:cs="Courier New"/>
      <w:b/>
      <w:noProof/>
      <w:sz w:val="18"/>
      <w:szCs w:val="24"/>
      <w:lang w:val="en-GB" w:eastAsia="fr-FR"/>
    </w:rPr>
  </w:style>
  <w:style w:type="paragraph" w:customStyle="1" w:styleId="TxtCodeRouge">
    <w:name w:val="Txt Code Rouge"/>
    <w:basedOn w:val="TxtCodeJaune"/>
    <w:qFormat/>
    <w:rsid w:val="00792897"/>
    <w:pPr>
      <w:shd w:val="clear" w:color="auto" w:fill="FF6D6D"/>
    </w:pPr>
  </w:style>
  <w:style w:type="table" w:styleId="TableauGrille1Clair-Accentuation1">
    <w:name w:val="Grid Table 1 Light Accent 1"/>
    <w:basedOn w:val="TableauNormal"/>
    <w:uiPriority w:val="46"/>
    <w:rsid w:val="00C86DE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Marquedecommentaire">
    <w:name w:val="annotation reference"/>
    <w:basedOn w:val="Policepardfaut"/>
    <w:uiPriority w:val="99"/>
    <w:semiHidden/>
    <w:unhideWhenUsed/>
    <w:rsid w:val="00645237"/>
    <w:rPr>
      <w:sz w:val="16"/>
      <w:szCs w:val="16"/>
    </w:rPr>
  </w:style>
  <w:style w:type="paragraph" w:styleId="Commentaire">
    <w:name w:val="annotation text"/>
    <w:basedOn w:val="Normal"/>
    <w:link w:val="CommentaireCar"/>
    <w:uiPriority w:val="99"/>
    <w:unhideWhenUsed/>
    <w:rsid w:val="00645237"/>
    <w:pPr>
      <w:spacing w:line="240" w:lineRule="auto"/>
    </w:pPr>
    <w:rPr>
      <w:sz w:val="20"/>
      <w:szCs w:val="20"/>
    </w:rPr>
  </w:style>
  <w:style w:type="character" w:customStyle="1" w:styleId="CommentaireCar">
    <w:name w:val="Commentaire Car"/>
    <w:basedOn w:val="Policepardfaut"/>
    <w:link w:val="Commentaire"/>
    <w:uiPriority w:val="99"/>
    <w:rsid w:val="00645237"/>
    <w:rPr>
      <w:sz w:val="20"/>
      <w:szCs w:val="20"/>
    </w:rPr>
  </w:style>
  <w:style w:type="paragraph" w:styleId="Objetducommentaire">
    <w:name w:val="annotation subject"/>
    <w:basedOn w:val="Commentaire"/>
    <w:next w:val="Commentaire"/>
    <w:link w:val="ObjetducommentaireCar"/>
    <w:uiPriority w:val="99"/>
    <w:semiHidden/>
    <w:unhideWhenUsed/>
    <w:rsid w:val="00645237"/>
    <w:rPr>
      <w:b/>
      <w:bCs/>
    </w:rPr>
  </w:style>
  <w:style w:type="character" w:customStyle="1" w:styleId="ObjetducommentaireCar">
    <w:name w:val="Objet du commentaire Car"/>
    <w:basedOn w:val="CommentaireCar"/>
    <w:link w:val="Objetducommentaire"/>
    <w:uiPriority w:val="99"/>
    <w:semiHidden/>
    <w:rsid w:val="00645237"/>
    <w:rPr>
      <w:b/>
      <w:bCs/>
      <w:sz w:val="20"/>
      <w:szCs w:val="20"/>
    </w:rPr>
  </w:style>
  <w:style w:type="character" w:styleId="Mentionnonrsolue">
    <w:name w:val="Unresolved Mention"/>
    <w:basedOn w:val="Policepardfaut"/>
    <w:uiPriority w:val="99"/>
    <w:semiHidden/>
    <w:unhideWhenUsed/>
    <w:rsid w:val="003315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469857">
      <w:bodyDiv w:val="1"/>
      <w:marLeft w:val="0"/>
      <w:marRight w:val="0"/>
      <w:marTop w:val="0"/>
      <w:marBottom w:val="0"/>
      <w:divBdr>
        <w:top w:val="none" w:sz="0" w:space="0" w:color="auto"/>
        <w:left w:val="none" w:sz="0" w:space="0" w:color="auto"/>
        <w:bottom w:val="none" w:sz="0" w:space="0" w:color="auto"/>
        <w:right w:val="none" w:sz="0" w:space="0" w:color="auto"/>
      </w:divBdr>
      <w:divsChild>
        <w:div w:id="1987859105">
          <w:marLeft w:val="0"/>
          <w:marRight w:val="0"/>
          <w:marTop w:val="0"/>
          <w:marBottom w:val="0"/>
          <w:divBdr>
            <w:top w:val="none" w:sz="0" w:space="0" w:color="auto"/>
            <w:left w:val="none" w:sz="0" w:space="0" w:color="auto"/>
            <w:bottom w:val="none" w:sz="0" w:space="0" w:color="auto"/>
            <w:right w:val="none" w:sz="0" w:space="0" w:color="auto"/>
          </w:divBdr>
          <w:divsChild>
            <w:div w:id="166940516">
              <w:marLeft w:val="0"/>
              <w:marRight w:val="0"/>
              <w:marTop w:val="0"/>
              <w:marBottom w:val="0"/>
              <w:divBdr>
                <w:top w:val="none" w:sz="0" w:space="0" w:color="auto"/>
                <w:left w:val="none" w:sz="0" w:space="0" w:color="auto"/>
                <w:bottom w:val="none" w:sz="0" w:space="0" w:color="auto"/>
                <w:right w:val="none" w:sz="0" w:space="0" w:color="auto"/>
              </w:divBdr>
            </w:div>
            <w:div w:id="1438913352">
              <w:marLeft w:val="0"/>
              <w:marRight w:val="0"/>
              <w:marTop w:val="0"/>
              <w:marBottom w:val="0"/>
              <w:divBdr>
                <w:top w:val="none" w:sz="0" w:space="0" w:color="auto"/>
                <w:left w:val="none" w:sz="0" w:space="0" w:color="auto"/>
                <w:bottom w:val="none" w:sz="0" w:space="0" w:color="auto"/>
                <w:right w:val="none" w:sz="0" w:space="0" w:color="auto"/>
              </w:divBdr>
            </w:div>
            <w:div w:id="1079523555">
              <w:marLeft w:val="0"/>
              <w:marRight w:val="0"/>
              <w:marTop w:val="0"/>
              <w:marBottom w:val="0"/>
              <w:divBdr>
                <w:top w:val="none" w:sz="0" w:space="0" w:color="auto"/>
                <w:left w:val="none" w:sz="0" w:space="0" w:color="auto"/>
                <w:bottom w:val="none" w:sz="0" w:space="0" w:color="auto"/>
                <w:right w:val="none" w:sz="0" w:space="0" w:color="auto"/>
              </w:divBdr>
            </w:div>
            <w:div w:id="2019235548">
              <w:marLeft w:val="0"/>
              <w:marRight w:val="0"/>
              <w:marTop w:val="0"/>
              <w:marBottom w:val="0"/>
              <w:divBdr>
                <w:top w:val="none" w:sz="0" w:space="0" w:color="auto"/>
                <w:left w:val="none" w:sz="0" w:space="0" w:color="auto"/>
                <w:bottom w:val="none" w:sz="0" w:space="0" w:color="auto"/>
                <w:right w:val="none" w:sz="0" w:space="0" w:color="auto"/>
              </w:divBdr>
            </w:div>
            <w:div w:id="275530281">
              <w:marLeft w:val="0"/>
              <w:marRight w:val="0"/>
              <w:marTop w:val="0"/>
              <w:marBottom w:val="0"/>
              <w:divBdr>
                <w:top w:val="none" w:sz="0" w:space="0" w:color="auto"/>
                <w:left w:val="none" w:sz="0" w:space="0" w:color="auto"/>
                <w:bottom w:val="none" w:sz="0" w:space="0" w:color="auto"/>
                <w:right w:val="none" w:sz="0" w:space="0" w:color="auto"/>
              </w:divBdr>
            </w:div>
            <w:div w:id="1090660761">
              <w:marLeft w:val="0"/>
              <w:marRight w:val="0"/>
              <w:marTop w:val="0"/>
              <w:marBottom w:val="0"/>
              <w:divBdr>
                <w:top w:val="none" w:sz="0" w:space="0" w:color="auto"/>
                <w:left w:val="none" w:sz="0" w:space="0" w:color="auto"/>
                <w:bottom w:val="none" w:sz="0" w:space="0" w:color="auto"/>
                <w:right w:val="none" w:sz="0" w:space="0" w:color="auto"/>
              </w:divBdr>
            </w:div>
            <w:div w:id="190795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55309">
      <w:bodyDiv w:val="1"/>
      <w:marLeft w:val="0"/>
      <w:marRight w:val="0"/>
      <w:marTop w:val="0"/>
      <w:marBottom w:val="0"/>
      <w:divBdr>
        <w:top w:val="none" w:sz="0" w:space="0" w:color="auto"/>
        <w:left w:val="none" w:sz="0" w:space="0" w:color="auto"/>
        <w:bottom w:val="none" w:sz="0" w:space="0" w:color="auto"/>
        <w:right w:val="none" w:sz="0" w:space="0" w:color="auto"/>
      </w:divBdr>
      <w:divsChild>
        <w:div w:id="861741817">
          <w:marLeft w:val="0"/>
          <w:marRight w:val="0"/>
          <w:marTop w:val="0"/>
          <w:marBottom w:val="0"/>
          <w:divBdr>
            <w:top w:val="none" w:sz="0" w:space="0" w:color="auto"/>
            <w:left w:val="none" w:sz="0" w:space="0" w:color="auto"/>
            <w:bottom w:val="none" w:sz="0" w:space="0" w:color="auto"/>
            <w:right w:val="none" w:sz="0" w:space="0" w:color="auto"/>
          </w:divBdr>
          <w:divsChild>
            <w:div w:id="1266381505">
              <w:marLeft w:val="0"/>
              <w:marRight w:val="0"/>
              <w:marTop w:val="0"/>
              <w:marBottom w:val="0"/>
              <w:divBdr>
                <w:top w:val="none" w:sz="0" w:space="0" w:color="auto"/>
                <w:left w:val="none" w:sz="0" w:space="0" w:color="auto"/>
                <w:bottom w:val="none" w:sz="0" w:space="0" w:color="auto"/>
                <w:right w:val="none" w:sz="0" w:space="0" w:color="auto"/>
              </w:divBdr>
            </w:div>
            <w:div w:id="40593823">
              <w:marLeft w:val="0"/>
              <w:marRight w:val="0"/>
              <w:marTop w:val="0"/>
              <w:marBottom w:val="0"/>
              <w:divBdr>
                <w:top w:val="none" w:sz="0" w:space="0" w:color="auto"/>
                <w:left w:val="none" w:sz="0" w:space="0" w:color="auto"/>
                <w:bottom w:val="none" w:sz="0" w:space="0" w:color="auto"/>
                <w:right w:val="none" w:sz="0" w:space="0" w:color="auto"/>
              </w:divBdr>
            </w:div>
            <w:div w:id="326445108">
              <w:marLeft w:val="0"/>
              <w:marRight w:val="0"/>
              <w:marTop w:val="0"/>
              <w:marBottom w:val="0"/>
              <w:divBdr>
                <w:top w:val="none" w:sz="0" w:space="0" w:color="auto"/>
                <w:left w:val="none" w:sz="0" w:space="0" w:color="auto"/>
                <w:bottom w:val="none" w:sz="0" w:space="0" w:color="auto"/>
                <w:right w:val="none" w:sz="0" w:space="0" w:color="auto"/>
              </w:divBdr>
            </w:div>
            <w:div w:id="1560938468">
              <w:marLeft w:val="0"/>
              <w:marRight w:val="0"/>
              <w:marTop w:val="0"/>
              <w:marBottom w:val="0"/>
              <w:divBdr>
                <w:top w:val="none" w:sz="0" w:space="0" w:color="auto"/>
                <w:left w:val="none" w:sz="0" w:space="0" w:color="auto"/>
                <w:bottom w:val="none" w:sz="0" w:space="0" w:color="auto"/>
                <w:right w:val="none" w:sz="0" w:space="0" w:color="auto"/>
              </w:divBdr>
            </w:div>
            <w:div w:id="948662542">
              <w:marLeft w:val="0"/>
              <w:marRight w:val="0"/>
              <w:marTop w:val="0"/>
              <w:marBottom w:val="0"/>
              <w:divBdr>
                <w:top w:val="none" w:sz="0" w:space="0" w:color="auto"/>
                <w:left w:val="none" w:sz="0" w:space="0" w:color="auto"/>
                <w:bottom w:val="none" w:sz="0" w:space="0" w:color="auto"/>
                <w:right w:val="none" w:sz="0" w:space="0" w:color="auto"/>
              </w:divBdr>
            </w:div>
            <w:div w:id="137993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5955">
      <w:bodyDiv w:val="1"/>
      <w:marLeft w:val="0"/>
      <w:marRight w:val="0"/>
      <w:marTop w:val="0"/>
      <w:marBottom w:val="0"/>
      <w:divBdr>
        <w:top w:val="none" w:sz="0" w:space="0" w:color="auto"/>
        <w:left w:val="none" w:sz="0" w:space="0" w:color="auto"/>
        <w:bottom w:val="none" w:sz="0" w:space="0" w:color="auto"/>
        <w:right w:val="none" w:sz="0" w:space="0" w:color="auto"/>
      </w:divBdr>
    </w:div>
    <w:div w:id="1138454932">
      <w:bodyDiv w:val="1"/>
      <w:marLeft w:val="0"/>
      <w:marRight w:val="0"/>
      <w:marTop w:val="0"/>
      <w:marBottom w:val="0"/>
      <w:divBdr>
        <w:top w:val="none" w:sz="0" w:space="0" w:color="auto"/>
        <w:left w:val="none" w:sz="0" w:space="0" w:color="auto"/>
        <w:bottom w:val="none" w:sz="0" w:space="0" w:color="auto"/>
        <w:right w:val="none" w:sz="0" w:space="0" w:color="auto"/>
      </w:divBdr>
    </w:div>
    <w:div w:id="1158233796">
      <w:bodyDiv w:val="1"/>
      <w:marLeft w:val="0"/>
      <w:marRight w:val="0"/>
      <w:marTop w:val="0"/>
      <w:marBottom w:val="0"/>
      <w:divBdr>
        <w:top w:val="none" w:sz="0" w:space="0" w:color="auto"/>
        <w:left w:val="none" w:sz="0" w:space="0" w:color="auto"/>
        <w:bottom w:val="none" w:sz="0" w:space="0" w:color="auto"/>
        <w:right w:val="none" w:sz="0" w:space="0" w:color="auto"/>
      </w:divBdr>
      <w:divsChild>
        <w:div w:id="499656652">
          <w:marLeft w:val="0"/>
          <w:marRight w:val="0"/>
          <w:marTop w:val="0"/>
          <w:marBottom w:val="0"/>
          <w:divBdr>
            <w:top w:val="none" w:sz="0" w:space="0" w:color="auto"/>
            <w:left w:val="none" w:sz="0" w:space="0" w:color="auto"/>
            <w:bottom w:val="none" w:sz="0" w:space="0" w:color="auto"/>
            <w:right w:val="none" w:sz="0" w:space="0" w:color="auto"/>
          </w:divBdr>
          <w:divsChild>
            <w:div w:id="365757773">
              <w:marLeft w:val="0"/>
              <w:marRight w:val="0"/>
              <w:marTop w:val="0"/>
              <w:marBottom w:val="0"/>
              <w:divBdr>
                <w:top w:val="none" w:sz="0" w:space="0" w:color="auto"/>
                <w:left w:val="none" w:sz="0" w:space="0" w:color="auto"/>
                <w:bottom w:val="none" w:sz="0" w:space="0" w:color="auto"/>
                <w:right w:val="none" w:sz="0" w:space="0" w:color="auto"/>
              </w:divBdr>
            </w:div>
            <w:div w:id="1663582951">
              <w:marLeft w:val="0"/>
              <w:marRight w:val="0"/>
              <w:marTop w:val="0"/>
              <w:marBottom w:val="0"/>
              <w:divBdr>
                <w:top w:val="none" w:sz="0" w:space="0" w:color="auto"/>
                <w:left w:val="none" w:sz="0" w:space="0" w:color="auto"/>
                <w:bottom w:val="none" w:sz="0" w:space="0" w:color="auto"/>
                <w:right w:val="none" w:sz="0" w:space="0" w:color="auto"/>
              </w:divBdr>
            </w:div>
            <w:div w:id="553469821">
              <w:marLeft w:val="0"/>
              <w:marRight w:val="0"/>
              <w:marTop w:val="0"/>
              <w:marBottom w:val="0"/>
              <w:divBdr>
                <w:top w:val="none" w:sz="0" w:space="0" w:color="auto"/>
                <w:left w:val="none" w:sz="0" w:space="0" w:color="auto"/>
                <w:bottom w:val="none" w:sz="0" w:space="0" w:color="auto"/>
                <w:right w:val="none" w:sz="0" w:space="0" w:color="auto"/>
              </w:divBdr>
            </w:div>
            <w:div w:id="684209914">
              <w:marLeft w:val="0"/>
              <w:marRight w:val="0"/>
              <w:marTop w:val="0"/>
              <w:marBottom w:val="0"/>
              <w:divBdr>
                <w:top w:val="none" w:sz="0" w:space="0" w:color="auto"/>
                <w:left w:val="none" w:sz="0" w:space="0" w:color="auto"/>
                <w:bottom w:val="none" w:sz="0" w:space="0" w:color="auto"/>
                <w:right w:val="none" w:sz="0" w:space="0" w:color="auto"/>
              </w:divBdr>
            </w:div>
            <w:div w:id="800417929">
              <w:marLeft w:val="0"/>
              <w:marRight w:val="0"/>
              <w:marTop w:val="0"/>
              <w:marBottom w:val="0"/>
              <w:divBdr>
                <w:top w:val="none" w:sz="0" w:space="0" w:color="auto"/>
                <w:left w:val="none" w:sz="0" w:space="0" w:color="auto"/>
                <w:bottom w:val="none" w:sz="0" w:space="0" w:color="auto"/>
                <w:right w:val="none" w:sz="0" w:space="0" w:color="auto"/>
              </w:divBdr>
            </w:div>
            <w:div w:id="144705574">
              <w:marLeft w:val="0"/>
              <w:marRight w:val="0"/>
              <w:marTop w:val="0"/>
              <w:marBottom w:val="0"/>
              <w:divBdr>
                <w:top w:val="none" w:sz="0" w:space="0" w:color="auto"/>
                <w:left w:val="none" w:sz="0" w:space="0" w:color="auto"/>
                <w:bottom w:val="none" w:sz="0" w:space="0" w:color="auto"/>
                <w:right w:val="none" w:sz="0" w:space="0" w:color="auto"/>
              </w:divBdr>
            </w:div>
            <w:div w:id="500588321">
              <w:marLeft w:val="0"/>
              <w:marRight w:val="0"/>
              <w:marTop w:val="0"/>
              <w:marBottom w:val="0"/>
              <w:divBdr>
                <w:top w:val="none" w:sz="0" w:space="0" w:color="auto"/>
                <w:left w:val="none" w:sz="0" w:space="0" w:color="auto"/>
                <w:bottom w:val="none" w:sz="0" w:space="0" w:color="auto"/>
                <w:right w:val="none" w:sz="0" w:space="0" w:color="auto"/>
              </w:divBdr>
            </w:div>
            <w:div w:id="538398783">
              <w:marLeft w:val="0"/>
              <w:marRight w:val="0"/>
              <w:marTop w:val="0"/>
              <w:marBottom w:val="0"/>
              <w:divBdr>
                <w:top w:val="none" w:sz="0" w:space="0" w:color="auto"/>
                <w:left w:val="none" w:sz="0" w:space="0" w:color="auto"/>
                <w:bottom w:val="none" w:sz="0" w:space="0" w:color="auto"/>
                <w:right w:val="none" w:sz="0" w:space="0" w:color="auto"/>
              </w:divBdr>
            </w:div>
            <w:div w:id="504515371">
              <w:marLeft w:val="0"/>
              <w:marRight w:val="0"/>
              <w:marTop w:val="0"/>
              <w:marBottom w:val="0"/>
              <w:divBdr>
                <w:top w:val="none" w:sz="0" w:space="0" w:color="auto"/>
                <w:left w:val="none" w:sz="0" w:space="0" w:color="auto"/>
                <w:bottom w:val="none" w:sz="0" w:space="0" w:color="auto"/>
                <w:right w:val="none" w:sz="0" w:space="0" w:color="auto"/>
              </w:divBdr>
            </w:div>
            <w:div w:id="1291134354">
              <w:marLeft w:val="0"/>
              <w:marRight w:val="0"/>
              <w:marTop w:val="0"/>
              <w:marBottom w:val="0"/>
              <w:divBdr>
                <w:top w:val="none" w:sz="0" w:space="0" w:color="auto"/>
                <w:left w:val="none" w:sz="0" w:space="0" w:color="auto"/>
                <w:bottom w:val="none" w:sz="0" w:space="0" w:color="auto"/>
                <w:right w:val="none" w:sz="0" w:space="0" w:color="auto"/>
              </w:divBdr>
            </w:div>
            <w:div w:id="1757902589">
              <w:marLeft w:val="0"/>
              <w:marRight w:val="0"/>
              <w:marTop w:val="0"/>
              <w:marBottom w:val="0"/>
              <w:divBdr>
                <w:top w:val="none" w:sz="0" w:space="0" w:color="auto"/>
                <w:left w:val="none" w:sz="0" w:space="0" w:color="auto"/>
                <w:bottom w:val="none" w:sz="0" w:space="0" w:color="auto"/>
                <w:right w:val="none" w:sz="0" w:space="0" w:color="auto"/>
              </w:divBdr>
            </w:div>
            <w:div w:id="2003392725">
              <w:marLeft w:val="0"/>
              <w:marRight w:val="0"/>
              <w:marTop w:val="0"/>
              <w:marBottom w:val="0"/>
              <w:divBdr>
                <w:top w:val="none" w:sz="0" w:space="0" w:color="auto"/>
                <w:left w:val="none" w:sz="0" w:space="0" w:color="auto"/>
                <w:bottom w:val="none" w:sz="0" w:space="0" w:color="auto"/>
                <w:right w:val="none" w:sz="0" w:space="0" w:color="auto"/>
              </w:divBdr>
            </w:div>
            <w:div w:id="2104955437">
              <w:marLeft w:val="0"/>
              <w:marRight w:val="0"/>
              <w:marTop w:val="0"/>
              <w:marBottom w:val="0"/>
              <w:divBdr>
                <w:top w:val="none" w:sz="0" w:space="0" w:color="auto"/>
                <w:left w:val="none" w:sz="0" w:space="0" w:color="auto"/>
                <w:bottom w:val="none" w:sz="0" w:space="0" w:color="auto"/>
                <w:right w:val="none" w:sz="0" w:space="0" w:color="auto"/>
              </w:divBdr>
            </w:div>
            <w:div w:id="1586525533">
              <w:marLeft w:val="0"/>
              <w:marRight w:val="0"/>
              <w:marTop w:val="0"/>
              <w:marBottom w:val="0"/>
              <w:divBdr>
                <w:top w:val="none" w:sz="0" w:space="0" w:color="auto"/>
                <w:left w:val="none" w:sz="0" w:space="0" w:color="auto"/>
                <w:bottom w:val="none" w:sz="0" w:space="0" w:color="auto"/>
                <w:right w:val="none" w:sz="0" w:space="0" w:color="auto"/>
              </w:divBdr>
            </w:div>
            <w:div w:id="169805617">
              <w:marLeft w:val="0"/>
              <w:marRight w:val="0"/>
              <w:marTop w:val="0"/>
              <w:marBottom w:val="0"/>
              <w:divBdr>
                <w:top w:val="none" w:sz="0" w:space="0" w:color="auto"/>
                <w:left w:val="none" w:sz="0" w:space="0" w:color="auto"/>
                <w:bottom w:val="none" w:sz="0" w:space="0" w:color="auto"/>
                <w:right w:val="none" w:sz="0" w:space="0" w:color="auto"/>
              </w:divBdr>
            </w:div>
            <w:div w:id="1735473204">
              <w:marLeft w:val="0"/>
              <w:marRight w:val="0"/>
              <w:marTop w:val="0"/>
              <w:marBottom w:val="0"/>
              <w:divBdr>
                <w:top w:val="none" w:sz="0" w:space="0" w:color="auto"/>
                <w:left w:val="none" w:sz="0" w:space="0" w:color="auto"/>
                <w:bottom w:val="none" w:sz="0" w:space="0" w:color="auto"/>
                <w:right w:val="none" w:sz="0" w:space="0" w:color="auto"/>
              </w:divBdr>
            </w:div>
            <w:div w:id="719986879">
              <w:marLeft w:val="0"/>
              <w:marRight w:val="0"/>
              <w:marTop w:val="0"/>
              <w:marBottom w:val="0"/>
              <w:divBdr>
                <w:top w:val="none" w:sz="0" w:space="0" w:color="auto"/>
                <w:left w:val="none" w:sz="0" w:space="0" w:color="auto"/>
                <w:bottom w:val="none" w:sz="0" w:space="0" w:color="auto"/>
                <w:right w:val="none" w:sz="0" w:space="0" w:color="auto"/>
              </w:divBdr>
            </w:div>
            <w:div w:id="1054278385">
              <w:marLeft w:val="0"/>
              <w:marRight w:val="0"/>
              <w:marTop w:val="0"/>
              <w:marBottom w:val="0"/>
              <w:divBdr>
                <w:top w:val="none" w:sz="0" w:space="0" w:color="auto"/>
                <w:left w:val="none" w:sz="0" w:space="0" w:color="auto"/>
                <w:bottom w:val="none" w:sz="0" w:space="0" w:color="auto"/>
                <w:right w:val="none" w:sz="0" w:space="0" w:color="auto"/>
              </w:divBdr>
            </w:div>
            <w:div w:id="144954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97549">
      <w:bodyDiv w:val="1"/>
      <w:marLeft w:val="0"/>
      <w:marRight w:val="0"/>
      <w:marTop w:val="0"/>
      <w:marBottom w:val="0"/>
      <w:divBdr>
        <w:top w:val="none" w:sz="0" w:space="0" w:color="auto"/>
        <w:left w:val="none" w:sz="0" w:space="0" w:color="auto"/>
        <w:bottom w:val="none" w:sz="0" w:space="0" w:color="auto"/>
        <w:right w:val="none" w:sz="0" w:space="0" w:color="auto"/>
      </w:divBdr>
    </w:div>
    <w:div w:id="1240486037">
      <w:bodyDiv w:val="1"/>
      <w:marLeft w:val="0"/>
      <w:marRight w:val="0"/>
      <w:marTop w:val="0"/>
      <w:marBottom w:val="0"/>
      <w:divBdr>
        <w:top w:val="none" w:sz="0" w:space="0" w:color="auto"/>
        <w:left w:val="none" w:sz="0" w:space="0" w:color="auto"/>
        <w:bottom w:val="none" w:sz="0" w:space="0" w:color="auto"/>
        <w:right w:val="none" w:sz="0" w:space="0" w:color="auto"/>
      </w:divBdr>
    </w:div>
    <w:div w:id="1263299644">
      <w:bodyDiv w:val="1"/>
      <w:marLeft w:val="0"/>
      <w:marRight w:val="0"/>
      <w:marTop w:val="0"/>
      <w:marBottom w:val="0"/>
      <w:divBdr>
        <w:top w:val="none" w:sz="0" w:space="0" w:color="auto"/>
        <w:left w:val="none" w:sz="0" w:space="0" w:color="auto"/>
        <w:bottom w:val="none" w:sz="0" w:space="0" w:color="auto"/>
        <w:right w:val="none" w:sz="0" w:space="0" w:color="auto"/>
      </w:divBdr>
    </w:div>
    <w:div w:id="1405762066">
      <w:bodyDiv w:val="1"/>
      <w:marLeft w:val="0"/>
      <w:marRight w:val="0"/>
      <w:marTop w:val="0"/>
      <w:marBottom w:val="0"/>
      <w:divBdr>
        <w:top w:val="none" w:sz="0" w:space="0" w:color="auto"/>
        <w:left w:val="none" w:sz="0" w:space="0" w:color="auto"/>
        <w:bottom w:val="none" w:sz="0" w:space="0" w:color="auto"/>
        <w:right w:val="none" w:sz="0" w:space="0" w:color="auto"/>
      </w:divBdr>
    </w:div>
    <w:div w:id="1658192681">
      <w:bodyDiv w:val="1"/>
      <w:marLeft w:val="0"/>
      <w:marRight w:val="0"/>
      <w:marTop w:val="0"/>
      <w:marBottom w:val="0"/>
      <w:divBdr>
        <w:top w:val="none" w:sz="0" w:space="0" w:color="auto"/>
        <w:left w:val="none" w:sz="0" w:space="0" w:color="auto"/>
        <w:bottom w:val="none" w:sz="0" w:space="0" w:color="auto"/>
        <w:right w:val="none" w:sz="0" w:space="0" w:color="auto"/>
      </w:divBdr>
      <w:divsChild>
        <w:div w:id="2106874792">
          <w:marLeft w:val="0"/>
          <w:marRight w:val="0"/>
          <w:marTop w:val="0"/>
          <w:marBottom w:val="0"/>
          <w:divBdr>
            <w:top w:val="none" w:sz="0" w:space="0" w:color="auto"/>
            <w:left w:val="none" w:sz="0" w:space="0" w:color="auto"/>
            <w:bottom w:val="none" w:sz="0" w:space="0" w:color="auto"/>
            <w:right w:val="none" w:sz="0" w:space="0" w:color="auto"/>
          </w:divBdr>
          <w:divsChild>
            <w:div w:id="1825201154">
              <w:marLeft w:val="0"/>
              <w:marRight w:val="0"/>
              <w:marTop w:val="0"/>
              <w:marBottom w:val="0"/>
              <w:divBdr>
                <w:top w:val="none" w:sz="0" w:space="0" w:color="auto"/>
                <w:left w:val="none" w:sz="0" w:space="0" w:color="auto"/>
                <w:bottom w:val="none" w:sz="0" w:space="0" w:color="auto"/>
                <w:right w:val="none" w:sz="0" w:space="0" w:color="auto"/>
              </w:divBdr>
            </w:div>
            <w:div w:id="1742101347">
              <w:marLeft w:val="0"/>
              <w:marRight w:val="0"/>
              <w:marTop w:val="0"/>
              <w:marBottom w:val="0"/>
              <w:divBdr>
                <w:top w:val="none" w:sz="0" w:space="0" w:color="auto"/>
                <w:left w:val="none" w:sz="0" w:space="0" w:color="auto"/>
                <w:bottom w:val="none" w:sz="0" w:space="0" w:color="auto"/>
                <w:right w:val="none" w:sz="0" w:space="0" w:color="auto"/>
              </w:divBdr>
            </w:div>
            <w:div w:id="55445370">
              <w:marLeft w:val="0"/>
              <w:marRight w:val="0"/>
              <w:marTop w:val="0"/>
              <w:marBottom w:val="0"/>
              <w:divBdr>
                <w:top w:val="none" w:sz="0" w:space="0" w:color="auto"/>
                <w:left w:val="none" w:sz="0" w:space="0" w:color="auto"/>
                <w:bottom w:val="none" w:sz="0" w:space="0" w:color="auto"/>
                <w:right w:val="none" w:sz="0" w:space="0" w:color="auto"/>
              </w:divBdr>
            </w:div>
            <w:div w:id="1791242000">
              <w:marLeft w:val="0"/>
              <w:marRight w:val="0"/>
              <w:marTop w:val="0"/>
              <w:marBottom w:val="0"/>
              <w:divBdr>
                <w:top w:val="none" w:sz="0" w:space="0" w:color="auto"/>
                <w:left w:val="none" w:sz="0" w:space="0" w:color="auto"/>
                <w:bottom w:val="none" w:sz="0" w:space="0" w:color="auto"/>
                <w:right w:val="none" w:sz="0" w:space="0" w:color="auto"/>
              </w:divBdr>
            </w:div>
            <w:div w:id="18239642">
              <w:marLeft w:val="0"/>
              <w:marRight w:val="0"/>
              <w:marTop w:val="0"/>
              <w:marBottom w:val="0"/>
              <w:divBdr>
                <w:top w:val="none" w:sz="0" w:space="0" w:color="auto"/>
                <w:left w:val="none" w:sz="0" w:space="0" w:color="auto"/>
                <w:bottom w:val="none" w:sz="0" w:space="0" w:color="auto"/>
                <w:right w:val="none" w:sz="0" w:space="0" w:color="auto"/>
              </w:divBdr>
            </w:div>
            <w:div w:id="1158112353">
              <w:marLeft w:val="0"/>
              <w:marRight w:val="0"/>
              <w:marTop w:val="0"/>
              <w:marBottom w:val="0"/>
              <w:divBdr>
                <w:top w:val="none" w:sz="0" w:space="0" w:color="auto"/>
                <w:left w:val="none" w:sz="0" w:space="0" w:color="auto"/>
                <w:bottom w:val="none" w:sz="0" w:space="0" w:color="auto"/>
                <w:right w:val="none" w:sz="0" w:space="0" w:color="auto"/>
              </w:divBdr>
            </w:div>
            <w:div w:id="353851895">
              <w:marLeft w:val="0"/>
              <w:marRight w:val="0"/>
              <w:marTop w:val="0"/>
              <w:marBottom w:val="0"/>
              <w:divBdr>
                <w:top w:val="none" w:sz="0" w:space="0" w:color="auto"/>
                <w:left w:val="none" w:sz="0" w:space="0" w:color="auto"/>
                <w:bottom w:val="none" w:sz="0" w:space="0" w:color="auto"/>
                <w:right w:val="none" w:sz="0" w:space="0" w:color="auto"/>
              </w:divBdr>
            </w:div>
            <w:div w:id="1951889699">
              <w:marLeft w:val="0"/>
              <w:marRight w:val="0"/>
              <w:marTop w:val="0"/>
              <w:marBottom w:val="0"/>
              <w:divBdr>
                <w:top w:val="none" w:sz="0" w:space="0" w:color="auto"/>
                <w:left w:val="none" w:sz="0" w:space="0" w:color="auto"/>
                <w:bottom w:val="none" w:sz="0" w:space="0" w:color="auto"/>
                <w:right w:val="none" w:sz="0" w:space="0" w:color="auto"/>
              </w:divBdr>
            </w:div>
            <w:div w:id="1636331707">
              <w:marLeft w:val="0"/>
              <w:marRight w:val="0"/>
              <w:marTop w:val="0"/>
              <w:marBottom w:val="0"/>
              <w:divBdr>
                <w:top w:val="none" w:sz="0" w:space="0" w:color="auto"/>
                <w:left w:val="none" w:sz="0" w:space="0" w:color="auto"/>
                <w:bottom w:val="none" w:sz="0" w:space="0" w:color="auto"/>
                <w:right w:val="none" w:sz="0" w:space="0" w:color="auto"/>
              </w:divBdr>
            </w:div>
            <w:div w:id="1323194173">
              <w:marLeft w:val="0"/>
              <w:marRight w:val="0"/>
              <w:marTop w:val="0"/>
              <w:marBottom w:val="0"/>
              <w:divBdr>
                <w:top w:val="none" w:sz="0" w:space="0" w:color="auto"/>
                <w:left w:val="none" w:sz="0" w:space="0" w:color="auto"/>
                <w:bottom w:val="none" w:sz="0" w:space="0" w:color="auto"/>
                <w:right w:val="none" w:sz="0" w:space="0" w:color="auto"/>
              </w:divBdr>
            </w:div>
            <w:div w:id="1654334140">
              <w:marLeft w:val="0"/>
              <w:marRight w:val="0"/>
              <w:marTop w:val="0"/>
              <w:marBottom w:val="0"/>
              <w:divBdr>
                <w:top w:val="none" w:sz="0" w:space="0" w:color="auto"/>
                <w:left w:val="none" w:sz="0" w:space="0" w:color="auto"/>
                <w:bottom w:val="none" w:sz="0" w:space="0" w:color="auto"/>
                <w:right w:val="none" w:sz="0" w:space="0" w:color="auto"/>
              </w:divBdr>
            </w:div>
            <w:div w:id="728385409">
              <w:marLeft w:val="0"/>
              <w:marRight w:val="0"/>
              <w:marTop w:val="0"/>
              <w:marBottom w:val="0"/>
              <w:divBdr>
                <w:top w:val="none" w:sz="0" w:space="0" w:color="auto"/>
                <w:left w:val="none" w:sz="0" w:space="0" w:color="auto"/>
                <w:bottom w:val="none" w:sz="0" w:space="0" w:color="auto"/>
                <w:right w:val="none" w:sz="0" w:space="0" w:color="auto"/>
              </w:divBdr>
            </w:div>
            <w:div w:id="773324973">
              <w:marLeft w:val="0"/>
              <w:marRight w:val="0"/>
              <w:marTop w:val="0"/>
              <w:marBottom w:val="0"/>
              <w:divBdr>
                <w:top w:val="none" w:sz="0" w:space="0" w:color="auto"/>
                <w:left w:val="none" w:sz="0" w:space="0" w:color="auto"/>
                <w:bottom w:val="none" w:sz="0" w:space="0" w:color="auto"/>
                <w:right w:val="none" w:sz="0" w:space="0" w:color="auto"/>
              </w:divBdr>
            </w:div>
            <w:div w:id="83572254">
              <w:marLeft w:val="0"/>
              <w:marRight w:val="0"/>
              <w:marTop w:val="0"/>
              <w:marBottom w:val="0"/>
              <w:divBdr>
                <w:top w:val="none" w:sz="0" w:space="0" w:color="auto"/>
                <w:left w:val="none" w:sz="0" w:space="0" w:color="auto"/>
                <w:bottom w:val="none" w:sz="0" w:space="0" w:color="auto"/>
                <w:right w:val="none" w:sz="0" w:space="0" w:color="auto"/>
              </w:divBdr>
            </w:div>
            <w:div w:id="849680152">
              <w:marLeft w:val="0"/>
              <w:marRight w:val="0"/>
              <w:marTop w:val="0"/>
              <w:marBottom w:val="0"/>
              <w:divBdr>
                <w:top w:val="none" w:sz="0" w:space="0" w:color="auto"/>
                <w:left w:val="none" w:sz="0" w:space="0" w:color="auto"/>
                <w:bottom w:val="none" w:sz="0" w:space="0" w:color="auto"/>
                <w:right w:val="none" w:sz="0" w:space="0" w:color="auto"/>
              </w:divBdr>
            </w:div>
            <w:div w:id="47070685">
              <w:marLeft w:val="0"/>
              <w:marRight w:val="0"/>
              <w:marTop w:val="0"/>
              <w:marBottom w:val="0"/>
              <w:divBdr>
                <w:top w:val="none" w:sz="0" w:space="0" w:color="auto"/>
                <w:left w:val="none" w:sz="0" w:space="0" w:color="auto"/>
                <w:bottom w:val="none" w:sz="0" w:space="0" w:color="auto"/>
                <w:right w:val="none" w:sz="0" w:space="0" w:color="auto"/>
              </w:divBdr>
            </w:div>
            <w:div w:id="1657882172">
              <w:marLeft w:val="0"/>
              <w:marRight w:val="0"/>
              <w:marTop w:val="0"/>
              <w:marBottom w:val="0"/>
              <w:divBdr>
                <w:top w:val="none" w:sz="0" w:space="0" w:color="auto"/>
                <w:left w:val="none" w:sz="0" w:space="0" w:color="auto"/>
                <w:bottom w:val="none" w:sz="0" w:space="0" w:color="auto"/>
                <w:right w:val="none" w:sz="0" w:space="0" w:color="auto"/>
              </w:divBdr>
            </w:div>
            <w:div w:id="394356363">
              <w:marLeft w:val="0"/>
              <w:marRight w:val="0"/>
              <w:marTop w:val="0"/>
              <w:marBottom w:val="0"/>
              <w:divBdr>
                <w:top w:val="none" w:sz="0" w:space="0" w:color="auto"/>
                <w:left w:val="none" w:sz="0" w:space="0" w:color="auto"/>
                <w:bottom w:val="none" w:sz="0" w:space="0" w:color="auto"/>
                <w:right w:val="none" w:sz="0" w:space="0" w:color="auto"/>
              </w:divBdr>
            </w:div>
            <w:div w:id="265037800">
              <w:marLeft w:val="0"/>
              <w:marRight w:val="0"/>
              <w:marTop w:val="0"/>
              <w:marBottom w:val="0"/>
              <w:divBdr>
                <w:top w:val="none" w:sz="0" w:space="0" w:color="auto"/>
                <w:left w:val="none" w:sz="0" w:space="0" w:color="auto"/>
                <w:bottom w:val="none" w:sz="0" w:space="0" w:color="auto"/>
                <w:right w:val="none" w:sz="0" w:space="0" w:color="auto"/>
              </w:divBdr>
            </w:div>
            <w:div w:id="1181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79678">
      <w:bodyDiv w:val="1"/>
      <w:marLeft w:val="0"/>
      <w:marRight w:val="0"/>
      <w:marTop w:val="0"/>
      <w:marBottom w:val="0"/>
      <w:divBdr>
        <w:top w:val="none" w:sz="0" w:space="0" w:color="auto"/>
        <w:left w:val="none" w:sz="0" w:space="0" w:color="auto"/>
        <w:bottom w:val="none" w:sz="0" w:space="0" w:color="auto"/>
        <w:right w:val="none" w:sz="0" w:space="0" w:color="auto"/>
      </w:divBdr>
      <w:divsChild>
        <w:div w:id="709231042">
          <w:marLeft w:val="0"/>
          <w:marRight w:val="0"/>
          <w:marTop w:val="0"/>
          <w:marBottom w:val="0"/>
          <w:divBdr>
            <w:top w:val="none" w:sz="0" w:space="0" w:color="auto"/>
            <w:left w:val="none" w:sz="0" w:space="0" w:color="auto"/>
            <w:bottom w:val="none" w:sz="0" w:space="0" w:color="auto"/>
            <w:right w:val="none" w:sz="0" w:space="0" w:color="auto"/>
          </w:divBdr>
          <w:divsChild>
            <w:div w:id="392582102">
              <w:marLeft w:val="0"/>
              <w:marRight w:val="0"/>
              <w:marTop w:val="0"/>
              <w:marBottom w:val="0"/>
              <w:divBdr>
                <w:top w:val="none" w:sz="0" w:space="0" w:color="auto"/>
                <w:left w:val="none" w:sz="0" w:space="0" w:color="auto"/>
                <w:bottom w:val="none" w:sz="0" w:space="0" w:color="auto"/>
                <w:right w:val="none" w:sz="0" w:space="0" w:color="auto"/>
              </w:divBdr>
            </w:div>
            <w:div w:id="1798640801">
              <w:marLeft w:val="0"/>
              <w:marRight w:val="0"/>
              <w:marTop w:val="0"/>
              <w:marBottom w:val="0"/>
              <w:divBdr>
                <w:top w:val="none" w:sz="0" w:space="0" w:color="auto"/>
                <w:left w:val="none" w:sz="0" w:space="0" w:color="auto"/>
                <w:bottom w:val="none" w:sz="0" w:space="0" w:color="auto"/>
                <w:right w:val="none" w:sz="0" w:space="0" w:color="auto"/>
              </w:divBdr>
            </w:div>
            <w:div w:id="1906598979">
              <w:marLeft w:val="0"/>
              <w:marRight w:val="0"/>
              <w:marTop w:val="0"/>
              <w:marBottom w:val="0"/>
              <w:divBdr>
                <w:top w:val="none" w:sz="0" w:space="0" w:color="auto"/>
                <w:left w:val="none" w:sz="0" w:space="0" w:color="auto"/>
                <w:bottom w:val="none" w:sz="0" w:space="0" w:color="auto"/>
                <w:right w:val="none" w:sz="0" w:space="0" w:color="auto"/>
              </w:divBdr>
            </w:div>
            <w:div w:id="1956791593">
              <w:marLeft w:val="0"/>
              <w:marRight w:val="0"/>
              <w:marTop w:val="0"/>
              <w:marBottom w:val="0"/>
              <w:divBdr>
                <w:top w:val="none" w:sz="0" w:space="0" w:color="auto"/>
                <w:left w:val="none" w:sz="0" w:space="0" w:color="auto"/>
                <w:bottom w:val="none" w:sz="0" w:space="0" w:color="auto"/>
                <w:right w:val="none" w:sz="0" w:space="0" w:color="auto"/>
              </w:divBdr>
            </w:div>
            <w:div w:id="1698502853">
              <w:marLeft w:val="0"/>
              <w:marRight w:val="0"/>
              <w:marTop w:val="0"/>
              <w:marBottom w:val="0"/>
              <w:divBdr>
                <w:top w:val="none" w:sz="0" w:space="0" w:color="auto"/>
                <w:left w:val="none" w:sz="0" w:space="0" w:color="auto"/>
                <w:bottom w:val="none" w:sz="0" w:space="0" w:color="auto"/>
                <w:right w:val="none" w:sz="0" w:space="0" w:color="auto"/>
              </w:divBdr>
            </w:div>
            <w:div w:id="999230607">
              <w:marLeft w:val="0"/>
              <w:marRight w:val="0"/>
              <w:marTop w:val="0"/>
              <w:marBottom w:val="0"/>
              <w:divBdr>
                <w:top w:val="none" w:sz="0" w:space="0" w:color="auto"/>
                <w:left w:val="none" w:sz="0" w:space="0" w:color="auto"/>
                <w:bottom w:val="none" w:sz="0" w:space="0" w:color="auto"/>
                <w:right w:val="none" w:sz="0" w:space="0" w:color="auto"/>
              </w:divBdr>
            </w:div>
            <w:div w:id="1126310234">
              <w:marLeft w:val="0"/>
              <w:marRight w:val="0"/>
              <w:marTop w:val="0"/>
              <w:marBottom w:val="0"/>
              <w:divBdr>
                <w:top w:val="none" w:sz="0" w:space="0" w:color="auto"/>
                <w:left w:val="none" w:sz="0" w:space="0" w:color="auto"/>
                <w:bottom w:val="none" w:sz="0" w:space="0" w:color="auto"/>
                <w:right w:val="none" w:sz="0" w:space="0" w:color="auto"/>
              </w:divBdr>
            </w:div>
            <w:div w:id="397928">
              <w:marLeft w:val="0"/>
              <w:marRight w:val="0"/>
              <w:marTop w:val="0"/>
              <w:marBottom w:val="0"/>
              <w:divBdr>
                <w:top w:val="none" w:sz="0" w:space="0" w:color="auto"/>
                <w:left w:val="none" w:sz="0" w:space="0" w:color="auto"/>
                <w:bottom w:val="none" w:sz="0" w:space="0" w:color="auto"/>
                <w:right w:val="none" w:sz="0" w:space="0" w:color="auto"/>
              </w:divBdr>
            </w:div>
            <w:div w:id="662203916">
              <w:marLeft w:val="0"/>
              <w:marRight w:val="0"/>
              <w:marTop w:val="0"/>
              <w:marBottom w:val="0"/>
              <w:divBdr>
                <w:top w:val="none" w:sz="0" w:space="0" w:color="auto"/>
                <w:left w:val="none" w:sz="0" w:space="0" w:color="auto"/>
                <w:bottom w:val="none" w:sz="0" w:space="0" w:color="auto"/>
                <w:right w:val="none" w:sz="0" w:space="0" w:color="auto"/>
              </w:divBdr>
            </w:div>
            <w:div w:id="1842114459">
              <w:marLeft w:val="0"/>
              <w:marRight w:val="0"/>
              <w:marTop w:val="0"/>
              <w:marBottom w:val="0"/>
              <w:divBdr>
                <w:top w:val="none" w:sz="0" w:space="0" w:color="auto"/>
                <w:left w:val="none" w:sz="0" w:space="0" w:color="auto"/>
                <w:bottom w:val="none" w:sz="0" w:space="0" w:color="auto"/>
                <w:right w:val="none" w:sz="0" w:space="0" w:color="auto"/>
              </w:divBdr>
            </w:div>
            <w:div w:id="885221284">
              <w:marLeft w:val="0"/>
              <w:marRight w:val="0"/>
              <w:marTop w:val="0"/>
              <w:marBottom w:val="0"/>
              <w:divBdr>
                <w:top w:val="none" w:sz="0" w:space="0" w:color="auto"/>
                <w:left w:val="none" w:sz="0" w:space="0" w:color="auto"/>
                <w:bottom w:val="none" w:sz="0" w:space="0" w:color="auto"/>
                <w:right w:val="none" w:sz="0" w:space="0" w:color="auto"/>
              </w:divBdr>
            </w:div>
            <w:div w:id="3847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6.png"/><Relationship Id="rId26" Type="http://schemas.openxmlformats.org/officeDocument/2006/relationships/image" Target="media/image11.png"/><Relationship Id="rId39" Type="http://schemas.openxmlformats.org/officeDocument/2006/relationships/fontTable" Target="fontTable.xml"/><Relationship Id="rId21" Type="http://schemas.openxmlformats.org/officeDocument/2006/relationships/image" Target="media/image8.emf"/><Relationship Id="rId34" Type="http://schemas.openxmlformats.org/officeDocument/2006/relationships/hyperlink" Target="https://cpanel.emf-informatique.ch/"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footer" Target="footer4.xml"/><Relationship Id="rId38"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package" Target="embeddings/Microsoft_Visio_Drawing1.vsdx"/><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package" Target="embeddings/Microsoft_Visio_Drawing3.vsdx"/><Relationship Id="rId32" Type="http://schemas.openxmlformats.org/officeDocument/2006/relationships/header" Target="header2.xml"/><Relationship Id="rId37" Type="http://schemas.openxmlformats.org/officeDocument/2006/relationships/image" Target="media/image1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image" Target="media/image9.emf"/><Relationship Id="rId28" Type="http://schemas.openxmlformats.org/officeDocument/2006/relationships/image" Target="media/image13.png"/><Relationship Id="rId36"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7.emf"/><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package" Target="embeddings/Microsoft_Visio_Drawing2.vsdx"/><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7.png"/><Relationship Id="rId8" Type="http://schemas.openxmlformats.org/officeDocument/2006/relationships/image" Target="media/image1.jpe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ndres06\OneDrive%20-%20EDUETATFR\EMF\Rapport\ZZ%20-%20RP%20-%20TEMPLAT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07CB1-BF47-4329-8F24-6FFDC1186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ZZ - RP - TEMPLATE.dotx</Template>
  <TotalTime>0</TotalTime>
  <Pages>24</Pages>
  <Words>2932</Words>
  <Characters>16130</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2024-01-29T15:17:00Z</dcterms:created>
  <dcterms:modified xsi:type="dcterms:W3CDTF">2024-03-05T09:02:00Z</dcterms:modified>
</cp:coreProperties>
</file>