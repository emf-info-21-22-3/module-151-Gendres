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FF755" w14:textId="43D8EF46" w:rsidR="00F2727C" w:rsidRDefault="00A71A1C" w:rsidP="00A71A1C">
      <w:pPr>
        <w:pStyle w:val="Titre"/>
      </w:pPr>
      <w:r>
        <w:t xml:space="preserve">151 </w:t>
      </w:r>
      <w:r w:rsidR="008534AE">
        <w:t xml:space="preserve"> - </w:t>
      </w:r>
      <w:r>
        <w:t>Intégrer des éléments de base de données dans des applications Web</w:t>
      </w:r>
      <w:r>
        <w:cr/>
      </w:r>
      <w:r w:rsidR="000D485F">
        <w:fldChar w:fldCharType="begin"/>
      </w:r>
      <w:r w:rsidR="000D485F">
        <w:instrText xml:space="preserve"> TITLE   \* MERGEFORMAT </w:instrText>
      </w:r>
      <w:r w:rsidR="000D485F">
        <w:fldChar w:fldCharType="end"/>
      </w:r>
    </w:p>
    <w:p w14:paraId="67C04354" w14:textId="52627E67" w:rsidR="0090120D" w:rsidRPr="0090120D" w:rsidRDefault="0090120D" w:rsidP="0090120D">
      <w:pPr>
        <w:pStyle w:val="TMIndex"/>
      </w:pPr>
      <w:r w:rsidRPr="0090120D">
        <w:t xml:space="preserve">Rapport </w:t>
      </w:r>
      <w:r w:rsidR="00A71A1C">
        <w:t>de Projet</w:t>
      </w:r>
    </w:p>
    <w:p w14:paraId="55E3EA58" w14:textId="77777777" w:rsidR="0090120D" w:rsidRPr="00DC044B" w:rsidRDefault="0090120D" w:rsidP="00DC044B">
      <w:pPr>
        <w:pStyle w:val="txt-justifi"/>
      </w:pPr>
    </w:p>
    <w:p w14:paraId="23A22356" w14:textId="3095AD7F" w:rsidR="00BA149E" w:rsidRPr="009966A6" w:rsidRDefault="00AF667B" w:rsidP="007F7C2A">
      <w:pPr>
        <w:pStyle w:val="TxtCentr"/>
      </w:pPr>
      <w:r w:rsidRPr="009966A6">
        <w:t xml:space="preserve">Date de création : </w:t>
      </w:r>
      <w:r w:rsidRPr="009966A6">
        <w:fldChar w:fldCharType="begin"/>
      </w:r>
      <w:r w:rsidRPr="009966A6">
        <w:instrText xml:space="preserve"> CREATEDATE  \@ "dd.MM.yyyy"  \* MERGEFORMAT </w:instrText>
      </w:r>
      <w:r w:rsidRPr="009966A6">
        <w:fldChar w:fldCharType="separate"/>
      </w:r>
      <w:r w:rsidR="00A71A1C">
        <w:rPr>
          <w:noProof/>
        </w:rPr>
        <w:t>29.01.2024</w:t>
      </w:r>
      <w:r w:rsidRPr="009966A6">
        <w:fldChar w:fldCharType="end"/>
      </w:r>
      <w:r w:rsidR="00BA149E" w:rsidRPr="009966A6">
        <w:br/>
      </w:r>
      <w:r w:rsidR="00662779">
        <w:t>V</w:t>
      </w:r>
      <w:r w:rsidR="00BA149E" w:rsidRPr="009966A6">
        <w:t>ersion</w:t>
      </w:r>
      <w:r w:rsidR="00DA725F" w:rsidRPr="009966A6">
        <w:t xml:space="preserve"> </w:t>
      </w:r>
      <w:r w:rsidR="007F7C2A">
        <w:t>1</w:t>
      </w:r>
      <w:r w:rsidR="00DA725F" w:rsidRPr="009966A6">
        <w:t xml:space="preserve"> du </w:t>
      </w:r>
      <w:r w:rsidR="008C5715" w:rsidRPr="009966A6">
        <w:fldChar w:fldCharType="begin"/>
      </w:r>
      <w:r w:rsidR="008C5715" w:rsidRPr="009966A6">
        <w:instrText xml:space="preserve"> SAVEDATE  \@ "dd.MM.yyyy"  \* MERGEFORMAT </w:instrText>
      </w:r>
      <w:r w:rsidR="008C5715" w:rsidRPr="009966A6">
        <w:fldChar w:fldCharType="separate"/>
      </w:r>
      <w:r w:rsidR="006D6B68">
        <w:rPr>
          <w:noProof/>
        </w:rPr>
        <w:t>30.01.2024</w:t>
      </w:r>
      <w:r w:rsidR="008C5715" w:rsidRPr="009966A6">
        <w:fldChar w:fldCharType="end"/>
      </w:r>
    </w:p>
    <w:p w14:paraId="1E326D44" w14:textId="77777777" w:rsidR="00AF667B" w:rsidRDefault="00AF667B" w:rsidP="006B7FFD">
      <w:pPr>
        <w:pStyle w:val="Nom"/>
      </w:pPr>
      <w:r w:rsidRPr="00AF667B">
        <w:t xml:space="preserve">Simon Gendre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2218"/>
        <w:gridCol w:w="1692"/>
      </w:tblGrid>
      <w:tr w:rsidR="00792897" w14:paraId="5E3D0FF5" w14:textId="77777777" w:rsidTr="00792897">
        <w:trPr>
          <w:trHeight w:val="917"/>
        </w:trPr>
        <w:tc>
          <w:tcPr>
            <w:tcW w:w="5152" w:type="dxa"/>
            <w:vMerge w:val="restart"/>
          </w:tcPr>
          <w:p w14:paraId="0F968713" w14:textId="77777777" w:rsidR="00792897" w:rsidRPr="009966A6" w:rsidRDefault="00792897" w:rsidP="009966A6">
            <w:pPr>
              <w:pStyle w:val="txt-justifi"/>
            </w:pPr>
            <w:r w:rsidRPr="009966A6">
              <w:rPr>
                <w:noProof/>
              </w:rPr>
              <w:drawing>
                <wp:inline distT="0" distB="0" distL="0" distR="0" wp14:anchorId="3521612F" wp14:editId="5C9A1BB1">
                  <wp:extent cx="2602230" cy="82423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43632"/>
                          <a:stretch/>
                        </pic:blipFill>
                        <pic:spPr bwMode="auto">
                          <a:xfrm>
                            <a:off x="0" y="0"/>
                            <a:ext cx="2602230" cy="82423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218" w:type="dxa"/>
          </w:tcPr>
          <w:p w14:paraId="1CC88E50" w14:textId="77777777" w:rsidR="00792897" w:rsidRPr="009966A6" w:rsidRDefault="00792897" w:rsidP="00792897">
            <w:pPr>
              <w:pStyle w:val="Dates"/>
            </w:pPr>
            <w:r w:rsidRPr="009966A6">
              <w:t>Module du</w:t>
            </w:r>
            <w:r>
              <w:t xml:space="preserve"> : </w:t>
            </w:r>
          </w:p>
        </w:tc>
        <w:tc>
          <w:tcPr>
            <w:tcW w:w="1692" w:type="dxa"/>
          </w:tcPr>
          <w:p w14:paraId="5508658F" w14:textId="4366CADA" w:rsidR="00792897" w:rsidRDefault="00A71A1C" w:rsidP="00792897">
            <w:pPr>
              <w:pStyle w:val="Dates"/>
            </w:pPr>
            <w:r>
              <w:t>29.01.2024</w:t>
            </w:r>
            <w:r w:rsidR="00792897" w:rsidRPr="009966A6">
              <w:t xml:space="preserve"> </w:t>
            </w:r>
          </w:p>
          <w:p w14:paraId="3E2CF844" w14:textId="77777777" w:rsidR="00792897" w:rsidRPr="009966A6" w:rsidRDefault="00792897" w:rsidP="00DC044B">
            <w:pPr>
              <w:pStyle w:val="Dates"/>
            </w:pPr>
          </w:p>
        </w:tc>
      </w:tr>
      <w:tr w:rsidR="00792897" w14:paraId="5C32CBAA" w14:textId="77777777" w:rsidTr="00792897">
        <w:trPr>
          <w:trHeight w:val="917"/>
        </w:trPr>
        <w:tc>
          <w:tcPr>
            <w:tcW w:w="5152" w:type="dxa"/>
            <w:vMerge/>
          </w:tcPr>
          <w:p w14:paraId="679A203D" w14:textId="77777777" w:rsidR="00792897" w:rsidRPr="009966A6" w:rsidRDefault="00792897" w:rsidP="009966A6">
            <w:pPr>
              <w:pStyle w:val="txt-justifi"/>
              <w:rPr>
                <w:noProof/>
              </w:rPr>
            </w:pPr>
          </w:p>
        </w:tc>
        <w:tc>
          <w:tcPr>
            <w:tcW w:w="2218" w:type="dxa"/>
          </w:tcPr>
          <w:p w14:paraId="1ED3B621" w14:textId="77777777" w:rsidR="00792897" w:rsidRPr="009966A6" w:rsidRDefault="00792897" w:rsidP="00DC044B">
            <w:pPr>
              <w:pStyle w:val="Dates"/>
            </w:pPr>
            <w:r>
              <w:t>Au :</w:t>
            </w:r>
          </w:p>
        </w:tc>
        <w:tc>
          <w:tcPr>
            <w:tcW w:w="1692" w:type="dxa"/>
          </w:tcPr>
          <w:p w14:paraId="3AFECE08" w14:textId="77777777" w:rsidR="00792897" w:rsidRPr="009966A6" w:rsidRDefault="00792897" w:rsidP="00DC044B">
            <w:pPr>
              <w:pStyle w:val="Dates"/>
            </w:pPr>
            <w:r w:rsidRPr="009966A6">
              <w:t>jj.mm.</w:t>
            </w:r>
            <w:r w:rsidRPr="00DC044B">
              <w:t>aaaa</w:t>
            </w:r>
          </w:p>
        </w:tc>
      </w:tr>
    </w:tbl>
    <w:p w14:paraId="23BC32E5" w14:textId="77777777" w:rsidR="003D6B2A" w:rsidRPr="009966A6" w:rsidRDefault="003D6B2A" w:rsidP="009966A6">
      <w:pPr>
        <w:pStyle w:val="txt-justifi"/>
      </w:pPr>
    </w:p>
    <w:p w14:paraId="05F93185" w14:textId="77777777" w:rsidR="004C0D61" w:rsidRPr="009966A6" w:rsidRDefault="004C0D61" w:rsidP="009966A6">
      <w:pPr>
        <w:pStyle w:val="txt-justifi"/>
      </w:pPr>
      <w:r w:rsidRPr="009966A6">
        <w:br w:type="page"/>
      </w:r>
    </w:p>
    <w:p w14:paraId="43ED62E1" w14:textId="77777777" w:rsidR="004C0D61" w:rsidRPr="009966A6" w:rsidRDefault="004C0D61" w:rsidP="009966A6">
      <w:pPr>
        <w:pStyle w:val="txt-justifi"/>
        <w:sectPr w:rsidR="004C0D61" w:rsidRPr="009966A6" w:rsidSect="00984C0B">
          <w:footerReference w:type="default" r:id="rId9"/>
          <w:footerReference w:type="first" r:id="rId10"/>
          <w:pgSz w:w="11906" w:h="16838"/>
          <w:pgMar w:top="1417" w:right="1417" w:bottom="1417" w:left="1417" w:header="708" w:footer="708" w:gutter="0"/>
          <w:cols w:space="708"/>
          <w:docGrid w:linePitch="360"/>
        </w:sectPr>
      </w:pPr>
    </w:p>
    <w:p w14:paraId="04F727FC" w14:textId="77777777" w:rsidR="00AF667B" w:rsidRPr="00512CDD" w:rsidRDefault="00BF6642" w:rsidP="00512CDD">
      <w:pPr>
        <w:pStyle w:val="TMIndex"/>
      </w:pPr>
      <w:r w:rsidRPr="00512CDD">
        <w:lastRenderedPageBreak/>
        <w:t>Table des matières</w:t>
      </w:r>
    </w:p>
    <w:p w14:paraId="18C5A4A6" w14:textId="77777777" w:rsidR="00662779" w:rsidRDefault="002225FC" w:rsidP="00662779">
      <w:pPr>
        <w:pStyle w:val="TM1"/>
        <w:rPr>
          <w:rFonts w:eastAsiaTheme="minorEastAsia" w:cstheme="minorBidi"/>
          <w:noProof/>
          <w:sz w:val="22"/>
          <w:szCs w:val="22"/>
          <w:lang w:eastAsia="fr-CH"/>
        </w:rPr>
      </w:pPr>
      <w:r w:rsidRPr="009966A6">
        <w:fldChar w:fldCharType="begin"/>
      </w:r>
      <w:r w:rsidRPr="009966A6">
        <w:instrText xml:space="preserve"> TOC \o "1-3" \u </w:instrText>
      </w:r>
      <w:r w:rsidRPr="009966A6">
        <w:fldChar w:fldCharType="separate"/>
      </w:r>
      <w:r w:rsidR="00662779">
        <w:rPr>
          <w:noProof/>
        </w:rPr>
        <w:t>1.</w:t>
      </w:r>
      <w:r w:rsidR="00662779">
        <w:rPr>
          <w:rFonts w:eastAsiaTheme="minorEastAsia" w:cstheme="minorBidi"/>
          <w:noProof/>
          <w:sz w:val="22"/>
          <w:szCs w:val="22"/>
          <w:lang w:eastAsia="fr-CH"/>
        </w:rPr>
        <w:tab/>
      </w:r>
      <w:r w:rsidR="00662779">
        <w:rPr>
          <w:noProof/>
        </w:rPr>
        <w:t>Introduction</w:t>
      </w:r>
      <w:r w:rsidR="00662779">
        <w:rPr>
          <w:noProof/>
        </w:rPr>
        <w:tab/>
      </w:r>
      <w:r w:rsidR="00662779">
        <w:rPr>
          <w:noProof/>
        </w:rPr>
        <w:fldChar w:fldCharType="begin"/>
      </w:r>
      <w:r w:rsidR="00662779">
        <w:rPr>
          <w:noProof/>
        </w:rPr>
        <w:instrText xml:space="preserve"> PAGEREF _Toc118805533 \h </w:instrText>
      </w:r>
      <w:r w:rsidR="00662779">
        <w:rPr>
          <w:noProof/>
        </w:rPr>
      </w:r>
      <w:r w:rsidR="00662779">
        <w:rPr>
          <w:noProof/>
        </w:rPr>
        <w:fldChar w:fldCharType="separate"/>
      </w:r>
      <w:r w:rsidR="00662779">
        <w:rPr>
          <w:noProof/>
        </w:rPr>
        <w:t>4</w:t>
      </w:r>
      <w:r w:rsidR="00662779">
        <w:rPr>
          <w:noProof/>
        </w:rPr>
        <w:fldChar w:fldCharType="end"/>
      </w:r>
    </w:p>
    <w:p w14:paraId="714A2D53"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1.1.</w:t>
      </w:r>
      <w:r>
        <w:rPr>
          <w:rFonts w:eastAsiaTheme="minorEastAsia" w:cstheme="minorBidi"/>
          <w:smallCaps w:val="0"/>
          <w:noProof/>
          <w:sz w:val="22"/>
          <w:szCs w:val="22"/>
          <w:lang w:eastAsia="fr-CH"/>
        </w:rPr>
        <w:tab/>
      </w:r>
      <w:r>
        <w:rPr>
          <w:noProof/>
        </w:rPr>
        <w:t>Objectifs du module</w:t>
      </w:r>
      <w:r>
        <w:rPr>
          <w:noProof/>
        </w:rPr>
        <w:tab/>
      </w:r>
      <w:r>
        <w:rPr>
          <w:noProof/>
        </w:rPr>
        <w:fldChar w:fldCharType="begin"/>
      </w:r>
      <w:r>
        <w:rPr>
          <w:noProof/>
        </w:rPr>
        <w:instrText xml:space="preserve"> PAGEREF _Toc118805534 \h </w:instrText>
      </w:r>
      <w:r>
        <w:rPr>
          <w:noProof/>
        </w:rPr>
      </w:r>
      <w:r>
        <w:rPr>
          <w:noProof/>
        </w:rPr>
        <w:fldChar w:fldCharType="separate"/>
      </w:r>
      <w:r>
        <w:rPr>
          <w:noProof/>
        </w:rPr>
        <w:t>4</w:t>
      </w:r>
      <w:r>
        <w:rPr>
          <w:noProof/>
        </w:rPr>
        <w:fldChar w:fldCharType="end"/>
      </w:r>
    </w:p>
    <w:p w14:paraId="45B9ABC2" w14:textId="77777777" w:rsidR="00662779" w:rsidRPr="00DC044B" w:rsidRDefault="00662779" w:rsidP="00662779">
      <w:pPr>
        <w:pStyle w:val="TM1"/>
        <w:rPr>
          <w:rFonts w:eastAsiaTheme="minorEastAsia" w:cstheme="minorBidi"/>
          <w:noProof/>
          <w:sz w:val="22"/>
          <w:szCs w:val="22"/>
          <w:lang w:val="en-GB" w:eastAsia="fr-CH"/>
        </w:rPr>
      </w:pPr>
      <w:r w:rsidRPr="00DC044B">
        <w:rPr>
          <w:noProof/>
          <w:lang w:val="en-GB"/>
        </w:rPr>
        <w:t>2.</w:t>
      </w:r>
      <w:r w:rsidRPr="00DC044B">
        <w:rPr>
          <w:rFonts w:eastAsiaTheme="minorEastAsia" w:cstheme="minorBidi"/>
          <w:noProof/>
          <w:sz w:val="22"/>
          <w:szCs w:val="22"/>
          <w:lang w:val="en-GB" w:eastAsia="fr-CH"/>
        </w:rPr>
        <w:tab/>
      </w:r>
      <w:r w:rsidRPr="00DC044B">
        <w:rPr>
          <w:noProof/>
          <w:lang w:val="en-GB"/>
        </w:rPr>
        <w:t>Never</w:t>
      </w:r>
      <w:r w:rsidRPr="00DC044B">
        <w:rPr>
          <w:noProof/>
          <w:lang w:val="en-GB"/>
        </w:rPr>
        <w:tab/>
      </w:r>
      <w:r>
        <w:rPr>
          <w:noProof/>
        </w:rPr>
        <w:fldChar w:fldCharType="begin"/>
      </w:r>
      <w:r w:rsidRPr="00DC044B">
        <w:rPr>
          <w:noProof/>
          <w:lang w:val="en-GB"/>
        </w:rPr>
        <w:instrText xml:space="preserve"> PAGEREF _Toc118805535 \h </w:instrText>
      </w:r>
      <w:r>
        <w:rPr>
          <w:noProof/>
        </w:rPr>
      </w:r>
      <w:r>
        <w:rPr>
          <w:noProof/>
        </w:rPr>
        <w:fldChar w:fldCharType="separate"/>
      </w:r>
      <w:r w:rsidRPr="00DC044B">
        <w:rPr>
          <w:noProof/>
          <w:lang w:val="en-GB"/>
        </w:rPr>
        <w:t>5</w:t>
      </w:r>
      <w:r>
        <w:rPr>
          <w:noProof/>
        </w:rPr>
        <w:fldChar w:fldCharType="end"/>
      </w:r>
    </w:p>
    <w:p w14:paraId="7EFF0CD0" w14:textId="77777777" w:rsidR="00662779" w:rsidRPr="00662779" w:rsidRDefault="00662779" w:rsidP="00662779">
      <w:pPr>
        <w:pStyle w:val="TM1"/>
        <w:rPr>
          <w:rFonts w:eastAsiaTheme="minorEastAsia" w:cstheme="minorBidi"/>
          <w:noProof/>
          <w:sz w:val="22"/>
          <w:szCs w:val="22"/>
          <w:lang w:val="en-GB" w:eastAsia="fr-CH"/>
        </w:rPr>
      </w:pPr>
      <w:r w:rsidRPr="00662779">
        <w:rPr>
          <w:noProof/>
          <w:lang w:val="en-GB"/>
        </w:rPr>
        <w:t>3.</w:t>
      </w:r>
      <w:r w:rsidRPr="00662779">
        <w:rPr>
          <w:rFonts w:eastAsiaTheme="minorEastAsia" w:cstheme="minorBidi"/>
          <w:noProof/>
          <w:sz w:val="22"/>
          <w:szCs w:val="22"/>
          <w:lang w:val="en-GB" w:eastAsia="fr-CH"/>
        </w:rPr>
        <w:tab/>
      </w:r>
      <w:r w:rsidRPr="00662779">
        <w:rPr>
          <w:noProof/>
          <w:lang w:val="en-GB"/>
        </w:rPr>
        <w:t>Gonna</w:t>
      </w:r>
      <w:r w:rsidRPr="00662779">
        <w:rPr>
          <w:noProof/>
          <w:lang w:val="en-GB"/>
        </w:rPr>
        <w:tab/>
      </w:r>
      <w:r>
        <w:rPr>
          <w:noProof/>
        </w:rPr>
        <w:fldChar w:fldCharType="begin"/>
      </w:r>
      <w:r w:rsidRPr="00662779">
        <w:rPr>
          <w:noProof/>
          <w:lang w:val="en-GB"/>
        </w:rPr>
        <w:instrText xml:space="preserve"> PAGEREF _Toc118805536 \h </w:instrText>
      </w:r>
      <w:r>
        <w:rPr>
          <w:noProof/>
        </w:rPr>
      </w:r>
      <w:r>
        <w:rPr>
          <w:noProof/>
        </w:rPr>
        <w:fldChar w:fldCharType="separate"/>
      </w:r>
      <w:r w:rsidRPr="00662779">
        <w:rPr>
          <w:noProof/>
          <w:lang w:val="en-GB"/>
        </w:rPr>
        <w:t>6</w:t>
      </w:r>
      <w:r>
        <w:rPr>
          <w:noProof/>
        </w:rPr>
        <w:fldChar w:fldCharType="end"/>
      </w:r>
    </w:p>
    <w:p w14:paraId="199B7184" w14:textId="77777777" w:rsidR="00662779" w:rsidRPr="00662779" w:rsidRDefault="00662779">
      <w:pPr>
        <w:pStyle w:val="TM2"/>
        <w:tabs>
          <w:tab w:val="left" w:pos="880"/>
          <w:tab w:val="right" w:leader="dot" w:pos="9062"/>
        </w:tabs>
        <w:rPr>
          <w:rFonts w:eastAsiaTheme="minorEastAsia" w:cstheme="minorBidi"/>
          <w:smallCaps w:val="0"/>
          <w:noProof/>
          <w:sz w:val="22"/>
          <w:szCs w:val="22"/>
          <w:lang w:val="en-GB" w:eastAsia="fr-CH"/>
        </w:rPr>
      </w:pPr>
      <w:r w:rsidRPr="00662779">
        <w:rPr>
          <w:noProof/>
          <w:lang w:val="en-GB"/>
        </w:rPr>
        <w:t>3.1.</w:t>
      </w:r>
      <w:r w:rsidRPr="00662779">
        <w:rPr>
          <w:rFonts w:eastAsiaTheme="minorEastAsia" w:cstheme="minorBidi"/>
          <w:smallCaps w:val="0"/>
          <w:noProof/>
          <w:sz w:val="22"/>
          <w:szCs w:val="22"/>
          <w:lang w:val="en-GB" w:eastAsia="fr-CH"/>
        </w:rPr>
        <w:tab/>
      </w:r>
      <w:r w:rsidRPr="00662779">
        <w:rPr>
          <w:noProof/>
          <w:lang w:val="en-GB"/>
        </w:rPr>
        <w:t>Give</w:t>
      </w:r>
      <w:r w:rsidRPr="00662779">
        <w:rPr>
          <w:noProof/>
          <w:lang w:val="en-GB"/>
        </w:rPr>
        <w:tab/>
      </w:r>
      <w:r>
        <w:rPr>
          <w:noProof/>
        </w:rPr>
        <w:fldChar w:fldCharType="begin"/>
      </w:r>
      <w:r w:rsidRPr="00662779">
        <w:rPr>
          <w:noProof/>
          <w:lang w:val="en-GB"/>
        </w:rPr>
        <w:instrText xml:space="preserve"> PAGEREF _Toc118805537 \h </w:instrText>
      </w:r>
      <w:r>
        <w:rPr>
          <w:noProof/>
        </w:rPr>
      </w:r>
      <w:r>
        <w:rPr>
          <w:noProof/>
        </w:rPr>
        <w:fldChar w:fldCharType="separate"/>
      </w:r>
      <w:r w:rsidRPr="00662779">
        <w:rPr>
          <w:noProof/>
          <w:lang w:val="en-GB"/>
        </w:rPr>
        <w:t>6</w:t>
      </w:r>
      <w:r>
        <w:rPr>
          <w:noProof/>
        </w:rPr>
        <w:fldChar w:fldCharType="end"/>
      </w:r>
    </w:p>
    <w:p w14:paraId="7B5E826E"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3.1.1.</w:t>
      </w:r>
      <w:r w:rsidRPr="00662779">
        <w:rPr>
          <w:rFonts w:eastAsiaTheme="minorEastAsia" w:cstheme="minorBidi"/>
          <w:i w:val="0"/>
          <w:iCs w:val="0"/>
          <w:noProof/>
          <w:sz w:val="22"/>
          <w:szCs w:val="22"/>
          <w:lang w:val="en-GB" w:eastAsia="fr-CH"/>
        </w:rPr>
        <w:tab/>
      </w:r>
      <w:r w:rsidRPr="00662779">
        <w:rPr>
          <w:noProof/>
          <w:lang w:val="en-GB"/>
        </w:rPr>
        <w:t>You</w:t>
      </w:r>
      <w:r w:rsidRPr="00662779">
        <w:rPr>
          <w:noProof/>
          <w:lang w:val="en-GB"/>
        </w:rPr>
        <w:tab/>
      </w:r>
      <w:r>
        <w:rPr>
          <w:noProof/>
        </w:rPr>
        <w:fldChar w:fldCharType="begin"/>
      </w:r>
      <w:r w:rsidRPr="00662779">
        <w:rPr>
          <w:noProof/>
          <w:lang w:val="en-GB"/>
        </w:rPr>
        <w:instrText xml:space="preserve"> PAGEREF _Toc118805538 \h </w:instrText>
      </w:r>
      <w:r>
        <w:rPr>
          <w:noProof/>
        </w:rPr>
      </w:r>
      <w:r>
        <w:rPr>
          <w:noProof/>
        </w:rPr>
        <w:fldChar w:fldCharType="separate"/>
      </w:r>
      <w:r w:rsidRPr="00662779">
        <w:rPr>
          <w:noProof/>
          <w:lang w:val="en-GB"/>
        </w:rPr>
        <w:t>6</w:t>
      </w:r>
      <w:r>
        <w:rPr>
          <w:noProof/>
        </w:rPr>
        <w:fldChar w:fldCharType="end"/>
      </w:r>
    </w:p>
    <w:p w14:paraId="73BEBFFA" w14:textId="77777777" w:rsidR="00662779" w:rsidRPr="00662779" w:rsidRDefault="00662779">
      <w:pPr>
        <w:pStyle w:val="TM3"/>
        <w:tabs>
          <w:tab w:val="left" w:pos="1320"/>
          <w:tab w:val="right" w:leader="dot" w:pos="9062"/>
        </w:tabs>
        <w:rPr>
          <w:rFonts w:eastAsiaTheme="minorEastAsia" w:cstheme="minorBidi"/>
          <w:i w:val="0"/>
          <w:iCs w:val="0"/>
          <w:noProof/>
          <w:sz w:val="22"/>
          <w:szCs w:val="22"/>
          <w:lang w:val="en-GB" w:eastAsia="fr-CH"/>
        </w:rPr>
      </w:pPr>
      <w:r w:rsidRPr="00662779">
        <w:rPr>
          <w:noProof/>
          <w:lang w:val="en-GB"/>
        </w:rPr>
        <w:t>3.1.2.</w:t>
      </w:r>
      <w:r w:rsidRPr="00662779">
        <w:rPr>
          <w:rFonts w:eastAsiaTheme="minorEastAsia" w:cstheme="minorBidi"/>
          <w:i w:val="0"/>
          <w:iCs w:val="0"/>
          <w:noProof/>
          <w:sz w:val="22"/>
          <w:szCs w:val="22"/>
          <w:lang w:val="en-GB" w:eastAsia="fr-CH"/>
        </w:rPr>
        <w:tab/>
      </w:r>
      <w:r w:rsidRPr="00662779">
        <w:rPr>
          <w:noProof/>
          <w:lang w:val="en-GB"/>
        </w:rPr>
        <w:t>Up</w:t>
      </w:r>
      <w:r w:rsidRPr="00662779">
        <w:rPr>
          <w:noProof/>
          <w:lang w:val="en-GB"/>
        </w:rPr>
        <w:tab/>
      </w:r>
      <w:r>
        <w:rPr>
          <w:noProof/>
        </w:rPr>
        <w:fldChar w:fldCharType="begin"/>
      </w:r>
      <w:r w:rsidRPr="00662779">
        <w:rPr>
          <w:noProof/>
          <w:lang w:val="en-GB"/>
        </w:rPr>
        <w:instrText xml:space="preserve"> PAGEREF _Toc118805539 \h </w:instrText>
      </w:r>
      <w:r>
        <w:rPr>
          <w:noProof/>
        </w:rPr>
      </w:r>
      <w:r>
        <w:rPr>
          <w:noProof/>
        </w:rPr>
        <w:fldChar w:fldCharType="separate"/>
      </w:r>
      <w:r w:rsidRPr="00662779">
        <w:rPr>
          <w:noProof/>
          <w:lang w:val="en-GB"/>
        </w:rPr>
        <w:t>6</w:t>
      </w:r>
      <w:r>
        <w:rPr>
          <w:noProof/>
        </w:rPr>
        <w:fldChar w:fldCharType="end"/>
      </w:r>
    </w:p>
    <w:p w14:paraId="77D7CA22" w14:textId="77777777" w:rsidR="00662779" w:rsidRPr="00DC044B" w:rsidRDefault="00662779" w:rsidP="00662779">
      <w:pPr>
        <w:pStyle w:val="TM1"/>
        <w:rPr>
          <w:rFonts w:eastAsiaTheme="minorEastAsia" w:cstheme="minorBidi"/>
          <w:noProof/>
          <w:sz w:val="22"/>
          <w:szCs w:val="22"/>
          <w:lang w:eastAsia="fr-CH"/>
        </w:rPr>
      </w:pPr>
      <w:r w:rsidRPr="00DC044B">
        <w:rPr>
          <w:noProof/>
        </w:rPr>
        <w:t>4.</w:t>
      </w:r>
      <w:r w:rsidRPr="00DC044B">
        <w:rPr>
          <w:rFonts w:eastAsiaTheme="minorEastAsia" w:cstheme="minorBidi"/>
          <w:noProof/>
          <w:sz w:val="22"/>
          <w:szCs w:val="22"/>
          <w:lang w:eastAsia="fr-CH"/>
        </w:rPr>
        <w:tab/>
      </w:r>
      <w:r w:rsidRPr="00DC044B">
        <w:rPr>
          <w:noProof/>
        </w:rPr>
        <w:t>Conclusion</w:t>
      </w:r>
      <w:r w:rsidRPr="00DC044B">
        <w:rPr>
          <w:noProof/>
        </w:rPr>
        <w:tab/>
      </w:r>
      <w:r>
        <w:rPr>
          <w:noProof/>
        </w:rPr>
        <w:fldChar w:fldCharType="begin"/>
      </w:r>
      <w:r w:rsidRPr="00DC044B">
        <w:rPr>
          <w:noProof/>
        </w:rPr>
        <w:instrText xml:space="preserve"> PAGEREF _Toc118805540 \h </w:instrText>
      </w:r>
      <w:r>
        <w:rPr>
          <w:noProof/>
        </w:rPr>
      </w:r>
      <w:r>
        <w:rPr>
          <w:noProof/>
        </w:rPr>
        <w:fldChar w:fldCharType="separate"/>
      </w:r>
      <w:r w:rsidRPr="00DC044B">
        <w:rPr>
          <w:noProof/>
        </w:rPr>
        <w:t>7</w:t>
      </w:r>
      <w:r>
        <w:rPr>
          <w:noProof/>
        </w:rPr>
        <w:fldChar w:fldCharType="end"/>
      </w:r>
    </w:p>
    <w:p w14:paraId="2C728558"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4.1.</w:t>
      </w:r>
      <w:r>
        <w:rPr>
          <w:rFonts w:eastAsiaTheme="minorEastAsia" w:cstheme="minorBidi"/>
          <w:smallCaps w:val="0"/>
          <w:noProof/>
          <w:sz w:val="22"/>
          <w:szCs w:val="22"/>
          <w:lang w:eastAsia="fr-CH"/>
        </w:rPr>
        <w:tab/>
      </w:r>
      <w:r>
        <w:rPr>
          <w:noProof/>
        </w:rPr>
        <w:t>Ce que je retiens de ce module</w:t>
      </w:r>
      <w:r>
        <w:rPr>
          <w:noProof/>
        </w:rPr>
        <w:tab/>
      </w:r>
      <w:r>
        <w:rPr>
          <w:noProof/>
        </w:rPr>
        <w:fldChar w:fldCharType="begin"/>
      </w:r>
      <w:r>
        <w:rPr>
          <w:noProof/>
        </w:rPr>
        <w:instrText xml:space="preserve"> PAGEREF _Toc118805541 \h </w:instrText>
      </w:r>
      <w:r>
        <w:rPr>
          <w:noProof/>
        </w:rPr>
      </w:r>
      <w:r>
        <w:rPr>
          <w:noProof/>
        </w:rPr>
        <w:fldChar w:fldCharType="separate"/>
      </w:r>
      <w:r>
        <w:rPr>
          <w:noProof/>
        </w:rPr>
        <w:t>7</w:t>
      </w:r>
      <w:r>
        <w:rPr>
          <w:noProof/>
        </w:rPr>
        <w:fldChar w:fldCharType="end"/>
      </w:r>
    </w:p>
    <w:p w14:paraId="407258B6"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4.2.</w:t>
      </w:r>
      <w:r>
        <w:rPr>
          <w:rFonts w:eastAsiaTheme="minorEastAsia" w:cstheme="minorBidi"/>
          <w:smallCaps w:val="0"/>
          <w:noProof/>
          <w:sz w:val="22"/>
          <w:szCs w:val="22"/>
          <w:lang w:eastAsia="fr-CH"/>
        </w:rPr>
        <w:tab/>
      </w:r>
      <w:r>
        <w:rPr>
          <w:noProof/>
        </w:rPr>
        <w:t>Amélioration / proposition</w:t>
      </w:r>
      <w:r>
        <w:rPr>
          <w:noProof/>
        </w:rPr>
        <w:tab/>
      </w:r>
      <w:r>
        <w:rPr>
          <w:noProof/>
        </w:rPr>
        <w:fldChar w:fldCharType="begin"/>
      </w:r>
      <w:r>
        <w:rPr>
          <w:noProof/>
        </w:rPr>
        <w:instrText xml:space="preserve"> PAGEREF _Toc118805542 \h </w:instrText>
      </w:r>
      <w:r>
        <w:rPr>
          <w:noProof/>
        </w:rPr>
      </w:r>
      <w:r>
        <w:rPr>
          <w:noProof/>
        </w:rPr>
        <w:fldChar w:fldCharType="separate"/>
      </w:r>
      <w:r>
        <w:rPr>
          <w:noProof/>
        </w:rPr>
        <w:t>7</w:t>
      </w:r>
      <w:r>
        <w:rPr>
          <w:noProof/>
        </w:rPr>
        <w:fldChar w:fldCharType="end"/>
      </w:r>
    </w:p>
    <w:p w14:paraId="7DC20C7D" w14:textId="77777777" w:rsidR="00662779" w:rsidRDefault="00662779">
      <w:pPr>
        <w:pStyle w:val="TM2"/>
        <w:tabs>
          <w:tab w:val="left" w:pos="880"/>
          <w:tab w:val="right" w:leader="dot" w:pos="9062"/>
        </w:tabs>
        <w:rPr>
          <w:rFonts w:eastAsiaTheme="minorEastAsia" w:cstheme="minorBidi"/>
          <w:smallCaps w:val="0"/>
          <w:noProof/>
          <w:sz w:val="22"/>
          <w:szCs w:val="22"/>
          <w:lang w:eastAsia="fr-CH"/>
        </w:rPr>
      </w:pPr>
      <w:r>
        <w:rPr>
          <w:noProof/>
        </w:rPr>
        <w:t>4.3.</w:t>
      </w:r>
      <w:r>
        <w:rPr>
          <w:rFonts w:eastAsiaTheme="minorEastAsia" w:cstheme="minorBidi"/>
          <w:smallCaps w:val="0"/>
          <w:noProof/>
          <w:sz w:val="22"/>
          <w:szCs w:val="22"/>
          <w:lang w:eastAsia="fr-CH"/>
        </w:rPr>
        <w:tab/>
      </w:r>
      <w:r>
        <w:rPr>
          <w:noProof/>
        </w:rPr>
        <w:t>Mes points forts et faibles</w:t>
      </w:r>
      <w:r>
        <w:rPr>
          <w:noProof/>
        </w:rPr>
        <w:tab/>
      </w:r>
      <w:r>
        <w:rPr>
          <w:noProof/>
        </w:rPr>
        <w:fldChar w:fldCharType="begin"/>
      </w:r>
      <w:r>
        <w:rPr>
          <w:noProof/>
        </w:rPr>
        <w:instrText xml:space="preserve"> PAGEREF _Toc118805543 \h </w:instrText>
      </w:r>
      <w:r>
        <w:rPr>
          <w:noProof/>
        </w:rPr>
      </w:r>
      <w:r>
        <w:rPr>
          <w:noProof/>
        </w:rPr>
        <w:fldChar w:fldCharType="separate"/>
      </w:r>
      <w:r>
        <w:rPr>
          <w:noProof/>
        </w:rPr>
        <w:t>7</w:t>
      </w:r>
      <w:r>
        <w:rPr>
          <w:noProof/>
        </w:rPr>
        <w:fldChar w:fldCharType="end"/>
      </w:r>
    </w:p>
    <w:p w14:paraId="18661777" w14:textId="77777777" w:rsidR="00984C0B" w:rsidRPr="009966A6" w:rsidRDefault="002225FC" w:rsidP="009966A6">
      <w:pPr>
        <w:pStyle w:val="txt-justifi"/>
      </w:pPr>
      <w:r w:rsidRPr="009966A6">
        <w:fldChar w:fldCharType="end"/>
      </w:r>
    </w:p>
    <w:p w14:paraId="1F9EF40B" w14:textId="77777777" w:rsidR="00084709" w:rsidRPr="009966A6" w:rsidRDefault="00084709" w:rsidP="009966A6">
      <w:pPr>
        <w:pStyle w:val="txt-justifi"/>
      </w:pPr>
    </w:p>
    <w:p w14:paraId="30050C3C" w14:textId="77777777" w:rsidR="00084709" w:rsidRPr="009966A6" w:rsidRDefault="00084709" w:rsidP="009966A6">
      <w:pPr>
        <w:pStyle w:val="txt-justifi"/>
        <w:sectPr w:rsidR="00084709" w:rsidRPr="009966A6" w:rsidSect="008411D9">
          <w:headerReference w:type="first" r:id="rId11"/>
          <w:footerReference w:type="first" r:id="rId12"/>
          <w:pgSz w:w="11906" w:h="16838"/>
          <w:pgMar w:top="1417" w:right="1417" w:bottom="1417" w:left="1417" w:header="708" w:footer="708" w:gutter="0"/>
          <w:cols w:space="708"/>
          <w:titlePg/>
          <w:docGrid w:linePitch="360"/>
        </w:sectPr>
      </w:pPr>
    </w:p>
    <w:p w14:paraId="4CB32327" w14:textId="77777777" w:rsidR="008411D9" w:rsidRDefault="00D05542" w:rsidP="00D63734">
      <w:pPr>
        <w:pStyle w:val="Titre1"/>
      </w:pPr>
      <w:bookmarkStart w:id="0" w:name="_Toc118805533"/>
      <w:r>
        <w:lastRenderedPageBreak/>
        <w:t>Introduction</w:t>
      </w:r>
      <w:bookmarkEnd w:id="0"/>
    </w:p>
    <w:p w14:paraId="267F5ED7" w14:textId="619C020D" w:rsidR="00A71A1C" w:rsidRDefault="00A71A1C" w:rsidP="00A71A1C">
      <w:pPr>
        <w:pStyle w:val="Titre2"/>
      </w:pPr>
      <w:r>
        <w:t>Le Projet</w:t>
      </w:r>
    </w:p>
    <w:p w14:paraId="1468BE7B" w14:textId="14FE4C00" w:rsidR="00A71A1C" w:rsidRPr="00A71A1C" w:rsidRDefault="00A71A1C" w:rsidP="00A71A1C">
      <w:pPr>
        <w:pStyle w:val="txt-justifi"/>
      </w:pPr>
      <w:r>
        <w:t xml:space="preserve">Durant ce module 151, nous allons créer une application web client-serveur en PHP et JavaScript. </w:t>
      </w:r>
    </w:p>
    <w:p w14:paraId="0F586257" w14:textId="77777777" w:rsidR="003A705A" w:rsidRDefault="003D556A" w:rsidP="00D8687E">
      <w:pPr>
        <w:pStyle w:val="Titre2"/>
      </w:pPr>
      <w:bookmarkStart w:id="1" w:name="_Toc118805534"/>
      <w:r>
        <w:t>Objectifs du module</w:t>
      </w:r>
      <w:bookmarkEnd w:id="1"/>
    </w:p>
    <w:p w14:paraId="397510AC" w14:textId="1806E017" w:rsidR="00A71A1C" w:rsidRDefault="00A71A1C" w:rsidP="00A71A1C">
      <w:pPr>
        <w:pStyle w:val="Titre1"/>
      </w:pPr>
      <w:r>
        <w:lastRenderedPageBreak/>
        <w:t>Analyse</w:t>
      </w:r>
    </w:p>
    <w:p w14:paraId="1FAC445B" w14:textId="2AB144CA" w:rsidR="0045444D" w:rsidRDefault="0045444D" w:rsidP="0045444D">
      <w:pPr>
        <w:pStyle w:val="Titre2"/>
      </w:pPr>
      <w:r>
        <w:t>Le projet</w:t>
      </w:r>
    </w:p>
    <w:p w14:paraId="6EA6207B" w14:textId="77777777" w:rsidR="0045444D" w:rsidRDefault="0045444D" w:rsidP="0045444D">
      <w:pPr>
        <w:pStyle w:val="txt-justifi"/>
      </w:pPr>
      <w:r>
        <w:t>Mon projet s’intitule Semaphor et consiste en une application de messagerie en direct. Les utilisateurs peuvent lire les anciens messages et doivent se loguer pour en envoyer.</w:t>
      </w:r>
    </w:p>
    <w:p w14:paraId="7638EF43" w14:textId="77777777" w:rsidR="0045444D" w:rsidRDefault="0045444D" w:rsidP="0045444D">
      <w:pPr>
        <w:pStyle w:val="txt-justifi"/>
      </w:pPr>
      <w:r>
        <w:t>Il y aura une chatroom principale et éventuellement d’autres chatroom</w:t>
      </w:r>
    </w:p>
    <w:p w14:paraId="4EEA2939" w14:textId="77777777" w:rsidR="0045444D" w:rsidRPr="0045444D" w:rsidRDefault="0045444D" w:rsidP="0045444D">
      <w:pPr>
        <w:pStyle w:val="txt-justifi"/>
      </w:pPr>
    </w:p>
    <w:p w14:paraId="1E376937" w14:textId="77777777" w:rsidR="00E45CD4" w:rsidRDefault="00E45CD4" w:rsidP="00E45CD4">
      <w:pPr>
        <w:pStyle w:val="Titre2"/>
      </w:pPr>
      <w:r>
        <w:t>Planning</w:t>
      </w:r>
    </w:p>
    <w:p w14:paraId="62B9DDE9" w14:textId="79A5CE12" w:rsidR="007663B2" w:rsidRPr="007663B2" w:rsidRDefault="007663B2" w:rsidP="007663B2">
      <w:pPr>
        <w:pStyle w:val="txt-justifi"/>
      </w:pPr>
      <w:r>
        <w:t xml:space="preserve">Voici le planning que j’ai estimé pour ce projet. </w:t>
      </w:r>
      <w:r w:rsidR="00C86DE5">
        <w:t>L’analyse et la conception seront fait en semaine 1 et 2. La réalisation sera faite entre les semaines 2, 3, 4 et 5.</w:t>
      </w:r>
    </w:p>
    <w:p w14:paraId="1288E086" w14:textId="58291B47" w:rsidR="00B17B5A" w:rsidRDefault="00B17B5A" w:rsidP="00B17B5A">
      <w:pPr>
        <w:pStyle w:val="txt-justifi"/>
      </w:pPr>
      <w:r w:rsidRPr="00B17B5A">
        <w:drawing>
          <wp:inline distT="0" distB="0" distL="0" distR="0" wp14:anchorId="554BFBF7" wp14:editId="178E7E40">
            <wp:extent cx="5760720" cy="3672840"/>
            <wp:effectExtent l="0" t="0" r="0" b="3810"/>
            <wp:docPr id="5374520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672840"/>
                    </a:xfrm>
                    <a:prstGeom prst="rect">
                      <a:avLst/>
                    </a:prstGeom>
                    <a:noFill/>
                    <a:ln>
                      <a:noFill/>
                    </a:ln>
                  </pic:spPr>
                </pic:pic>
              </a:graphicData>
            </a:graphic>
          </wp:inline>
        </w:drawing>
      </w:r>
    </w:p>
    <w:p w14:paraId="75F39825" w14:textId="4B87C6E1" w:rsidR="00C86DE5" w:rsidRDefault="00C86DE5">
      <w:pPr>
        <w:ind w:left="0"/>
        <w:jc w:val="left"/>
        <w:rPr>
          <w:rFonts w:ascii="Arial" w:hAnsi="Arial"/>
        </w:rPr>
      </w:pPr>
      <w:r>
        <w:br w:type="page"/>
      </w:r>
    </w:p>
    <w:p w14:paraId="55F10248" w14:textId="1FFA069C" w:rsidR="007C38A6" w:rsidRDefault="00515F91" w:rsidP="00E45CD4">
      <w:pPr>
        <w:pStyle w:val="Titre2"/>
      </w:pPr>
      <w:r>
        <w:lastRenderedPageBreak/>
        <w:t>Use Cases</w:t>
      </w:r>
    </w:p>
    <w:p w14:paraId="013A539B" w14:textId="1553683C" w:rsidR="00C86DE5" w:rsidRDefault="00C86DE5" w:rsidP="00C86DE5">
      <w:pPr>
        <w:pStyle w:val="txt-justifi"/>
      </w:pPr>
      <w:r>
        <w:t>Voici les Use Cases de l’application. Il y aura trois acteurs différents : les visiteurs, les utilisateurs et les administrateurs. Voici ce qu’ils peuvent faire :</w:t>
      </w:r>
    </w:p>
    <w:tbl>
      <w:tblPr>
        <w:tblStyle w:val="TableauGrille1Clair-Accentuation1"/>
        <w:tblW w:w="9115" w:type="dxa"/>
        <w:tblLook w:val="04A0" w:firstRow="1" w:lastRow="0" w:firstColumn="1" w:lastColumn="0" w:noHBand="0" w:noVBand="1"/>
      </w:tblPr>
      <w:tblGrid>
        <w:gridCol w:w="1965"/>
        <w:gridCol w:w="7150"/>
      </w:tblGrid>
      <w:tr w:rsidR="00C86DE5" w14:paraId="50FE6BA6" w14:textId="77777777" w:rsidTr="00C86D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Pr>
          <w:p w14:paraId="330AA609" w14:textId="72B268C2" w:rsidR="00C86DE5" w:rsidRDefault="00C86DE5" w:rsidP="00C86DE5">
            <w:pPr>
              <w:pStyle w:val="txt-justifi"/>
            </w:pPr>
            <w:r>
              <w:t>Acteur</w:t>
            </w:r>
          </w:p>
        </w:tc>
        <w:tc>
          <w:tcPr>
            <w:tcW w:w="7150" w:type="dxa"/>
          </w:tcPr>
          <w:p w14:paraId="3A90684F" w14:textId="21E45F9B" w:rsidR="00C86DE5" w:rsidRDefault="00C86DE5" w:rsidP="00C86DE5">
            <w:pPr>
              <w:pStyle w:val="txt-justifi"/>
              <w:cnfStyle w:val="100000000000" w:firstRow="1" w:lastRow="0" w:firstColumn="0" w:lastColumn="0" w:oddVBand="0" w:evenVBand="0" w:oddHBand="0" w:evenHBand="0" w:firstRowFirstColumn="0" w:firstRowLastColumn="0" w:lastRowFirstColumn="0" w:lastRowLastColumn="0"/>
            </w:pPr>
            <w:r>
              <w:t>Actions</w:t>
            </w:r>
          </w:p>
        </w:tc>
      </w:tr>
      <w:tr w:rsidR="00C86DE5" w14:paraId="53C9836B"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4B74AE0C" w14:textId="4E73F604" w:rsidR="00C86DE5" w:rsidRDefault="00C86DE5" w:rsidP="00C86DE5">
            <w:pPr>
              <w:pStyle w:val="txt-justifi"/>
            </w:pPr>
            <w:r>
              <w:t>Visiteur</w:t>
            </w:r>
          </w:p>
        </w:tc>
        <w:tc>
          <w:tcPr>
            <w:tcW w:w="7150" w:type="dxa"/>
          </w:tcPr>
          <w:p w14:paraId="5645EE08" w14:textId="04B8FA28"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loguer / voir les anciens messages de la room principale</w:t>
            </w:r>
          </w:p>
        </w:tc>
      </w:tr>
      <w:tr w:rsidR="00C86DE5" w14:paraId="3C5DD34E"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4C389E4" w14:textId="1DF7204F" w:rsidR="00C86DE5" w:rsidRDefault="00C86DE5" w:rsidP="00C86DE5">
            <w:pPr>
              <w:pStyle w:val="txt-justifi"/>
            </w:pPr>
            <w:r>
              <w:t>Utilisateur</w:t>
            </w:r>
          </w:p>
        </w:tc>
        <w:tc>
          <w:tcPr>
            <w:tcW w:w="7150" w:type="dxa"/>
          </w:tcPr>
          <w:p w14:paraId="0C8DF0DC" w14:textId="3C665CAF"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Se déconnecter / envoyer des messages / rejoindre et créer des room</w:t>
            </w:r>
          </w:p>
        </w:tc>
      </w:tr>
      <w:tr w:rsidR="00C86DE5" w14:paraId="104A5EC6" w14:textId="77777777" w:rsidTr="00C86DE5">
        <w:tc>
          <w:tcPr>
            <w:cnfStyle w:val="001000000000" w:firstRow="0" w:lastRow="0" w:firstColumn="1" w:lastColumn="0" w:oddVBand="0" w:evenVBand="0" w:oddHBand="0" w:evenHBand="0" w:firstRowFirstColumn="0" w:firstRowLastColumn="0" w:lastRowFirstColumn="0" w:lastRowLastColumn="0"/>
            <w:tcW w:w="1965" w:type="dxa"/>
          </w:tcPr>
          <w:p w14:paraId="768037B1" w14:textId="23F23DD3" w:rsidR="00C86DE5" w:rsidRDefault="00C86DE5" w:rsidP="00C86DE5">
            <w:pPr>
              <w:pStyle w:val="txt-justifi"/>
            </w:pPr>
            <w:r>
              <w:t xml:space="preserve">Administrateur </w:t>
            </w:r>
          </w:p>
        </w:tc>
        <w:tc>
          <w:tcPr>
            <w:tcW w:w="7150" w:type="dxa"/>
          </w:tcPr>
          <w:p w14:paraId="2FE571C5" w14:textId="0DDD883D" w:rsidR="00C86DE5" w:rsidRDefault="00C86DE5" w:rsidP="00C86DE5">
            <w:pPr>
              <w:pStyle w:val="txt-justifi"/>
              <w:cnfStyle w:val="000000000000" w:firstRow="0" w:lastRow="0" w:firstColumn="0" w:lastColumn="0" w:oddVBand="0" w:evenVBand="0" w:oddHBand="0" w:evenHBand="0" w:firstRowFirstColumn="0" w:firstRowLastColumn="0" w:lastRowFirstColumn="0" w:lastRowLastColumn="0"/>
            </w:pPr>
            <w:r>
              <w:t>Même chose que les utilisateur / supprimer des messages</w:t>
            </w:r>
          </w:p>
        </w:tc>
      </w:tr>
    </w:tbl>
    <w:p w14:paraId="48BB3D05" w14:textId="77777777" w:rsidR="00C86DE5" w:rsidRPr="00C86DE5" w:rsidRDefault="00C86DE5" w:rsidP="00C86DE5">
      <w:pPr>
        <w:pStyle w:val="txt-justifi"/>
      </w:pPr>
    </w:p>
    <w:p w14:paraId="5185174F" w14:textId="721E04B3" w:rsidR="00FB4FCA" w:rsidRDefault="00B17B5A" w:rsidP="00FB4FCA">
      <w:pPr>
        <w:pStyle w:val="txt-justifi"/>
      </w:pPr>
      <w:r>
        <w:object w:dxaOrig="16080" w:dyaOrig="19111" w14:anchorId="6518D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53.5pt;height:538.95pt" o:ole="">
            <v:imagedata r:id="rId14" o:title=""/>
          </v:shape>
          <o:OLEObject Type="Embed" ProgID="Visio.Drawing.15" ShapeID="_x0000_i1050" DrawAspect="Content" ObjectID="_1768644086" r:id="rId15"/>
        </w:object>
      </w:r>
    </w:p>
    <w:p w14:paraId="19669F52" w14:textId="53B32BEF" w:rsidR="00C86DE5" w:rsidRDefault="00C86DE5">
      <w:pPr>
        <w:ind w:left="0"/>
        <w:jc w:val="left"/>
        <w:rPr>
          <w:rFonts w:ascii="Arial" w:hAnsi="Arial"/>
        </w:rPr>
      </w:pPr>
      <w:r>
        <w:br w:type="page"/>
      </w:r>
    </w:p>
    <w:p w14:paraId="7B08B169" w14:textId="5E5BA2B8" w:rsidR="00515F91" w:rsidRDefault="00515F91" w:rsidP="00E45CD4">
      <w:pPr>
        <w:pStyle w:val="Titre2"/>
      </w:pPr>
      <w:r>
        <w:lastRenderedPageBreak/>
        <w:t>Maquettes</w:t>
      </w:r>
    </w:p>
    <w:p w14:paraId="587BF41A" w14:textId="6C3190E0" w:rsidR="006D6B68" w:rsidRPr="006D6B68" w:rsidRDefault="00C86DE5" w:rsidP="006D6B68">
      <w:pPr>
        <w:pStyle w:val="txt-justifi"/>
      </w:pPr>
      <w:r>
        <w:t>Voici les maquettes du site WEB. Ce ne sont que des squelettes qui permettent de se donner une idée du résultat final. Ce dernier risque d’être légèrement différent dans le design mais pas dans les options.</w:t>
      </w:r>
    </w:p>
    <w:p w14:paraId="297333FD" w14:textId="3271B3C2" w:rsidR="006D6B68" w:rsidRDefault="006D6B68" w:rsidP="006D6B68">
      <w:pPr>
        <w:pStyle w:val="Titre3"/>
      </w:pPr>
      <w:r>
        <w:t xml:space="preserve">Écran de login </w:t>
      </w:r>
    </w:p>
    <w:p w14:paraId="436235F9" w14:textId="18D5165A" w:rsidR="00C86DE5" w:rsidRPr="00C86DE5" w:rsidRDefault="00A75519" w:rsidP="00C86DE5">
      <w:pPr>
        <w:pStyle w:val="txt-justifi"/>
      </w:pPr>
      <w:r>
        <w:t>Une fois arrivé sur le site, les visiteurs seront accueillis par une page de login. Ils pourront, soit se connecter/créer un compte, soit accéder au site en mode invité.</w:t>
      </w:r>
    </w:p>
    <w:p w14:paraId="3A189593" w14:textId="0A1F301F" w:rsidR="006D6B68" w:rsidRPr="006D6B68" w:rsidRDefault="00A75519" w:rsidP="006D6B68">
      <w:pPr>
        <w:pStyle w:val="txt-justifi"/>
      </w:pPr>
      <w:r w:rsidRPr="00A75519">
        <w:drawing>
          <wp:inline distT="0" distB="0" distL="0" distR="0" wp14:anchorId="6985C0F1" wp14:editId="4EE14449">
            <wp:extent cx="4705387" cy="3009332"/>
            <wp:effectExtent l="0" t="0" r="0" b="635"/>
            <wp:docPr id="522719461"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19461" name="Image 1" descr="Une image contenant texte, capture d’écran, logiciel, Icône d’ordinateur&#10;&#10;Description générée automatiquement"/>
                    <pic:cNvPicPr/>
                  </pic:nvPicPr>
                  <pic:blipFill>
                    <a:blip r:embed="rId16"/>
                    <a:stretch>
                      <a:fillRect/>
                    </a:stretch>
                  </pic:blipFill>
                  <pic:spPr>
                    <a:xfrm>
                      <a:off x="0" y="0"/>
                      <a:ext cx="4717663" cy="3017183"/>
                    </a:xfrm>
                    <a:prstGeom prst="rect">
                      <a:avLst/>
                    </a:prstGeom>
                  </pic:spPr>
                </pic:pic>
              </a:graphicData>
            </a:graphic>
          </wp:inline>
        </w:drawing>
      </w:r>
    </w:p>
    <w:p w14:paraId="20973BBE" w14:textId="08FB5782" w:rsidR="00A75519" w:rsidRDefault="00A75519" w:rsidP="006D6B68">
      <w:pPr>
        <w:pStyle w:val="Titre3"/>
      </w:pPr>
      <w:r>
        <w:t>Mode invité</w:t>
      </w:r>
    </w:p>
    <w:p w14:paraId="605DB71E" w14:textId="1DFF242A" w:rsidR="00A75519" w:rsidRPr="00A75519" w:rsidRDefault="00A75519" w:rsidP="00A75519">
      <w:pPr>
        <w:pStyle w:val="txt-justifi"/>
      </w:pPr>
      <w:r>
        <w:t>Le mode invité permet de voir les messages envoyés dans la room principale. C’est tout.</w:t>
      </w:r>
    </w:p>
    <w:p w14:paraId="62A98F7A" w14:textId="05E767E9" w:rsidR="00A75519" w:rsidRPr="00A75519" w:rsidRDefault="00A75519" w:rsidP="00A75519">
      <w:pPr>
        <w:pStyle w:val="txt-justifi"/>
      </w:pPr>
      <w:r w:rsidRPr="00A75519">
        <w:drawing>
          <wp:inline distT="0" distB="0" distL="0" distR="0" wp14:anchorId="198A14BD" wp14:editId="1BFFB0D4">
            <wp:extent cx="4749648" cy="3022979"/>
            <wp:effectExtent l="0" t="0" r="0" b="6350"/>
            <wp:docPr id="1412395745" name="Image 1"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395745" name="Image 1" descr="Une image contenant texte, capture d’écran, nombre, ligne&#10;&#10;Description générée automatiquement"/>
                    <pic:cNvPicPr/>
                  </pic:nvPicPr>
                  <pic:blipFill>
                    <a:blip r:embed="rId17"/>
                    <a:stretch>
                      <a:fillRect/>
                    </a:stretch>
                  </pic:blipFill>
                  <pic:spPr>
                    <a:xfrm>
                      <a:off x="0" y="0"/>
                      <a:ext cx="4757412" cy="3027921"/>
                    </a:xfrm>
                    <a:prstGeom prst="rect">
                      <a:avLst/>
                    </a:prstGeom>
                  </pic:spPr>
                </pic:pic>
              </a:graphicData>
            </a:graphic>
          </wp:inline>
        </w:drawing>
      </w:r>
    </w:p>
    <w:p w14:paraId="70258072" w14:textId="2ADA2413" w:rsidR="006D6B68" w:rsidRDefault="00A75519" w:rsidP="006D6B68">
      <w:pPr>
        <w:pStyle w:val="Titre3"/>
      </w:pPr>
      <w:r>
        <w:t>Mode connecté</w:t>
      </w:r>
    </w:p>
    <w:p w14:paraId="320386B8" w14:textId="376A952B" w:rsidR="00A75519" w:rsidRPr="00A75519" w:rsidRDefault="00A75519" w:rsidP="00A75519">
      <w:pPr>
        <w:pStyle w:val="txt-justifi"/>
      </w:pPr>
      <w:r>
        <w:t xml:space="preserve">Le mode connecté permet aussi de voir les messages mais il sera alors possible de changer de room en en créant une ou en </w:t>
      </w:r>
    </w:p>
    <w:p w14:paraId="46C3072D" w14:textId="0A12D869" w:rsidR="006D6B68" w:rsidRPr="006D6B68" w:rsidRDefault="00A56C30" w:rsidP="006D6B68">
      <w:pPr>
        <w:pStyle w:val="txt-justifi"/>
      </w:pPr>
      <w:r w:rsidRPr="00A56C30">
        <w:lastRenderedPageBreak/>
        <w:drawing>
          <wp:inline distT="0" distB="0" distL="0" distR="0" wp14:anchorId="1004EF57" wp14:editId="039D0784">
            <wp:extent cx="5760720" cy="3688080"/>
            <wp:effectExtent l="0" t="0" r="0" b="7620"/>
            <wp:docPr id="1984407082"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07082" name="Image 1" descr="Une image contenant texte, capture d’écran, nombre, logiciel&#10;&#10;Description générée automatiquement"/>
                    <pic:cNvPicPr/>
                  </pic:nvPicPr>
                  <pic:blipFill>
                    <a:blip r:embed="rId18"/>
                    <a:stretch>
                      <a:fillRect/>
                    </a:stretch>
                  </pic:blipFill>
                  <pic:spPr>
                    <a:xfrm>
                      <a:off x="0" y="0"/>
                      <a:ext cx="5760720" cy="3688080"/>
                    </a:xfrm>
                    <a:prstGeom prst="rect">
                      <a:avLst/>
                    </a:prstGeom>
                  </pic:spPr>
                </pic:pic>
              </a:graphicData>
            </a:graphic>
          </wp:inline>
        </w:drawing>
      </w:r>
    </w:p>
    <w:p w14:paraId="0FDD0533" w14:textId="55F8A8A6" w:rsidR="00515F91" w:rsidRDefault="00B96377" w:rsidP="00E45CD4">
      <w:pPr>
        <w:pStyle w:val="Titre2"/>
      </w:pPr>
      <w:r>
        <w:t>Diagrammes d’activités</w:t>
      </w:r>
      <w:r w:rsidR="00FD6381">
        <w:t xml:space="preserve"> (une action)</w:t>
      </w:r>
    </w:p>
    <w:p w14:paraId="265B3138" w14:textId="71D9CEC7" w:rsidR="00F17019" w:rsidRPr="00F17019" w:rsidRDefault="00F17019" w:rsidP="00F17019">
      <w:pPr>
        <w:pStyle w:val="txt-justifi"/>
      </w:pPr>
      <w:r>
        <w:object w:dxaOrig="15196" w:dyaOrig="7710" w14:anchorId="33339801">
          <v:shape id="_x0000_i1026" type="#_x0000_t75" style="width:452.95pt;height:229.95pt" o:ole="">
            <v:imagedata r:id="rId19" o:title=""/>
          </v:shape>
          <o:OLEObject Type="Embed" ProgID="Visio.Drawing.15" ShapeID="_x0000_i1026" DrawAspect="Content" ObjectID="_1768644087" r:id="rId20"/>
        </w:object>
      </w:r>
    </w:p>
    <w:p w14:paraId="07DA5C25" w14:textId="3C79678A" w:rsidR="00B96377" w:rsidRDefault="00B96377" w:rsidP="00E45CD4">
      <w:pPr>
        <w:pStyle w:val="Titre2"/>
      </w:pPr>
      <w:r>
        <w:lastRenderedPageBreak/>
        <w:t>Diagrammes de séquences</w:t>
      </w:r>
      <w:r w:rsidR="00FD6381">
        <w:t xml:space="preserve"> (une action)</w:t>
      </w:r>
    </w:p>
    <w:p w14:paraId="587FCEC7" w14:textId="6CD58150" w:rsidR="00F17019" w:rsidRPr="00F17019" w:rsidRDefault="007663B2" w:rsidP="00F17019">
      <w:pPr>
        <w:pStyle w:val="txt-justifi"/>
      </w:pPr>
      <w:r>
        <w:object w:dxaOrig="13156" w:dyaOrig="8836" w14:anchorId="477A2941">
          <v:shape id="_x0000_i1054" type="#_x0000_t75" style="width:453.5pt;height:304.65pt" o:ole="">
            <v:imagedata r:id="rId21" o:title=""/>
          </v:shape>
          <o:OLEObject Type="Embed" ProgID="Visio.Drawing.15" ShapeID="_x0000_i1054" DrawAspect="Content" ObjectID="_1768644088" r:id="rId22"/>
        </w:object>
      </w:r>
    </w:p>
    <w:p w14:paraId="0A208A12" w14:textId="69C0A4F6" w:rsidR="00FD6381" w:rsidRDefault="00FD6381" w:rsidP="00E45CD4">
      <w:pPr>
        <w:pStyle w:val="Titre2"/>
      </w:pPr>
      <w:r>
        <w:t xml:space="preserve">Schéma ER </w:t>
      </w:r>
    </w:p>
    <w:p w14:paraId="796BEFDD" w14:textId="2F3A53F9" w:rsidR="00B17B5A" w:rsidRPr="00B17B5A" w:rsidRDefault="00C86DE5" w:rsidP="00B17B5A">
      <w:pPr>
        <w:pStyle w:val="txt-justifi"/>
      </w:pPr>
      <w:r>
        <w:object w:dxaOrig="13245" w:dyaOrig="5865" w14:anchorId="0AA17144">
          <v:shape id="_x0000_i1056" type="#_x0000_t75" style="width:452.95pt;height:200.4pt" o:ole="">
            <v:imagedata r:id="rId23" o:title=""/>
          </v:shape>
          <o:OLEObject Type="Embed" ProgID="Visio.Drawing.15" ShapeID="_x0000_i1056" DrawAspect="Content" ObjectID="_1768644089" r:id="rId24"/>
        </w:object>
      </w:r>
    </w:p>
    <w:p w14:paraId="1F194915" w14:textId="492FE1D7" w:rsidR="00E45CD4" w:rsidRDefault="00E45CD4" w:rsidP="00E45CD4">
      <w:pPr>
        <w:pStyle w:val="Titre1"/>
      </w:pPr>
      <w:r>
        <w:lastRenderedPageBreak/>
        <w:t>Conception</w:t>
      </w:r>
    </w:p>
    <w:p w14:paraId="2C4F08F9" w14:textId="045D2888" w:rsidR="00E45CD4" w:rsidRDefault="00E45CD4" w:rsidP="009D4628">
      <w:pPr>
        <w:pStyle w:val="Titre2"/>
      </w:pPr>
      <w:r>
        <w:t xml:space="preserve">Diagramme de classe </w:t>
      </w:r>
    </w:p>
    <w:p w14:paraId="05A7D30A" w14:textId="3A31EC97" w:rsidR="009D4628" w:rsidRDefault="009D4628" w:rsidP="009D4628">
      <w:pPr>
        <w:pStyle w:val="Titre3"/>
      </w:pPr>
      <w:r>
        <w:t xml:space="preserve">Client </w:t>
      </w:r>
    </w:p>
    <w:p w14:paraId="1631D44F" w14:textId="596CDB86" w:rsidR="009D4628" w:rsidRDefault="009D4628" w:rsidP="009D4628">
      <w:pPr>
        <w:pStyle w:val="Titre3"/>
      </w:pPr>
      <w:r>
        <w:t>Serveur</w:t>
      </w:r>
    </w:p>
    <w:p w14:paraId="04530958" w14:textId="02880034" w:rsidR="00062DD5" w:rsidRDefault="00062DD5" w:rsidP="00062DD5">
      <w:pPr>
        <w:pStyle w:val="Titre2"/>
      </w:pPr>
      <w:r w:rsidRPr="00062DD5">
        <w:t>Diagramme de séquence interactions</w:t>
      </w:r>
    </w:p>
    <w:p w14:paraId="4DF490D9" w14:textId="7765C44B" w:rsidR="007663B2" w:rsidRPr="007663B2" w:rsidRDefault="007663B2" w:rsidP="007663B2">
      <w:pPr>
        <w:pStyle w:val="txt-justifi"/>
      </w:pPr>
      <w:r>
        <w:object w:dxaOrig="15706" w:dyaOrig="8836" w14:anchorId="55C4BBCE">
          <v:shape id="_x0000_i1053" type="#_x0000_t75" style="width:452.95pt;height:254.7pt" o:ole="">
            <v:imagedata r:id="rId25" o:title=""/>
          </v:shape>
          <o:OLEObject Type="Embed" ProgID="Visio.Drawing.15" ShapeID="_x0000_i1053" DrawAspect="Content" ObjectID="_1768644090" r:id="rId26"/>
        </w:object>
      </w:r>
    </w:p>
    <w:p w14:paraId="153FDAC4" w14:textId="4D5D0343" w:rsidR="009D4628" w:rsidRDefault="00062DD5" w:rsidP="00062DD5">
      <w:pPr>
        <w:pStyle w:val="Titre2"/>
      </w:pPr>
      <w:r w:rsidRPr="00062DD5">
        <w:t>Schéma relationnel de la base de données</w:t>
      </w:r>
    </w:p>
    <w:p w14:paraId="447130A7" w14:textId="03CF9267" w:rsidR="007663B2" w:rsidRDefault="007663B2" w:rsidP="007663B2">
      <w:pPr>
        <w:pStyle w:val="txt-justifi"/>
      </w:pPr>
      <w:r w:rsidRPr="00B17B5A">
        <w:drawing>
          <wp:inline distT="0" distB="0" distL="0" distR="0" wp14:anchorId="4D303091" wp14:editId="4CC3F887">
            <wp:extent cx="5277587" cy="2676899"/>
            <wp:effectExtent l="0" t="0" r="0" b="9525"/>
            <wp:docPr id="592022294" name="Image 1" descr="Une image contenant texte, capture d’écran, nombr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022294" name="Image 1" descr="Une image contenant texte, capture d’écran, nombre, affichage&#10;&#10;Description générée automatiquement"/>
                    <pic:cNvPicPr/>
                  </pic:nvPicPr>
                  <pic:blipFill>
                    <a:blip r:embed="rId27"/>
                    <a:stretch>
                      <a:fillRect/>
                    </a:stretch>
                  </pic:blipFill>
                  <pic:spPr>
                    <a:xfrm>
                      <a:off x="0" y="0"/>
                      <a:ext cx="5277587" cy="2676899"/>
                    </a:xfrm>
                    <a:prstGeom prst="rect">
                      <a:avLst/>
                    </a:prstGeom>
                  </pic:spPr>
                </pic:pic>
              </a:graphicData>
            </a:graphic>
          </wp:inline>
        </w:drawing>
      </w:r>
    </w:p>
    <w:p w14:paraId="78EFD935" w14:textId="77777777" w:rsidR="007663B2" w:rsidRDefault="007663B2" w:rsidP="007663B2">
      <w:pPr>
        <w:pStyle w:val="txt-justifi"/>
      </w:pPr>
    </w:p>
    <w:p w14:paraId="246CB261" w14:textId="77777777" w:rsidR="007663B2" w:rsidRDefault="007663B2" w:rsidP="007663B2">
      <w:pPr>
        <w:pStyle w:val="txt-justifi"/>
      </w:pPr>
    </w:p>
    <w:p w14:paraId="7903EAE8" w14:textId="77777777" w:rsidR="007663B2" w:rsidRDefault="007663B2" w:rsidP="007663B2">
      <w:pPr>
        <w:pStyle w:val="txt-justifi"/>
      </w:pPr>
      <w:r w:rsidRPr="00B17B5A">
        <w:lastRenderedPageBreak/>
        <w:drawing>
          <wp:inline distT="0" distB="0" distL="0" distR="0" wp14:anchorId="67C03396" wp14:editId="5387F781">
            <wp:extent cx="5125165" cy="990738"/>
            <wp:effectExtent l="0" t="0" r="0" b="0"/>
            <wp:docPr id="147529372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93729" name="Image 1" descr="Une image contenant texte, capture d’écran, Police, ligne&#10;&#10;Description générée automatiquement"/>
                    <pic:cNvPicPr/>
                  </pic:nvPicPr>
                  <pic:blipFill>
                    <a:blip r:embed="rId28"/>
                    <a:stretch>
                      <a:fillRect/>
                    </a:stretch>
                  </pic:blipFill>
                  <pic:spPr>
                    <a:xfrm>
                      <a:off x="0" y="0"/>
                      <a:ext cx="5125165" cy="990738"/>
                    </a:xfrm>
                    <a:prstGeom prst="rect">
                      <a:avLst/>
                    </a:prstGeom>
                  </pic:spPr>
                </pic:pic>
              </a:graphicData>
            </a:graphic>
          </wp:inline>
        </w:drawing>
      </w:r>
    </w:p>
    <w:p w14:paraId="2657C4E9" w14:textId="77777777" w:rsidR="007663B2" w:rsidRDefault="007663B2" w:rsidP="007663B2">
      <w:pPr>
        <w:pStyle w:val="txt-justifi"/>
      </w:pPr>
    </w:p>
    <w:p w14:paraId="1029F796" w14:textId="77777777" w:rsidR="007663B2" w:rsidRDefault="007663B2" w:rsidP="007663B2">
      <w:pPr>
        <w:pStyle w:val="txt-justifi"/>
      </w:pPr>
      <w:r w:rsidRPr="00B17B5A">
        <w:drawing>
          <wp:inline distT="0" distB="0" distL="0" distR="0" wp14:anchorId="222EECED" wp14:editId="7D440A7F">
            <wp:extent cx="5096586" cy="666843"/>
            <wp:effectExtent l="0" t="0" r="8890" b="0"/>
            <wp:docPr id="128575007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750077" name="Image 1" descr="Une image contenant texte, capture d’écran, Police, ligne&#10;&#10;Description générée automatiquement"/>
                    <pic:cNvPicPr/>
                  </pic:nvPicPr>
                  <pic:blipFill>
                    <a:blip r:embed="rId29"/>
                    <a:stretch>
                      <a:fillRect/>
                    </a:stretch>
                  </pic:blipFill>
                  <pic:spPr>
                    <a:xfrm>
                      <a:off x="0" y="0"/>
                      <a:ext cx="5096586" cy="666843"/>
                    </a:xfrm>
                    <a:prstGeom prst="rect">
                      <a:avLst/>
                    </a:prstGeom>
                  </pic:spPr>
                </pic:pic>
              </a:graphicData>
            </a:graphic>
          </wp:inline>
        </w:drawing>
      </w:r>
    </w:p>
    <w:p w14:paraId="350C0046" w14:textId="77777777" w:rsidR="007663B2" w:rsidRDefault="007663B2" w:rsidP="007663B2">
      <w:pPr>
        <w:pStyle w:val="txt-justifi"/>
      </w:pPr>
    </w:p>
    <w:p w14:paraId="28733B8C" w14:textId="77777777" w:rsidR="007663B2" w:rsidRPr="00B17B5A" w:rsidRDefault="007663B2" w:rsidP="007663B2">
      <w:pPr>
        <w:pStyle w:val="txt-justifi"/>
      </w:pPr>
      <w:r w:rsidRPr="00B17B5A">
        <w:drawing>
          <wp:inline distT="0" distB="0" distL="0" distR="0" wp14:anchorId="3653B880" wp14:editId="44D9E4D6">
            <wp:extent cx="5077534" cy="1314633"/>
            <wp:effectExtent l="0" t="0" r="8890" b="0"/>
            <wp:docPr id="181307198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71987" name="Image 1" descr="Une image contenant texte, capture d’écran, Police, nombre&#10;&#10;Description générée automatiquement"/>
                    <pic:cNvPicPr/>
                  </pic:nvPicPr>
                  <pic:blipFill>
                    <a:blip r:embed="rId30"/>
                    <a:stretch>
                      <a:fillRect/>
                    </a:stretch>
                  </pic:blipFill>
                  <pic:spPr>
                    <a:xfrm>
                      <a:off x="0" y="0"/>
                      <a:ext cx="5077534" cy="1314633"/>
                    </a:xfrm>
                    <a:prstGeom prst="rect">
                      <a:avLst/>
                    </a:prstGeom>
                  </pic:spPr>
                </pic:pic>
              </a:graphicData>
            </a:graphic>
          </wp:inline>
        </w:drawing>
      </w:r>
    </w:p>
    <w:p w14:paraId="38222F94" w14:textId="77777777" w:rsidR="007663B2" w:rsidRPr="007663B2" w:rsidRDefault="007663B2" w:rsidP="007663B2">
      <w:pPr>
        <w:pStyle w:val="txt-justifi"/>
      </w:pPr>
    </w:p>
    <w:p w14:paraId="1261131F" w14:textId="002B20CA" w:rsidR="00A71A1C" w:rsidRDefault="00A71A1C" w:rsidP="00A71A1C">
      <w:pPr>
        <w:pStyle w:val="Titre1"/>
      </w:pPr>
      <w:r>
        <w:lastRenderedPageBreak/>
        <w:t>Réalisation</w:t>
      </w:r>
    </w:p>
    <w:p w14:paraId="31ED021E" w14:textId="62B18F68" w:rsidR="00A71A1C" w:rsidRDefault="00412CEC" w:rsidP="008B35FD">
      <w:pPr>
        <w:pStyle w:val="Titre2"/>
      </w:pPr>
      <w:r>
        <w:t>Descente de code</w:t>
      </w:r>
    </w:p>
    <w:p w14:paraId="1AB1F7FD" w14:textId="6B7286DA" w:rsidR="00412CEC" w:rsidRDefault="00412CEC" w:rsidP="008B35FD">
      <w:pPr>
        <w:pStyle w:val="Titre2"/>
      </w:pPr>
      <w:r>
        <w:t>Tests fonctionnels</w:t>
      </w:r>
    </w:p>
    <w:p w14:paraId="5610CBAA" w14:textId="3CCF2C5E" w:rsidR="00412CEC" w:rsidRDefault="00412CEC" w:rsidP="008B35FD">
      <w:pPr>
        <w:pStyle w:val="Titre2"/>
      </w:pPr>
      <w:r>
        <w:t>Problèmes rencon</w:t>
      </w:r>
      <w:r w:rsidR="003E7429">
        <w:t>trés</w:t>
      </w:r>
    </w:p>
    <w:p w14:paraId="357B8DFB" w14:textId="24C3997C" w:rsidR="003E7429" w:rsidRDefault="008B35FD" w:rsidP="008B35FD">
      <w:pPr>
        <w:pStyle w:val="Titre2"/>
      </w:pPr>
      <w:r>
        <w:t>Hébergement</w:t>
      </w:r>
    </w:p>
    <w:p w14:paraId="3E50C93A" w14:textId="500874F6" w:rsidR="008B35FD" w:rsidRDefault="008B35FD" w:rsidP="008B35FD">
      <w:pPr>
        <w:pStyle w:val="Titre1"/>
      </w:pPr>
      <w:r>
        <w:lastRenderedPageBreak/>
        <w:t>Synthèse</w:t>
      </w:r>
    </w:p>
    <w:p w14:paraId="5D654F1D" w14:textId="2ADAE88A" w:rsidR="008B35FD" w:rsidRDefault="008B35FD" w:rsidP="00951DD3">
      <w:pPr>
        <w:pStyle w:val="Titre2"/>
      </w:pPr>
      <w:r>
        <w:t>Différence de timing</w:t>
      </w:r>
    </w:p>
    <w:p w14:paraId="4CC16EE8" w14:textId="77777777" w:rsidR="006F341E" w:rsidRDefault="00D63734" w:rsidP="00951DD3">
      <w:pPr>
        <w:pStyle w:val="Titre2"/>
      </w:pPr>
      <w:bookmarkStart w:id="2" w:name="_Toc118805540"/>
      <w:r>
        <w:t>Conclusion</w:t>
      </w:r>
      <w:bookmarkEnd w:id="2"/>
    </w:p>
    <w:p w14:paraId="33C8A92D" w14:textId="77777777" w:rsidR="00D63734" w:rsidRDefault="008A6BEC" w:rsidP="00951DD3">
      <w:pPr>
        <w:pStyle w:val="Titre3"/>
      </w:pPr>
      <w:bookmarkStart w:id="3" w:name="_Toc118805541"/>
      <w:r>
        <w:t>Ce que je retiens de ce module</w:t>
      </w:r>
      <w:bookmarkEnd w:id="3"/>
    </w:p>
    <w:p w14:paraId="340EF698" w14:textId="77777777" w:rsidR="008A6BEC" w:rsidRDefault="00D72A5E" w:rsidP="00951DD3">
      <w:pPr>
        <w:pStyle w:val="Titre3"/>
      </w:pPr>
      <w:bookmarkStart w:id="4" w:name="_Toc118805542"/>
      <w:r>
        <w:t>Amélioration / proposition</w:t>
      </w:r>
      <w:bookmarkEnd w:id="4"/>
    </w:p>
    <w:p w14:paraId="3D16F77E" w14:textId="77777777" w:rsidR="00A52B47" w:rsidRDefault="00911167" w:rsidP="00951DD3">
      <w:pPr>
        <w:pStyle w:val="Titre3"/>
      </w:pPr>
      <w:bookmarkStart w:id="5" w:name="_Toc118805543"/>
      <w:r>
        <w:t>Mes points forts et faibles</w:t>
      </w:r>
      <w:bookmarkEnd w:id="5"/>
    </w:p>
    <w:p w14:paraId="55FFCA8E" w14:textId="0C4631A8" w:rsidR="00951DD3" w:rsidRDefault="00951DD3" w:rsidP="00951DD3">
      <w:pPr>
        <w:pStyle w:val="Titre1"/>
      </w:pPr>
      <w:r>
        <w:lastRenderedPageBreak/>
        <w:t>Glossaire et Bibliographie</w:t>
      </w:r>
    </w:p>
    <w:p w14:paraId="6B638EF0" w14:textId="77D6A2BA" w:rsidR="00951DD3" w:rsidRDefault="00B648AF" w:rsidP="00B648AF">
      <w:pPr>
        <w:pStyle w:val="Titre2"/>
      </w:pPr>
      <w:r>
        <w:t>Bouts de code</w:t>
      </w:r>
    </w:p>
    <w:p w14:paraId="7B283189" w14:textId="0AD818DA" w:rsidR="00B648AF" w:rsidRPr="00B648AF" w:rsidRDefault="00B648AF" w:rsidP="00B648AF">
      <w:pPr>
        <w:pStyle w:val="Titre2"/>
      </w:pPr>
      <w:r>
        <w:t>documentation</w:t>
      </w:r>
    </w:p>
    <w:sectPr w:rsidR="00B648AF" w:rsidRPr="00B648AF" w:rsidSect="006B7FFD">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A16A" w14:textId="77777777" w:rsidR="00803A75" w:rsidRDefault="00803A75" w:rsidP="008411D9">
      <w:pPr>
        <w:spacing w:after="0" w:line="240" w:lineRule="auto"/>
      </w:pPr>
      <w:r>
        <w:separator/>
      </w:r>
    </w:p>
    <w:p w14:paraId="29C62C29" w14:textId="77777777" w:rsidR="00803A75" w:rsidRDefault="00803A75"/>
  </w:endnote>
  <w:endnote w:type="continuationSeparator" w:id="0">
    <w:p w14:paraId="30CC7BFF" w14:textId="77777777" w:rsidR="00803A75" w:rsidRDefault="00803A75" w:rsidP="008411D9">
      <w:pPr>
        <w:spacing w:after="0" w:line="240" w:lineRule="auto"/>
      </w:pPr>
      <w:r>
        <w:continuationSeparator/>
      </w:r>
    </w:p>
    <w:p w14:paraId="2FBDBEA7" w14:textId="77777777" w:rsidR="00803A75" w:rsidRDefault="00803A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60164" w14:textId="77777777" w:rsidR="006B7FFD" w:rsidRPr="00984C0B" w:rsidRDefault="006B7FFD" w:rsidP="008534AE">
    <w:pPr>
      <w:pStyle w:val="Pieddepage"/>
      <w:tabs>
        <w:tab w:val="clear" w:pos="4536"/>
      </w:tabs>
      <w:ind w:left="0"/>
      <w:rPr>
        <w:b/>
        <w:bCs/>
        <w:i/>
        <w:i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9C636" w14:textId="77777777" w:rsidR="003D6B2A" w:rsidRPr="003D6B2A" w:rsidRDefault="003D6B2A" w:rsidP="003D6B2A">
    <w:pPr>
      <w:pStyle w:val="Pieddepage"/>
      <w:jc w:val="center"/>
      <w:rPr>
        <w:i/>
        <w:iCs/>
      </w:rPr>
    </w:pPr>
    <w:r w:rsidRPr="003D6B2A">
      <w:rPr>
        <w:i/>
        <w:iCs/>
      </w:rPr>
      <w:t>Table des matières</w:t>
    </w:r>
    <w:r>
      <w:rPr>
        <w:i/>
        <w:iCs/>
      </w:rPr>
      <w:t xml:space="preserve"> </w:t>
    </w:r>
    <w:r>
      <w:rPr>
        <w:i/>
        <w:iCs/>
      </w:rPr>
      <w:fldChar w:fldCharType="begin"/>
    </w:r>
    <w:r>
      <w:rPr>
        <w:i/>
        <w:iCs/>
      </w:rPr>
      <w:instrText xml:space="preserve"> SECTIONPAGES  \* ROMAN  \* MERGEFORMAT </w:instrText>
    </w:r>
    <w:r>
      <w:rPr>
        <w:i/>
        <w:iCs/>
      </w:rPr>
      <w:fldChar w:fldCharType="separate"/>
    </w:r>
    <w:r w:rsidR="00984C0B">
      <w:rPr>
        <w:i/>
        <w:iCs/>
        <w:noProof/>
      </w:rPr>
      <w:t>I</w:t>
    </w:r>
    <w:r>
      <w:rPr>
        <w:i/>
        <w:i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D2B5" w14:textId="77777777" w:rsidR="00984C0B" w:rsidRPr="003D6B2A" w:rsidRDefault="00984C0B" w:rsidP="003D6B2A">
    <w:pPr>
      <w:pStyle w:val="Pieddepage"/>
      <w:jc w:val="center"/>
      <w:rPr>
        <w:i/>
        <w:iCs/>
      </w:rPr>
    </w:pPr>
    <w:r w:rsidRPr="003D6B2A">
      <w:rPr>
        <w:i/>
        <w:iCs/>
      </w:rPr>
      <w:t>Table des matières</w:t>
    </w:r>
    <w:r>
      <w:rPr>
        <w:i/>
        <w:iCs/>
      </w:rPr>
      <w:t xml:space="preserve"> </w:t>
    </w:r>
    <w:r w:rsidR="00C43B03">
      <w:rPr>
        <w:i/>
        <w:iCs/>
      </w:rPr>
      <w:fldChar w:fldCharType="begin"/>
    </w:r>
    <w:r w:rsidR="00C43B03">
      <w:rPr>
        <w:i/>
        <w:iCs/>
      </w:rPr>
      <w:instrText xml:space="preserve"> PAGE  \* ROMAN  \* MERGEFORMAT </w:instrText>
    </w:r>
    <w:r w:rsidR="00C43B03">
      <w:rPr>
        <w:i/>
        <w:iCs/>
      </w:rPr>
      <w:fldChar w:fldCharType="separate"/>
    </w:r>
    <w:r w:rsidR="00C43B03">
      <w:rPr>
        <w:i/>
        <w:iCs/>
        <w:noProof/>
      </w:rPr>
      <w:t>IV</w:t>
    </w:r>
    <w:r w:rsidR="00C43B03">
      <w:rPr>
        <w:i/>
        <w:iC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DB14F" w14:textId="77777777" w:rsidR="008534AE" w:rsidRPr="00984C0B" w:rsidRDefault="008534AE" w:rsidP="00984C0B">
    <w:pPr>
      <w:pStyle w:val="Pieddepage"/>
      <w:tabs>
        <w:tab w:val="clear" w:pos="4536"/>
      </w:tabs>
      <w:rPr>
        <w:b/>
        <w:bCs/>
        <w:i/>
        <w:iCs/>
      </w:rPr>
    </w:pPr>
    <w:r>
      <w:rPr>
        <w:b/>
        <w:bCs/>
        <w:i/>
        <w:iCs/>
      </w:rPr>
      <w:fldChar w:fldCharType="begin"/>
    </w:r>
    <w:r>
      <w:rPr>
        <w:b/>
        <w:bCs/>
        <w:i/>
        <w:iCs/>
      </w:rPr>
      <w:instrText xml:space="preserve"> AUTHOR   \* MERGEFORMAT </w:instrText>
    </w:r>
    <w:r>
      <w:rPr>
        <w:b/>
        <w:bCs/>
        <w:i/>
        <w:iCs/>
      </w:rPr>
      <w:fldChar w:fldCharType="end"/>
    </w:r>
    <w:r>
      <w:rPr>
        <w:b/>
        <w:bCs/>
        <w:i/>
        <w:iCs/>
      </w:rPr>
      <w:tab/>
      <w:t xml:space="preserve">Page </w:t>
    </w:r>
    <w:r>
      <w:rPr>
        <w:b/>
        <w:bCs/>
        <w:i/>
        <w:iCs/>
      </w:rPr>
      <w:fldChar w:fldCharType="begin"/>
    </w:r>
    <w:r>
      <w:rPr>
        <w:b/>
        <w:bCs/>
        <w:i/>
        <w:iCs/>
      </w:rPr>
      <w:instrText xml:space="preserve"> PAGE   \* MERGEFORMAT </w:instrText>
    </w:r>
    <w:r>
      <w:rPr>
        <w:b/>
        <w:bCs/>
        <w:i/>
        <w:iCs/>
      </w:rPr>
      <w:fldChar w:fldCharType="separate"/>
    </w:r>
    <w:r>
      <w:rPr>
        <w:b/>
        <w:bCs/>
        <w:i/>
        <w:iCs/>
        <w:noProof/>
      </w:rPr>
      <w:t>4</w:t>
    </w:r>
    <w:r>
      <w:rPr>
        <w:b/>
        <w:bCs/>
        <w:i/>
        <w:iCs/>
      </w:rPr>
      <w:fldChar w:fldCharType="end"/>
    </w:r>
    <w:r>
      <w:rPr>
        <w:b/>
        <w:bCs/>
        <w:i/>
        <w:iCs/>
      </w:rPr>
      <w:t xml:space="preserve"> sur </w:t>
    </w:r>
    <w:r>
      <w:rPr>
        <w:b/>
        <w:bCs/>
        <w:i/>
        <w:iCs/>
      </w:rPr>
      <w:fldChar w:fldCharType="begin"/>
    </w:r>
    <w:r>
      <w:rPr>
        <w:b/>
        <w:bCs/>
        <w:i/>
        <w:iCs/>
      </w:rPr>
      <w:instrText xml:space="preserve"> NUMPAGES   \* MERGEFORMAT </w:instrText>
    </w:r>
    <w:r>
      <w:rPr>
        <w:b/>
        <w:bCs/>
        <w:i/>
        <w:iCs/>
      </w:rPr>
      <w:fldChar w:fldCharType="separate"/>
    </w:r>
    <w:r>
      <w:rPr>
        <w:b/>
        <w:bCs/>
        <w:i/>
        <w:iCs/>
        <w:noProof/>
      </w:rPr>
      <w:t>5</w:t>
    </w:r>
    <w:r>
      <w:rPr>
        <w:b/>
        <w:bCs/>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1ED24" w14:textId="77777777" w:rsidR="00803A75" w:rsidRDefault="00803A75" w:rsidP="008411D9">
      <w:pPr>
        <w:spacing w:after="0" w:line="240" w:lineRule="auto"/>
      </w:pPr>
      <w:r>
        <w:separator/>
      </w:r>
    </w:p>
    <w:p w14:paraId="76636673" w14:textId="77777777" w:rsidR="00803A75" w:rsidRDefault="00803A75"/>
  </w:footnote>
  <w:footnote w:type="continuationSeparator" w:id="0">
    <w:p w14:paraId="626E522C" w14:textId="77777777" w:rsidR="00803A75" w:rsidRDefault="00803A75" w:rsidP="008411D9">
      <w:pPr>
        <w:spacing w:after="0" w:line="240" w:lineRule="auto"/>
      </w:pPr>
      <w:r>
        <w:continuationSeparator/>
      </w:r>
    </w:p>
    <w:p w14:paraId="3D535287" w14:textId="77777777" w:rsidR="00803A75" w:rsidRDefault="00803A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3C04" w14:textId="77777777" w:rsidR="00984C0B" w:rsidRDefault="00984C0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1A7A" w14:textId="27DAAD3B" w:rsidR="00104001" w:rsidRDefault="00F42148" w:rsidP="008534AE">
    <w:pPr>
      <w:pStyle w:val="En-tte"/>
      <w:jc w:val="center"/>
    </w:pPr>
    <w:r w:rsidRPr="006B7FFD">
      <w:rPr>
        <w:b/>
        <w:bCs/>
        <w:i/>
        <w:iCs/>
      </w:rPr>
      <w:fldChar w:fldCharType="begin"/>
    </w:r>
    <w:r w:rsidRPr="006B7FFD">
      <w:rPr>
        <w:b/>
        <w:bCs/>
        <w:i/>
        <w:iCs/>
      </w:rPr>
      <w:instrText xml:space="preserve"> STYLEREF  Titre  \* MERGEFORMAT </w:instrText>
    </w:r>
    <w:r w:rsidRPr="006B7FFD">
      <w:rPr>
        <w:b/>
        <w:bCs/>
        <w:i/>
        <w:iCs/>
      </w:rPr>
      <w:fldChar w:fldCharType="separate"/>
    </w:r>
    <w:r w:rsidR="00A75519" w:rsidRPr="00A75519">
      <w:rPr>
        <w:i/>
        <w:iCs/>
        <w:noProof/>
        <w:lang w:val="fr-FR"/>
      </w:rPr>
      <w:t xml:space="preserve">151  - </w:t>
    </w:r>
    <w:r w:rsidR="00A75519">
      <w:rPr>
        <w:b/>
        <w:bCs/>
        <w:i/>
        <w:iCs/>
        <w:noProof/>
      </w:rPr>
      <w:t>Intégrer des éléments de base de données dans des applications Web</w:t>
    </w:r>
    <w:r w:rsidR="00A75519">
      <w:rPr>
        <w:b/>
        <w:bCs/>
        <w:i/>
        <w:iCs/>
        <w:noProof/>
      </w:rPr>
      <w:cr/>
    </w:r>
    <w:r w:rsidRPr="006B7FFD">
      <w:rPr>
        <w:b/>
        <w:bCs/>
        <w:i/>
        <w:iCs/>
      </w:rPr>
      <w:fldChar w:fldCharType="end"/>
    </w:r>
    <w:r w:rsidRPr="006B7FFD">
      <w:rPr>
        <w:b/>
        <w:bCs/>
        <w:i/>
        <w:iCs/>
      </w:rPr>
      <w:t xml:space="preserve"> –</w:t>
    </w:r>
    <w:r w:rsidR="001B6580">
      <w:rPr>
        <w:b/>
        <w:bCs/>
        <w:i/>
        <w:iCs/>
      </w:rPr>
      <w:t xml:space="preserve"> Rapport Personnel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86EAC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CEC4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4CE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103F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B09A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C010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8EFB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AD2E3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A3880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96E0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775D"/>
    <w:multiLevelType w:val="multilevel"/>
    <w:tmpl w:val="53A2BD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CA00363"/>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BF1C69"/>
    <w:multiLevelType w:val="hybridMultilevel"/>
    <w:tmpl w:val="5AEEC584"/>
    <w:lvl w:ilvl="0" w:tplc="D4F2EE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4860843"/>
    <w:multiLevelType w:val="hybridMultilevel"/>
    <w:tmpl w:val="6DDC2034"/>
    <w:lvl w:ilvl="0" w:tplc="EC80715C">
      <w:start w:val="1"/>
      <w:numFmt w:val="bullet"/>
      <w:pStyle w:val="P-Puces"/>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4" w15:restartNumberingAfterBreak="0">
    <w:nsid w:val="2DD923E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E013C0"/>
    <w:multiLevelType w:val="hybridMultilevel"/>
    <w:tmpl w:val="BA34F7A0"/>
    <w:lvl w:ilvl="0" w:tplc="6D68C930">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E25039E"/>
    <w:multiLevelType w:val="multilevel"/>
    <w:tmpl w:val="8020F1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BC6CE8"/>
    <w:multiLevelType w:val="hybridMultilevel"/>
    <w:tmpl w:val="C4929EE6"/>
    <w:lvl w:ilvl="0" w:tplc="2410CBF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37917FDF"/>
    <w:multiLevelType w:val="multilevel"/>
    <w:tmpl w:val="A0B253E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736B10"/>
    <w:multiLevelType w:val="hybridMultilevel"/>
    <w:tmpl w:val="45D087E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B93518F"/>
    <w:multiLevelType w:val="hybridMultilevel"/>
    <w:tmpl w:val="270A0248"/>
    <w:lvl w:ilvl="0" w:tplc="E4D8C6FE">
      <w:start w:val="1"/>
      <w:numFmt w:val="decimal"/>
      <w:pStyle w:val="P-Pucesnumrotes"/>
      <w:lvlText w:val="%1."/>
      <w:lvlJc w:val="left"/>
      <w:pPr>
        <w:ind w:left="1428" w:hanging="360"/>
      </w:pPr>
    </w:lvl>
    <w:lvl w:ilvl="1" w:tplc="100C0019" w:tentative="1">
      <w:start w:val="1"/>
      <w:numFmt w:val="lowerLetter"/>
      <w:lvlText w:val="%2."/>
      <w:lvlJc w:val="left"/>
      <w:pPr>
        <w:ind w:left="2148" w:hanging="360"/>
      </w:pPr>
    </w:lvl>
    <w:lvl w:ilvl="2" w:tplc="100C001B" w:tentative="1">
      <w:start w:val="1"/>
      <w:numFmt w:val="lowerRoman"/>
      <w:lvlText w:val="%3."/>
      <w:lvlJc w:val="right"/>
      <w:pPr>
        <w:ind w:left="2868" w:hanging="180"/>
      </w:pPr>
    </w:lvl>
    <w:lvl w:ilvl="3" w:tplc="100C000F" w:tentative="1">
      <w:start w:val="1"/>
      <w:numFmt w:val="decimal"/>
      <w:lvlText w:val="%4."/>
      <w:lvlJc w:val="left"/>
      <w:pPr>
        <w:ind w:left="3588" w:hanging="360"/>
      </w:pPr>
    </w:lvl>
    <w:lvl w:ilvl="4" w:tplc="100C0019" w:tentative="1">
      <w:start w:val="1"/>
      <w:numFmt w:val="lowerLetter"/>
      <w:lvlText w:val="%5."/>
      <w:lvlJc w:val="left"/>
      <w:pPr>
        <w:ind w:left="4308" w:hanging="360"/>
      </w:pPr>
    </w:lvl>
    <w:lvl w:ilvl="5" w:tplc="100C001B" w:tentative="1">
      <w:start w:val="1"/>
      <w:numFmt w:val="lowerRoman"/>
      <w:lvlText w:val="%6."/>
      <w:lvlJc w:val="right"/>
      <w:pPr>
        <w:ind w:left="5028" w:hanging="180"/>
      </w:pPr>
    </w:lvl>
    <w:lvl w:ilvl="6" w:tplc="100C000F" w:tentative="1">
      <w:start w:val="1"/>
      <w:numFmt w:val="decimal"/>
      <w:lvlText w:val="%7."/>
      <w:lvlJc w:val="left"/>
      <w:pPr>
        <w:ind w:left="5748" w:hanging="360"/>
      </w:pPr>
    </w:lvl>
    <w:lvl w:ilvl="7" w:tplc="100C0019" w:tentative="1">
      <w:start w:val="1"/>
      <w:numFmt w:val="lowerLetter"/>
      <w:lvlText w:val="%8."/>
      <w:lvlJc w:val="left"/>
      <w:pPr>
        <w:ind w:left="6468" w:hanging="360"/>
      </w:pPr>
    </w:lvl>
    <w:lvl w:ilvl="8" w:tplc="100C001B" w:tentative="1">
      <w:start w:val="1"/>
      <w:numFmt w:val="lowerRoman"/>
      <w:lvlText w:val="%9."/>
      <w:lvlJc w:val="right"/>
      <w:pPr>
        <w:ind w:left="7188" w:hanging="180"/>
      </w:pPr>
    </w:lvl>
  </w:abstractNum>
  <w:abstractNum w:abstractNumId="21" w15:restartNumberingAfterBreak="0">
    <w:nsid w:val="6FBB3279"/>
    <w:multiLevelType w:val="multilevel"/>
    <w:tmpl w:val="5204C6EA"/>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03259544">
    <w:abstractNumId w:val="12"/>
  </w:num>
  <w:num w:numId="2" w16cid:durableId="1258828344">
    <w:abstractNumId w:val="17"/>
  </w:num>
  <w:num w:numId="3" w16cid:durableId="2100132808">
    <w:abstractNumId w:val="19"/>
  </w:num>
  <w:num w:numId="4" w16cid:durableId="1781413878">
    <w:abstractNumId w:val="15"/>
  </w:num>
  <w:num w:numId="5" w16cid:durableId="416638739">
    <w:abstractNumId w:val="16"/>
  </w:num>
  <w:num w:numId="6" w16cid:durableId="1645507680">
    <w:abstractNumId w:val="10"/>
  </w:num>
  <w:num w:numId="7" w16cid:durableId="1400977757">
    <w:abstractNumId w:val="14"/>
  </w:num>
  <w:num w:numId="8" w16cid:durableId="640157197">
    <w:abstractNumId w:val="18"/>
  </w:num>
  <w:num w:numId="9" w16cid:durableId="1275795459">
    <w:abstractNumId w:val="11"/>
  </w:num>
  <w:num w:numId="10" w16cid:durableId="875771537">
    <w:abstractNumId w:val="21"/>
  </w:num>
  <w:num w:numId="11" w16cid:durableId="1074356362">
    <w:abstractNumId w:val="13"/>
  </w:num>
  <w:num w:numId="12" w16cid:durableId="1346715082">
    <w:abstractNumId w:val="20"/>
  </w:num>
  <w:num w:numId="13" w16cid:durableId="225841536">
    <w:abstractNumId w:val="8"/>
  </w:num>
  <w:num w:numId="14" w16cid:durableId="221869805">
    <w:abstractNumId w:val="3"/>
  </w:num>
  <w:num w:numId="15" w16cid:durableId="459954501">
    <w:abstractNumId w:val="2"/>
  </w:num>
  <w:num w:numId="16" w16cid:durableId="302659291">
    <w:abstractNumId w:val="1"/>
  </w:num>
  <w:num w:numId="17" w16cid:durableId="162010254">
    <w:abstractNumId w:val="0"/>
  </w:num>
  <w:num w:numId="18" w16cid:durableId="1621959603">
    <w:abstractNumId w:val="9"/>
  </w:num>
  <w:num w:numId="19" w16cid:durableId="142813710">
    <w:abstractNumId w:val="7"/>
  </w:num>
  <w:num w:numId="20" w16cid:durableId="747770792">
    <w:abstractNumId w:val="6"/>
  </w:num>
  <w:num w:numId="21" w16cid:durableId="32507360">
    <w:abstractNumId w:val="5"/>
  </w:num>
  <w:num w:numId="22" w16cid:durableId="634913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A1C"/>
    <w:rsid w:val="00062DD5"/>
    <w:rsid w:val="0006533D"/>
    <w:rsid w:val="000653A6"/>
    <w:rsid w:val="00084709"/>
    <w:rsid w:val="000B28C9"/>
    <w:rsid w:val="000B7DCF"/>
    <w:rsid w:val="000D403E"/>
    <w:rsid w:val="000D485F"/>
    <w:rsid w:val="00104001"/>
    <w:rsid w:val="0012440E"/>
    <w:rsid w:val="00165351"/>
    <w:rsid w:val="001662B3"/>
    <w:rsid w:val="001A6EFF"/>
    <w:rsid w:val="001B6580"/>
    <w:rsid w:val="001E08CF"/>
    <w:rsid w:val="001F145A"/>
    <w:rsid w:val="002120AA"/>
    <w:rsid w:val="002225FC"/>
    <w:rsid w:val="002731A0"/>
    <w:rsid w:val="002A5DDA"/>
    <w:rsid w:val="002D0624"/>
    <w:rsid w:val="002D7F05"/>
    <w:rsid w:val="003040F0"/>
    <w:rsid w:val="00343B4A"/>
    <w:rsid w:val="00357438"/>
    <w:rsid w:val="003612A1"/>
    <w:rsid w:val="00365494"/>
    <w:rsid w:val="0039789F"/>
    <w:rsid w:val="003A2B1B"/>
    <w:rsid w:val="003A705A"/>
    <w:rsid w:val="003B5598"/>
    <w:rsid w:val="003D556A"/>
    <w:rsid w:val="003D6B2A"/>
    <w:rsid w:val="003E7429"/>
    <w:rsid w:val="00406F09"/>
    <w:rsid w:val="00412CEC"/>
    <w:rsid w:val="00426343"/>
    <w:rsid w:val="004339AA"/>
    <w:rsid w:val="0045444D"/>
    <w:rsid w:val="004C0D61"/>
    <w:rsid w:val="005118DD"/>
    <w:rsid w:val="00512CDD"/>
    <w:rsid w:val="00513CE9"/>
    <w:rsid w:val="00515F91"/>
    <w:rsid w:val="0053221D"/>
    <w:rsid w:val="00537055"/>
    <w:rsid w:val="005741F7"/>
    <w:rsid w:val="005774BC"/>
    <w:rsid w:val="005B5878"/>
    <w:rsid w:val="005F0DEA"/>
    <w:rsid w:val="00662779"/>
    <w:rsid w:val="006A4383"/>
    <w:rsid w:val="006B7FFD"/>
    <w:rsid w:val="006C4491"/>
    <w:rsid w:val="006D6B68"/>
    <w:rsid w:val="006F0468"/>
    <w:rsid w:val="006F341E"/>
    <w:rsid w:val="006F5A5E"/>
    <w:rsid w:val="006F5A98"/>
    <w:rsid w:val="00737DDF"/>
    <w:rsid w:val="007663B2"/>
    <w:rsid w:val="00792897"/>
    <w:rsid w:val="007A08C4"/>
    <w:rsid w:val="007C38A6"/>
    <w:rsid w:val="007C5BEA"/>
    <w:rsid w:val="007F7C2A"/>
    <w:rsid w:val="00803A75"/>
    <w:rsid w:val="00823C1D"/>
    <w:rsid w:val="008265A0"/>
    <w:rsid w:val="008411D9"/>
    <w:rsid w:val="008534AE"/>
    <w:rsid w:val="00856F8A"/>
    <w:rsid w:val="00886803"/>
    <w:rsid w:val="008A6BEC"/>
    <w:rsid w:val="008B35FD"/>
    <w:rsid w:val="008B47CB"/>
    <w:rsid w:val="008C5715"/>
    <w:rsid w:val="008C5B9C"/>
    <w:rsid w:val="0090120D"/>
    <w:rsid w:val="00911167"/>
    <w:rsid w:val="00915ACA"/>
    <w:rsid w:val="00951DD3"/>
    <w:rsid w:val="009752FF"/>
    <w:rsid w:val="00984C0B"/>
    <w:rsid w:val="0098639B"/>
    <w:rsid w:val="009966A6"/>
    <w:rsid w:val="009D4628"/>
    <w:rsid w:val="009E1CC6"/>
    <w:rsid w:val="009E1DED"/>
    <w:rsid w:val="00A0189E"/>
    <w:rsid w:val="00A52B47"/>
    <w:rsid w:val="00A56BE0"/>
    <w:rsid w:val="00A56C30"/>
    <w:rsid w:val="00A71A1C"/>
    <w:rsid w:val="00A75519"/>
    <w:rsid w:val="00A82CBC"/>
    <w:rsid w:val="00A90A54"/>
    <w:rsid w:val="00AF667B"/>
    <w:rsid w:val="00B17B5A"/>
    <w:rsid w:val="00B20595"/>
    <w:rsid w:val="00B35672"/>
    <w:rsid w:val="00B50AE9"/>
    <w:rsid w:val="00B51B01"/>
    <w:rsid w:val="00B648AF"/>
    <w:rsid w:val="00B96377"/>
    <w:rsid w:val="00BA149E"/>
    <w:rsid w:val="00BB316E"/>
    <w:rsid w:val="00BF103C"/>
    <w:rsid w:val="00BF63B5"/>
    <w:rsid w:val="00BF6642"/>
    <w:rsid w:val="00C303B6"/>
    <w:rsid w:val="00C43B03"/>
    <w:rsid w:val="00C54C13"/>
    <w:rsid w:val="00C56192"/>
    <w:rsid w:val="00C70268"/>
    <w:rsid w:val="00C86DE5"/>
    <w:rsid w:val="00C94AA7"/>
    <w:rsid w:val="00CE6732"/>
    <w:rsid w:val="00CF2E65"/>
    <w:rsid w:val="00D05542"/>
    <w:rsid w:val="00D51D6E"/>
    <w:rsid w:val="00D54803"/>
    <w:rsid w:val="00D63734"/>
    <w:rsid w:val="00D70E97"/>
    <w:rsid w:val="00D72A5E"/>
    <w:rsid w:val="00D8687E"/>
    <w:rsid w:val="00DA725F"/>
    <w:rsid w:val="00DC044B"/>
    <w:rsid w:val="00E073CD"/>
    <w:rsid w:val="00E07DD7"/>
    <w:rsid w:val="00E14D2F"/>
    <w:rsid w:val="00E3765A"/>
    <w:rsid w:val="00E45CD4"/>
    <w:rsid w:val="00E77410"/>
    <w:rsid w:val="00E80DDC"/>
    <w:rsid w:val="00EC65F3"/>
    <w:rsid w:val="00EC7EFC"/>
    <w:rsid w:val="00F17019"/>
    <w:rsid w:val="00F24C56"/>
    <w:rsid w:val="00F2727C"/>
    <w:rsid w:val="00F42148"/>
    <w:rsid w:val="00F62045"/>
    <w:rsid w:val="00F6384E"/>
    <w:rsid w:val="00FB4FCA"/>
    <w:rsid w:val="00FD6381"/>
    <w:rsid w:val="00FE17A9"/>
    <w:rsid w:val="00FE5F9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979F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410"/>
    <w:pPr>
      <w:ind w:left="708"/>
      <w:jc w:val="both"/>
    </w:pPr>
  </w:style>
  <w:style w:type="paragraph" w:styleId="Titre1">
    <w:name w:val="heading 1"/>
    <w:basedOn w:val="Normal"/>
    <w:next w:val="txt-justifi"/>
    <w:link w:val="Titre1Car"/>
    <w:uiPriority w:val="9"/>
    <w:qFormat/>
    <w:rsid w:val="00792897"/>
    <w:pPr>
      <w:keepNext/>
      <w:keepLines/>
      <w:pageBreakBefore/>
      <w:numPr>
        <w:numId w:val="10"/>
      </w:numPr>
      <w:pBdr>
        <w:bottom w:val="single" w:sz="2" w:space="1" w:color="auto"/>
      </w:pBdr>
      <w:shd w:val="clear" w:color="auto" w:fill="FFFFFF" w:themeFill="background1"/>
      <w:spacing w:before="360" w:after="120" w:line="360" w:lineRule="auto"/>
      <w:ind w:left="357" w:hanging="357"/>
      <w:outlineLvl w:val="0"/>
    </w:pPr>
    <w:rPr>
      <w:rFonts w:ascii="Consolas" w:eastAsiaTheme="majorEastAsia" w:hAnsi="Consolas" w:cstheme="majorBidi"/>
      <w:b/>
      <w:color w:val="4472C4" w:themeColor="accent1"/>
      <w:sz w:val="32"/>
      <w:szCs w:val="32"/>
    </w:rPr>
  </w:style>
  <w:style w:type="paragraph" w:styleId="Titre2">
    <w:name w:val="heading 2"/>
    <w:basedOn w:val="Normal"/>
    <w:next w:val="txt-justifi"/>
    <w:link w:val="Titre2Car"/>
    <w:uiPriority w:val="9"/>
    <w:unhideWhenUsed/>
    <w:qFormat/>
    <w:rsid w:val="001B6580"/>
    <w:pPr>
      <w:keepNext/>
      <w:keepLines/>
      <w:numPr>
        <w:ilvl w:val="1"/>
        <w:numId w:val="10"/>
      </w:numPr>
      <w:spacing w:before="40" w:after="0"/>
      <w:ind w:left="432"/>
      <w:outlineLvl w:val="1"/>
    </w:pPr>
    <w:rPr>
      <w:rFonts w:ascii="Arial" w:eastAsiaTheme="majorEastAsia" w:hAnsi="Arial" w:cstheme="majorBidi"/>
      <w:b/>
      <w:color w:val="4472C4" w:themeColor="accent1"/>
      <w:sz w:val="28"/>
      <w:szCs w:val="26"/>
    </w:rPr>
  </w:style>
  <w:style w:type="paragraph" w:styleId="Titre3">
    <w:name w:val="heading 3"/>
    <w:basedOn w:val="Normal"/>
    <w:next w:val="txt-justifi"/>
    <w:link w:val="Titre3Car"/>
    <w:uiPriority w:val="9"/>
    <w:unhideWhenUsed/>
    <w:qFormat/>
    <w:rsid w:val="00792897"/>
    <w:pPr>
      <w:keepNext/>
      <w:keepLines/>
      <w:numPr>
        <w:ilvl w:val="2"/>
        <w:numId w:val="10"/>
      </w:numPr>
      <w:spacing w:before="40" w:after="0"/>
      <w:ind w:left="504"/>
      <w:outlineLvl w:val="2"/>
    </w:pPr>
    <w:rPr>
      <w:rFonts w:ascii="Arial" w:eastAsiaTheme="majorEastAsia" w:hAnsi="Arial" w:cstheme="majorBidi"/>
      <w:b/>
      <w:color w:val="4472C4" w:themeColor="accent1"/>
      <w:sz w:val="24"/>
      <w:szCs w:val="24"/>
    </w:rPr>
  </w:style>
  <w:style w:type="paragraph" w:styleId="Titre4">
    <w:name w:val="heading 4"/>
    <w:basedOn w:val="Normal"/>
    <w:next w:val="txt-justifi"/>
    <w:link w:val="Titre4Car"/>
    <w:uiPriority w:val="9"/>
    <w:unhideWhenUsed/>
    <w:qFormat/>
    <w:rsid w:val="00662779"/>
    <w:pPr>
      <w:keepNext/>
      <w:keepLines/>
      <w:numPr>
        <w:ilvl w:val="3"/>
        <w:numId w:val="10"/>
      </w:numPr>
      <w:spacing w:before="40" w:after="0"/>
      <w:ind w:left="1356"/>
      <w:outlineLvl w:val="3"/>
    </w:pPr>
    <w:rPr>
      <w:rFonts w:ascii="Arial" w:eastAsiaTheme="majorEastAsia" w:hAnsi="Arial" w:cstheme="majorBidi"/>
      <w:i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aliases w:val="Nom Module"/>
    <w:basedOn w:val="Normal"/>
    <w:next w:val="Normal"/>
    <w:link w:val="TitreCar"/>
    <w:uiPriority w:val="10"/>
    <w:qFormat/>
    <w:rsid w:val="009752FF"/>
    <w:pPr>
      <w:spacing w:before="840" w:after="2000" w:line="240" w:lineRule="auto"/>
      <w:ind w:left="709"/>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aliases w:val="Nom Module Car"/>
    <w:basedOn w:val="Policepardfaut"/>
    <w:link w:val="Titre"/>
    <w:uiPriority w:val="10"/>
    <w:rsid w:val="009752FF"/>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92897"/>
    <w:rPr>
      <w:rFonts w:ascii="Arial" w:eastAsiaTheme="majorEastAsia" w:hAnsi="Arial" w:cstheme="majorBidi"/>
      <w:b/>
      <w:color w:val="4472C4" w:themeColor="accent1"/>
      <w:sz w:val="24"/>
      <w:szCs w:val="24"/>
    </w:rPr>
  </w:style>
  <w:style w:type="table" w:styleId="Grilledutableau">
    <w:name w:val="Table Grid"/>
    <w:basedOn w:val="TableauNormal"/>
    <w:uiPriority w:val="39"/>
    <w:rsid w:val="00AF6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92897"/>
    <w:rPr>
      <w:rFonts w:ascii="Consolas" w:eastAsiaTheme="majorEastAsia" w:hAnsi="Consolas" w:cstheme="majorBidi"/>
      <w:b/>
      <w:color w:val="4472C4" w:themeColor="accent1"/>
      <w:sz w:val="32"/>
      <w:szCs w:val="32"/>
      <w:shd w:val="clear" w:color="auto" w:fill="FFFFFF" w:themeFill="background1"/>
    </w:rPr>
  </w:style>
  <w:style w:type="character" w:customStyle="1" w:styleId="Titre2Car">
    <w:name w:val="Titre 2 Car"/>
    <w:basedOn w:val="Policepardfaut"/>
    <w:link w:val="Titre2"/>
    <w:uiPriority w:val="9"/>
    <w:rsid w:val="001B6580"/>
    <w:rPr>
      <w:rFonts w:ascii="Arial" w:eastAsiaTheme="majorEastAsia" w:hAnsi="Arial" w:cstheme="majorBidi"/>
      <w:b/>
      <w:color w:val="4472C4" w:themeColor="accent1"/>
      <w:sz w:val="28"/>
      <w:szCs w:val="26"/>
    </w:rPr>
  </w:style>
  <w:style w:type="character" w:customStyle="1" w:styleId="Titre4Car">
    <w:name w:val="Titre 4 Car"/>
    <w:basedOn w:val="Policepardfaut"/>
    <w:link w:val="Titre4"/>
    <w:uiPriority w:val="9"/>
    <w:rsid w:val="00662779"/>
    <w:rPr>
      <w:rFonts w:ascii="Arial" w:eastAsiaTheme="majorEastAsia" w:hAnsi="Arial" w:cstheme="majorBidi"/>
      <w:iCs/>
      <w:color w:val="4472C4" w:themeColor="accent1"/>
    </w:rPr>
  </w:style>
  <w:style w:type="paragraph" w:styleId="TM1">
    <w:name w:val="toc 1"/>
    <w:basedOn w:val="Normal"/>
    <w:next w:val="Normal"/>
    <w:autoRedefine/>
    <w:uiPriority w:val="39"/>
    <w:unhideWhenUsed/>
    <w:rsid w:val="00662779"/>
    <w:pPr>
      <w:tabs>
        <w:tab w:val="left" w:pos="440"/>
        <w:tab w:val="right" w:leader="dot" w:pos="9062"/>
      </w:tabs>
      <w:spacing w:before="120" w:after="120"/>
      <w:ind w:left="0"/>
      <w:jc w:val="left"/>
    </w:pPr>
    <w:rPr>
      <w:rFonts w:cstheme="minorHAnsi"/>
      <w:b/>
      <w:bCs/>
      <w:caps/>
      <w:sz w:val="20"/>
      <w:szCs w:val="20"/>
    </w:rPr>
  </w:style>
  <w:style w:type="paragraph" w:styleId="TM2">
    <w:name w:val="toc 2"/>
    <w:basedOn w:val="Normal"/>
    <w:next w:val="Normal"/>
    <w:autoRedefine/>
    <w:uiPriority w:val="39"/>
    <w:unhideWhenUsed/>
    <w:rsid w:val="008411D9"/>
    <w:pPr>
      <w:spacing w:after="0"/>
      <w:ind w:left="220"/>
      <w:jc w:val="left"/>
    </w:pPr>
    <w:rPr>
      <w:rFonts w:cstheme="minorHAnsi"/>
      <w:smallCaps/>
      <w:sz w:val="20"/>
      <w:szCs w:val="20"/>
    </w:rPr>
  </w:style>
  <w:style w:type="paragraph" w:styleId="TM3">
    <w:name w:val="toc 3"/>
    <w:basedOn w:val="Normal"/>
    <w:next w:val="Normal"/>
    <w:autoRedefine/>
    <w:uiPriority w:val="39"/>
    <w:unhideWhenUsed/>
    <w:rsid w:val="008411D9"/>
    <w:pPr>
      <w:spacing w:after="0"/>
      <w:ind w:left="440"/>
      <w:jc w:val="left"/>
    </w:pPr>
    <w:rPr>
      <w:rFonts w:cstheme="minorHAnsi"/>
      <w:i/>
      <w:iCs/>
      <w:sz w:val="20"/>
      <w:szCs w:val="20"/>
    </w:rPr>
  </w:style>
  <w:style w:type="paragraph" w:styleId="TM4">
    <w:name w:val="toc 4"/>
    <w:basedOn w:val="Normal"/>
    <w:next w:val="Normal"/>
    <w:autoRedefine/>
    <w:uiPriority w:val="39"/>
    <w:unhideWhenUsed/>
    <w:rsid w:val="008411D9"/>
    <w:pPr>
      <w:spacing w:after="0"/>
      <w:ind w:left="660"/>
      <w:jc w:val="left"/>
    </w:pPr>
    <w:rPr>
      <w:rFonts w:cstheme="minorHAnsi"/>
      <w:sz w:val="18"/>
      <w:szCs w:val="18"/>
    </w:rPr>
  </w:style>
  <w:style w:type="paragraph" w:styleId="TM5">
    <w:name w:val="toc 5"/>
    <w:basedOn w:val="Normal"/>
    <w:next w:val="Normal"/>
    <w:autoRedefine/>
    <w:uiPriority w:val="39"/>
    <w:unhideWhenUsed/>
    <w:rsid w:val="008411D9"/>
    <w:pPr>
      <w:spacing w:after="0"/>
      <w:ind w:left="880"/>
      <w:jc w:val="left"/>
    </w:pPr>
    <w:rPr>
      <w:rFonts w:cstheme="minorHAnsi"/>
      <w:sz w:val="18"/>
      <w:szCs w:val="18"/>
    </w:rPr>
  </w:style>
  <w:style w:type="paragraph" w:customStyle="1" w:styleId="P-Puces">
    <w:name w:val="P - Puces"/>
    <w:basedOn w:val="Normal"/>
    <w:qFormat/>
    <w:rsid w:val="001B6580"/>
    <w:pPr>
      <w:numPr>
        <w:numId w:val="11"/>
      </w:numPr>
      <w:ind w:left="360"/>
      <w:contextualSpacing/>
    </w:pPr>
  </w:style>
  <w:style w:type="character" w:styleId="Lienhypertexte">
    <w:name w:val="Hyperlink"/>
    <w:basedOn w:val="Policepardfaut"/>
    <w:uiPriority w:val="99"/>
    <w:unhideWhenUsed/>
    <w:rsid w:val="008411D9"/>
    <w:rPr>
      <w:color w:val="0563C1" w:themeColor="hyperlink"/>
      <w:u w:val="single"/>
    </w:rPr>
  </w:style>
  <w:style w:type="paragraph" w:styleId="En-tte">
    <w:name w:val="header"/>
    <w:basedOn w:val="Normal"/>
    <w:link w:val="En-tteCar"/>
    <w:uiPriority w:val="99"/>
    <w:unhideWhenUsed/>
    <w:rsid w:val="008411D9"/>
    <w:pPr>
      <w:tabs>
        <w:tab w:val="center" w:pos="4536"/>
        <w:tab w:val="right" w:pos="9072"/>
      </w:tabs>
      <w:spacing w:after="0" w:line="240" w:lineRule="auto"/>
    </w:pPr>
  </w:style>
  <w:style w:type="character" w:customStyle="1" w:styleId="En-tteCar">
    <w:name w:val="En-tête Car"/>
    <w:basedOn w:val="Policepardfaut"/>
    <w:link w:val="En-tte"/>
    <w:uiPriority w:val="99"/>
    <w:rsid w:val="008411D9"/>
  </w:style>
  <w:style w:type="paragraph" w:styleId="Pieddepage">
    <w:name w:val="footer"/>
    <w:basedOn w:val="Normal"/>
    <w:link w:val="PieddepageCar"/>
    <w:uiPriority w:val="99"/>
    <w:unhideWhenUsed/>
    <w:rsid w:val="008411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11D9"/>
  </w:style>
  <w:style w:type="character" w:styleId="Textedelespacerserv">
    <w:name w:val="Placeholder Text"/>
    <w:basedOn w:val="Policepardfaut"/>
    <w:uiPriority w:val="99"/>
    <w:semiHidden/>
    <w:rsid w:val="008411D9"/>
    <w:rPr>
      <w:color w:val="808080"/>
    </w:rPr>
  </w:style>
  <w:style w:type="paragraph" w:customStyle="1" w:styleId="Nom">
    <w:name w:val="Nom"/>
    <w:basedOn w:val="Normal"/>
    <w:qFormat/>
    <w:rsid w:val="00792897"/>
    <w:pPr>
      <w:spacing w:before="1320" w:after="520" w:line="480" w:lineRule="auto"/>
      <w:jc w:val="center"/>
    </w:pPr>
    <w:rPr>
      <w:sz w:val="48"/>
      <w:szCs w:val="48"/>
    </w:rPr>
  </w:style>
  <w:style w:type="paragraph" w:customStyle="1" w:styleId="TMIndex">
    <w:name w:val="TM + Index"/>
    <w:basedOn w:val="Normal"/>
    <w:qFormat/>
    <w:rsid w:val="00512CDD"/>
    <w:pPr>
      <w:pBdr>
        <w:top w:val="single" w:sz="4" w:space="1" w:color="auto"/>
        <w:left w:val="single" w:sz="4" w:space="4" w:color="auto"/>
        <w:bottom w:val="single" w:sz="4" w:space="1" w:color="auto"/>
        <w:right w:val="single" w:sz="4" w:space="4" w:color="auto"/>
      </w:pBdr>
      <w:jc w:val="center"/>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tyle>
  <w:style w:type="paragraph" w:styleId="Index1">
    <w:name w:val="index 1"/>
    <w:basedOn w:val="Normal"/>
    <w:next w:val="Normal"/>
    <w:autoRedefine/>
    <w:uiPriority w:val="99"/>
    <w:semiHidden/>
    <w:unhideWhenUsed/>
    <w:rsid w:val="005741F7"/>
    <w:pPr>
      <w:spacing w:after="0" w:line="240" w:lineRule="auto"/>
      <w:ind w:left="220" w:hanging="220"/>
    </w:pPr>
  </w:style>
  <w:style w:type="paragraph" w:customStyle="1" w:styleId="legende">
    <w:name w:val="legende"/>
    <w:basedOn w:val="Normal"/>
    <w:qFormat/>
    <w:rsid w:val="00D70E97"/>
    <w:rPr>
      <w:i/>
    </w:rPr>
  </w:style>
  <w:style w:type="paragraph" w:customStyle="1" w:styleId="TxtCodeVert">
    <w:name w:val="Txt Code Vert"/>
    <w:basedOn w:val="TxtCodeJaune"/>
    <w:qFormat/>
    <w:rsid w:val="001B6580"/>
    <w:pPr>
      <w:shd w:val="clear" w:color="auto" w:fill="C5E0B3" w:themeFill="accent6" w:themeFillTint="66"/>
    </w:pPr>
  </w:style>
  <w:style w:type="paragraph" w:customStyle="1" w:styleId="TxtCodeBleu">
    <w:name w:val="Txt Code Bleu"/>
    <w:basedOn w:val="TxtCodeJaune"/>
    <w:qFormat/>
    <w:rsid w:val="00DC044B"/>
    <w:pPr>
      <w:shd w:val="clear" w:color="auto" w:fill="DEEAF6" w:themeFill="accent5" w:themeFillTint="33"/>
    </w:pPr>
  </w:style>
  <w:style w:type="paragraph" w:customStyle="1" w:styleId="P-Pucesnumrotes">
    <w:name w:val="P - Puces numérotées"/>
    <w:basedOn w:val="Normal"/>
    <w:qFormat/>
    <w:rsid w:val="001B6580"/>
    <w:pPr>
      <w:numPr>
        <w:numId w:val="12"/>
      </w:numPr>
      <w:ind w:left="360"/>
      <w:contextualSpacing/>
    </w:pPr>
  </w:style>
  <w:style w:type="character" w:customStyle="1" w:styleId="C-Gras">
    <w:name w:val="C - Gras"/>
    <w:basedOn w:val="Policepardfaut"/>
    <w:rsid w:val="00E14D2F"/>
    <w:rPr>
      <w:b/>
      <w:bCs/>
    </w:rPr>
  </w:style>
  <w:style w:type="character" w:customStyle="1" w:styleId="C-Italique">
    <w:name w:val="C- Italique"/>
    <w:rsid w:val="00E14D2F"/>
    <w:rPr>
      <w:i/>
      <w:iCs/>
    </w:rPr>
  </w:style>
  <w:style w:type="character" w:customStyle="1" w:styleId="C-Soulign">
    <w:name w:val="C - Souligné"/>
    <w:rsid w:val="00E14D2F"/>
    <w:rPr>
      <w:u w:val="single"/>
    </w:rPr>
  </w:style>
  <w:style w:type="paragraph" w:customStyle="1" w:styleId="txt-justifi">
    <w:name w:val="txt - justifié"/>
    <w:basedOn w:val="Normal"/>
    <w:qFormat/>
    <w:rsid w:val="00BF63B5"/>
    <w:pPr>
      <w:ind w:left="0"/>
    </w:pPr>
    <w:rPr>
      <w:rFonts w:ascii="Arial" w:hAnsi="Arial"/>
    </w:rPr>
  </w:style>
  <w:style w:type="paragraph" w:customStyle="1" w:styleId="txt-droite">
    <w:name w:val="txt - droite"/>
    <w:basedOn w:val="txt-justifi"/>
    <w:qFormat/>
    <w:rsid w:val="009966A6"/>
    <w:pPr>
      <w:jc w:val="right"/>
    </w:pPr>
  </w:style>
  <w:style w:type="paragraph" w:customStyle="1" w:styleId="Dates">
    <w:name w:val="Dates"/>
    <w:basedOn w:val="txt-justifi"/>
    <w:qFormat/>
    <w:rsid w:val="00792897"/>
    <w:pPr>
      <w:spacing w:after="0" w:line="480" w:lineRule="auto"/>
      <w:jc w:val="right"/>
    </w:pPr>
  </w:style>
  <w:style w:type="character" w:customStyle="1" w:styleId="CRouge">
    <w:name w:val="C_Rouge"/>
    <w:basedOn w:val="Policepardfaut"/>
    <w:uiPriority w:val="1"/>
    <w:qFormat/>
    <w:rsid w:val="007F7C2A"/>
    <w:rPr>
      <w:color w:val="FF0000"/>
    </w:rPr>
  </w:style>
  <w:style w:type="paragraph" w:customStyle="1" w:styleId="TxtGauche">
    <w:name w:val="Txt_Gauche"/>
    <w:basedOn w:val="Normal"/>
    <w:rsid w:val="007F7C2A"/>
    <w:pPr>
      <w:spacing w:after="120" w:line="240" w:lineRule="auto"/>
      <w:ind w:left="0"/>
      <w:jc w:val="left"/>
    </w:pPr>
    <w:rPr>
      <w:rFonts w:ascii="Arial" w:eastAsia="Times New Roman" w:hAnsi="Arial" w:cs="Times New Roman"/>
      <w:szCs w:val="24"/>
      <w:lang w:eastAsia="fr-FR"/>
    </w:rPr>
  </w:style>
  <w:style w:type="paragraph" w:customStyle="1" w:styleId="TxtJustifisansespacement">
    <w:name w:val="Txt_Justifié_sans espacement"/>
    <w:basedOn w:val="Normal"/>
    <w:rsid w:val="007F7C2A"/>
    <w:pPr>
      <w:spacing w:after="0" w:line="240" w:lineRule="auto"/>
      <w:ind w:left="0"/>
    </w:pPr>
    <w:rPr>
      <w:rFonts w:ascii="Arial" w:eastAsia="Times New Roman" w:hAnsi="Arial" w:cs="Times New Roman"/>
      <w:szCs w:val="24"/>
      <w:lang w:eastAsia="fr-FR"/>
    </w:rPr>
  </w:style>
  <w:style w:type="paragraph" w:customStyle="1" w:styleId="TxtCentr">
    <w:name w:val="Txt_Centré"/>
    <w:basedOn w:val="TxtGauche"/>
    <w:rsid w:val="007F7C2A"/>
    <w:pPr>
      <w:jc w:val="center"/>
    </w:pPr>
  </w:style>
  <w:style w:type="paragraph" w:customStyle="1" w:styleId="TxtCodeJaune">
    <w:name w:val="Txt Code Jaune"/>
    <w:basedOn w:val="Normal"/>
    <w:rsid w:val="00792897"/>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0" w:line="240" w:lineRule="auto"/>
      <w:ind w:left="0"/>
      <w:jc w:val="left"/>
    </w:pPr>
    <w:rPr>
      <w:rFonts w:ascii="Consolas" w:eastAsia="Times New Roman" w:hAnsi="Consolas" w:cs="Courier New"/>
      <w:b/>
      <w:noProof/>
      <w:sz w:val="18"/>
      <w:szCs w:val="24"/>
      <w:lang w:val="en-GB" w:eastAsia="fr-FR"/>
    </w:rPr>
  </w:style>
  <w:style w:type="paragraph" w:customStyle="1" w:styleId="TxtCodeRouge">
    <w:name w:val="Txt Code Rouge"/>
    <w:basedOn w:val="TxtCodeJaune"/>
    <w:qFormat/>
    <w:rsid w:val="00792897"/>
    <w:pPr>
      <w:shd w:val="clear" w:color="auto" w:fill="FF6D6D"/>
    </w:pPr>
  </w:style>
  <w:style w:type="table" w:styleId="TableauGrille1Clair-Accentuation1">
    <w:name w:val="Grid Table 1 Light Accent 1"/>
    <w:basedOn w:val="TableauNormal"/>
    <w:uiPriority w:val="46"/>
    <w:rsid w:val="00C86DE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package" Target="embeddings/Microsoft_Visio_Drawing1.vsdx"/><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package" Target="embeddings/Microsoft_Visio_Drawing3.vsdx"/><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package" Target="embeddings/Microsoft_Visio_Drawing.vsdx"/><Relationship Id="rId23" Type="http://schemas.openxmlformats.org/officeDocument/2006/relationships/image" Target="media/image9.emf"/><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7.emf"/><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package" Target="embeddings/Microsoft_Visio_Drawing2.vsdx"/><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ndres06\OneDrive%20-%20EDUETATFR\EMF\Rapport\ZZ%20-%20RP%20-%20TEMPLATE.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07CB1-BF47-4329-8F24-6FFDC1186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ZZ - RP - TEMPLATE.dotx</Template>
  <TotalTime>0</TotalTime>
  <Pages>13</Pages>
  <Words>494</Words>
  <Characters>2719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2024-01-29T15:17:00Z</dcterms:created>
  <dcterms:modified xsi:type="dcterms:W3CDTF">2024-02-05T12:14:00Z</dcterms:modified>
</cp:coreProperties>
</file>